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lang w:val="pt-PT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589F4F0" w14:textId="77777777" w:rsidR="00422AC5" w:rsidRPr="00E6186E" w:rsidRDefault="00422AC5">
          <w:pPr>
            <w:rPr>
              <w:lang w:val="pt-PT"/>
            </w:rPr>
          </w:pPr>
        </w:p>
        <w:p w14:paraId="78869731" w14:textId="77777777" w:rsidR="00422AC5" w:rsidRPr="00E6186E" w:rsidRDefault="00796155">
          <w:pPr>
            <w:rPr>
              <w:lang w:val="pt-PT"/>
            </w:rPr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4591F20D" wp14:editId="50B39AB2">
                    <wp:simplePos x="0" y="0"/>
                    <wp:positionH relativeFrom="column">
                      <wp:posOffset>4330611</wp:posOffset>
                    </wp:positionH>
                    <wp:positionV relativeFrom="paragraph">
                      <wp:posOffset>6477635</wp:posOffset>
                    </wp:positionV>
                    <wp:extent cx="1933575" cy="1902460"/>
                    <wp:effectExtent l="0" t="0" r="0" b="2540"/>
                    <wp:wrapNone/>
                    <wp:docPr id="4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190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EEC1C" w14:textId="77777777" w:rsidR="0077393C" w:rsidRPr="009A3A03" w:rsidRDefault="0077393C" w:rsidP="009A3A03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A3A03"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André Freitas A7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4619</w:t>
                                </w:r>
                                <w:r w:rsidRPr="009A3A03">
                                  <w:rPr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br/>
                                </w:r>
                                <w:r w:rsidRPr="009A3A03"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Cesário Perneta A73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883</w:t>
                                </w:r>
                                <w:r w:rsidRPr="009A3A03">
                                  <w:rPr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br/>
                                </w:r>
                                <w:r w:rsidRPr="009A3A03"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João Palmeira A73864</w:t>
                                </w:r>
                                <w:r w:rsidRPr="009A3A03">
                                  <w:rPr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br/>
                                </w:r>
                                <w:r w:rsidRPr="009A3A03"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Sofia Carvalho A76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658</w:t>
                                </w:r>
                              </w:p>
                              <w:p w14:paraId="79449E33" w14:textId="77777777" w:rsidR="0077393C" w:rsidRDefault="0077393C" w:rsidP="009A3A03">
                                <w:pPr>
                                  <w:spacing w:after="0"/>
                                  <w:jc w:val="right"/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A3A03"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Trabalho 1</w:t>
                                </w:r>
                              </w:p>
                              <w:p w14:paraId="198787FF" w14:textId="15427728" w:rsidR="0077393C" w:rsidRPr="009A3A03" w:rsidRDefault="0077393C" w:rsidP="009A3A03">
                                <w:pPr>
                                  <w:spacing w:after="0"/>
                                  <w:jc w:val="right"/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MIEI</w:t>
                                </w:r>
                              </w:p>
                              <w:p w14:paraId="5875F4ED" w14:textId="77777777" w:rsidR="0077393C" w:rsidRPr="009A3A03" w:rsidRDefault="0077393C" w:rsidP="009A3A03">
                                <w:pPr>
                                  <w:spacing w:after="0"/>
                                  <w:jc w:val="right"/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A3A03">
                                  <w:rPr>
                                    <w:rFonts w:ascii="Calibri" w:hAnsi="Calibri"/>
                                    <w:b/>
                                    <w:sz w:val="24"/>
                                    <w:szCs w:val="24"/>
                                    <w:lang w:val="pt-PT"/>
                                  </w:rPr>
                                  <w:t>15/10/2016</w:t>
                                </w:r>
                              </w:p>
                              <w:p w14:paraId="4041FF3D" w14:textId="77777777" w:rsidR="0077393C" w:rsidRPr="009A3A03" w:rsidRDefault="0077393C" w:rsidP="009A3A03">
                                <w:pPr>
                                  <w:jc w:val="right"/>
                                  <w:rPr>
                                    <w:rFonts w:ascii="Calibri" w:hAnsi="Calibri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1F2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41pt;margin-top:510.05pt;width:152.25pt;height:149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" stroked="f">
                    <v:textbox>
                      <w:txbxContent>
                        <w:p w14:paraId="0CCEEC1C" w14:textId="77777777" w:rsidR="0077393C" w:rsidRPr="009A3A03" w:rsidRDefault="0077393C" w:rsidP="009A3A03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</w:pPr>
                          <w:r w:rsidRPr="009A3A0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André Freitas A7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4619</w:t>
                          </w:r>
                          <w:r w:rsidRPr="009A3A03">
                            <w:rPr>
                              <w:b/>
                              <w:sz w:val="24"/>
                              <w:szCs w:val="24"/>
                              <w:lang w:val="pt-PT"/>
                            </w:rPr>
                            <w:br/>
                          </w:r>
                          <w:r w:rsidRPr="009A3A0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Cesário Perneta A73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883</w:t>
                          </w:r>
                          <w:r w:rsidRPr="009A3A03">
                            <w:rPr>
                              <w:b/>
                              <w:sz w:val="24"/>
                              <w:szCs w:val="24"/>
                              <w:lang w:val="pt-PT"/>
                            </w:rPr>
                            <w:br/>
                          </w:r>
                          <w:r w:rsidRPr="009A3A0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João Palmeira A73864</w:t>
                          </w:r>
                          <w:r w:rsidRPr="009A3A03">
                            <w:rPr>
                              <w:b/>
                              <w:sz w:val="24"/>
                              <w:szCs w:val="24"/>
                              <w:lang w:val="pt-PT"/>
                            </w:rPr>
                            <w:br/>
                          </w:r>
                          <w:r w:rsidRPr="009A3A0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Sofia Carvalho A76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658</w:t>
                          </w:r>
                        </w:p>
                        <w:p w14:paraId="79449E33" w14:textId="77777777" w:rsidR="0077393C" w:rsidRDefault="0077393C" w:rsidP="009A3A03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</w:pPr>
                          <w:r w:rsidRPr="009A3A0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Trabalho 1</w:t>
                          </w:r>
                        </w:p>
                        <w:p w14:paraId="198787FF" w14:textId="15427728" w:rsidR="0077393C" w:rsidRPr="009A3A03" w:rsidRDefault="0077393C" w:rsidP="009A3A03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MIEI</w:t>
                          </w:r>
                        </w:p>
                        <w:p w14:paraId="5875F4ED" w14:textId="77777777" w:rsidR="0077393C" w:rsidRPr="009A3A03" w:rsidRDefault="0077393C" w:rsidP="009A3A03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</w:pPr>
                          <w:r w:rsidRPr="009A3A03">
                            <w:rPr>
                              <w:rFonts w:ascii="Calibri" w:hAnsi="Calibri"/>
                              <w:b/>
                              <w:sz w:val="24"/>
                              <w:szCs w:val="24"/>
                              <w:lang w:val="pt-PT"/>
                            </w:rPr>
                            <w:t>15/10/2016</w:t>
                          </w:r>
                        </w:p>
                        <w:p w14:paraId="4041FF3D" w14:textId="77777777" w:rsidR="0077393C" w:rsidRPr="009A3A03" w:rsidRDefault="0077393C" w:rsidP="009A3A03">
                          <w:pPr>
                            <w:jc w:val="right"/>
                            <w:rPr>
                              <w:rFonts w:ascii="Calibri" w:hAnsi="Calibri"/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CC0">
            <w:rPr>
              <w:noProof/>
              <w:lang w:val="pt-PT" w:eastAsia="pt-PT"/>
            </w:rPr>
            <w:drawing>
              <wp:anchor distT="0" distB="0" distL="114300" distR="114300" simplePos="0" relativeHeight="251661312" behindDoc="1" locked="0" layoutInCell="1" allowOverlap="1" wp14:anchorId="0EDD860F" wp14:editId="636C95AF">
                <wp:simplePos x="0" y="0"/>
                <wp:positionH relativeFrom="column">
                  <wp:posOffset>2476500</wp:posOffset>
                </wp:positionH>
                <wp:positionV relativeFrom="paragraph">
                  <wp:posOffset>2772410</wp:posOffset>
                </wp:positionV>
                <wp:extent cx="4095750" cy="2819400"/>
                <wp:effectExtent l="57150" t="57150" r="38100" b="38100"/>
                <wp:wrapTight wrapText="bothSides">
                  <wp:wrapPolygon edited="0">
                    <wp:start x="-301" y="-438"/>
                    <wp:lineTo x="-301" y="21892"/>
                    <wp:lineTo x="21801" y="21892"/>
                    <wp:lineTo x="21801" y="-438"/>
                    <wp:lineTo x="-301" y="-438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_8_4_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0" cy="28194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7B7492B" wp14:editId="2D7ED45C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0" b="8255"/>
                    <wp:wrapNone/>
                    <wp:docPr id="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F5E40" w14:textId="77777777" w:rsidR="0077393C" w:rsidRPr="00E6186E" w:rsidRDefault="0077393C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pt-PT"/>
                                  </w:rPr>
                                  <w:t>Relatório Trabalho Prático MDIO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7492B"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" o:allowincell="f" fillcolor="#d34817 [3204]" strokecolor="#956251 [3207]" strokeweight="1pt">
                    <v:textbox inset="14.4pt,,14.4pt">
                      <w:txbxContent>
                        <w:p w14:paraId="253F5E40" w14:textId="77777777" w:rsidR="0077393C" w:rsidRPr="00E6186E" w:rsidRDefault="0077393C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P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pt-PT"/>
                            </w:rPr>
                            <w:t>Relatório Trabalho Prático MDIO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6186E">
            <w:rPr>
              <w:caps/>
              <w:lang w:val="pt-PT"/>
            </w:rPr>
            <w:br w:type="page"/>
          </w:r>
        </w:p>
      </w:sdtContent>
    </w:sdt>
    <w:p w14:paraId="5E63243E" w14:textId="77777777" w:rsidR="009C18F9" w:rsidRPr="00407ED4" w:rsidRDefault="009A3A03" w:rsidP="004C6AD2">
      <w:pPr>
        <w:pStyle w:val="Cabealho1"/>
        <w:jc w:val="both"/>
        <w:rPr>
          <w:rFonts w:ascii="Calibri" w:hAnsi="Calibri"/>
          <w:color w:val="9D3511"/>
          <w:lang w:val="pt-PT"/>
        </w:rPr>
      </w:pPr>
      <w:bookmarkStart w:id="0" w:name="_Toc463998341"/>
      <w:r w:rsidRPr="00407ED4">
        <w:rPr>
          <w:rFonts w:ascii="Calibri" w:hAnsi="Calibri"/>
          <w:color w:val="9D3511"/>
          <w:lang w:val="pt-PT"/>
        </w:rPr>
        <w:lastRenderedPageBreak/>
        <w:t>Introdução</w:t>
      </w:r>
      <w:bookmarkEnd w:id="0"/>
    </w:p>
    <w:p w14:paraId="1C7238AA" w14:textId="77777777" w:rsidR="009A3A03" w:rsidRPr="00407ED4" w:rsidRDefault="009A3A03" w:rsidP="004C6AD2">
      <w:pPr>
        <w:spacing w:after="120"/>
        <w:jc w:val="both"/>
        <w:rPr>
          <w:lang w:val="pt-PT"/>
        </w:rPr>
      </w:pPr>
    </w:p>
    <w:p w14:paraId="64F498F0" w14:textId="77777777" w:rsidR="00796155" w:rsidRPr="00407ED4" w:rsidRDefault="00796155" w:rsidP="004C6AD2">
      <w:pPr>
        <w:spacing w:after="120"/>
        <w:jc w:val="both"/>
        <w:rPr>
          <w:sz w:val="24"/>
          <w:szCs w:val="24"/>
          <w:lang w:val="pt-PT"/>
        </w:rPr>
      </w:pPr>
      <w:r w:rsidRPr="00407ED4">
        <w:rPr>
          <w:sz w:val="24"/>
          <w:szCs w:val="24"/>
          <w:lang w:val="pt-PT"/>
        </w:rPr>
        <w:t>Este trabalho consiste na construção de um modelo de programaç</w:t>
      </w:r>
      <w:r w:rsidR="00C733B8" w:rsidRPr="00407ED4">
        <w:rPr>
          <w:sz w:val="24"/>
          <w:szCs w:val="24"/>
          <w:lang w:val="pt-PT"/>
        </w:rPr>
        <w:t>ão linear</w:t>
      </w:r>
      <w:r w:rsidRPr="00407ED4">
        <w:rPr>
          <w:sz w:val="24"/>
          <w:szCs w:val="24"/>
          <w:lang w:val="pt-PT"/>
        </w:rPr>
        <w:t xml:space="preserve"> para uma empresa de produção de sumos.</w:t>
      </w:r>
    </w:p>
    <w:p w14:paraId="169C1E75" w14:textId="77777777" w:rsidR="00796155" w:rsidRPr="00407ED4" w:rsidRDefault="00796155" w:rsidP="004C6AD2">
      <w:pPr>
        <w:spacing w:after="120"/>
        <w:jc w:val="both"/>
        <w:rPr>
          <w:sz w:val="24"/>
          <w:szCs w:val="24"/>
          <w:lang w:val="pt-PT"/>
        </w:rPr>
      </w:pPr>
      <w:r w:rsidRPr="00407ED4">
        <w:rPr>
          <w:sz w:val="24"/>
          <w:szCs w:val="24"/>
          <w:lang w:val="pt-PT"/>
        </w:rPr>
        <w:t xml:space="preserve">Esta empresa produz 3 tipos de sumos de frutas à base de concentrado: laranja, maçã e </w:t>
      </w:r>
      <w:proofErr w:type="spellStart"/>
      <w:r w:rsidRPr="00407ED4">
        <w:rPr>
          <w:sz w:val="24"/>
          <w:szCs w:val="24"/>
          <w:lang w:val="pt-PT"/>
        </w:rPr>
        <w:t>pêra</w:t>
      </w:r>
      <w:proofErr w:type="spellEnd"/>
      <w:r w:rsidRPr="00407ED4">
        <w:rPr>
          <w:sz w:val="24"/>
          <w:szCs w:val="24"/>
          <w:lang w:val="pt-PT"/>
        </w:rPr>
        <w:t xml:space="preserve">. </w:t>
      </w:r>
      <w:r w:rsidR="00D126C2" w:rsidRPr="00407ED4">
        <w:rPr>
          <w:sz w:val="24"/>
          <w:szCs w:val="24"/>
          <w:lang w:val="pt-PT"/>
        </w:rPr>
        <w:t>E neste trabalho analisaremos o tempo de produção de um dado sumo,</w:t>
      </w:r>
      <w:r w:rsidR="00274A55" w:rsidRPr="00407ED4">
        <w:rPr>
          <w:sz w:val="24"/>
          <w:szCs w:val="24"/>
          <w:lang w:val="pt-PT"/>
        </w:rPr>
        <w:t xml:space="preserve"> tempo de engarrafamento que é realizado num intervalo de tempo miserável; e</w:t>
      </w:r>
      <w:r w:rsidR="00D126C2" w:rsidRPr="00407ED4">
        <w:rPr>
          <w:sz w:val="24"/>
          <w:szCs w:val="24"/>
          <w:lang w:val="pt-PT"/>
        </w:rPr>
        <w:t xml:space="preserve"> as quantidades a comprar, a produzir e a armazenar, em cada período e de cada tipo de sumo</w:t>
      </w:r>
      <w:r w:rsidR="00274A55" w:rsidRPr="00407ED4">
        <w:rPr>
          <w:sz w:val="24"/>
          <w:szCs w:val="24"/>
          <w:lang w:val="pt-PT"/>
        </w:rPr>
        <w:t xml:space="preserve"> num período de 12 meses onde consigamos obter um custo global mínimo.</w:t>
      </w:r>
    </w:p>
    <w:p w14:paraId="7E493E39" w14:textId="77777777" w:rsidR="00274A55" w:rsidRPr="00407ED4" w:rsidRDefault="00274A55" w:rsidP="004C6AD2">
      <w:pPr>
        <w:spacing w:after="120"/>
        <w:jc w:val="both"/>
        <w:rPr>
          <w:sz w:val="24"/>
          <w:szCs w:val="24"/>
          <w:lang w:val="pt-PT"/>
        </w:rPr>
      </w:pPr>
      <w:r w:rsidRPr="00407ED4">
        <w:rPr>
          <w:sz w:val="24"/>
          <w:szCs w:val="24"/>
          <w:lang w:val="pt-PT"/>
        </w:rPr>
        <w:t>Pretendemos também com este trabalho consolidar os conhecimentos adquiridos na unidade curricular.</w:t>
      </w:r>
    </w:p>
    <w:p w14:paraId="5AE51B19" w14:textId="77777777" w:rsidR="005C0F56" w:rsidRPr="00407ED4" w:rsidRDefault="005C0F56" w:rsidP="004C6AD2">
      <w:pPr>
        <w:jc w:val="both"/>
        <w:rPr>
          <w:lang w:val="pt-PT"/>
        </w:rPr>
      </w:pPr>
      <w:r w:rsidRPr="00407ED4">
        <w:rPr>
          <w:lang w:val="pt-PT"/>
        </w:rPr>
        <w:br w:type="column"/>
      </w:r>
    </w:p>
    <w:bookmarkStart w:id="1" w:name="_Toc4639983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4D7ACE" w14:textId="77777777" w:rsidR="005C0F56" w:rsidRPr="00407ED4" w:rsidRDefault="005C0F56" w:rsidP="004C6AD2">
          <w:pPr>
            <w:pStyle w:val="Cabealho1"/>
            <w:jc w:val="both"/>
            <w:rPr>
              <w:lang w:val="pt-PT"/>
            </w:rPr>
          </w:pPr>
          <w:r w:rsidRPr="00407ED4">
            <w:rPr>
              <w:rFonts w:ascii="Calibri" w:hAnsi="Calibri"/>
              <w:color w:val="9D3511"/>
              <w:lang w:val="pt-PT"/>
            </w:rPr>
            <w:t>Conteúdo</w:t>
          </w:r>
          <w:bookmarkEnd w:id="1"/>
        </w:p>
        <w:p w14:paraId="7E4050EC" w14:textId="5FF75C9E" w:rsidR="00FA279C" w:rsidRDefault="00082B59">
          <w:pPr>
            <w:pStyle w:val="ndice1"/>
            <w:rPr>
              <w:noProof/>
              <w:lang w:val="pt-PT" w:eastAsia="pt-PT"/>
            </w:rPr>
          </w:pPr>
          <w:r w:rsidRPr="00407ED4">
            <w:rPr>
              <w:lang w:val="pt-PT"/>
            </w:rPr>
            <w:fldChar w:fldCharType="begin"/>
          </w:r>
          <w:r w:rsidR="005C0F56" w:rsidRPr="00407ED4">
            <w:rPr>
              <w:lang w:val="pt-PT"/>
            </w:rPr>
            <w:instrText xml:space="preserve"> TOC \o "1-3" \h \z \u </w:instrText>
          </w:r>
          <w:r w:rsidRPr="00407ED4">
            <w:rPr>
              <w:lang w:val="pt-PT"/>
            </w:rPr>
            <w:fldChar w:fldCharType="separate"/>
          </w:r>
          <w:hyperlink w:anchor="_Toc463998341" w:history="1">
            <w:r w:rsidR="00FA279C" w:rsidRPr="004F6E50">
              <w:rPr>
                <w:rStyle w:val="Hiperligao"/>
                <w:rFonts w:ascii="Calibri" w:hAnsi="Calibri"/>
                <w:noProof/>
                <w:lang w:val="pt-PT"/>
              </w:rPr>
              <w:t>Introdução</w:t>
            </w:r>
            <w:r w:rsidR="00FA279C">
              <w:rPr>
                <w:noProof/>
                <w:webHidden/>
              </w:rPr>
              <w:tab/>
            </w:r>
            <w:r w:rsidR="00FA279C">
              <w:rPr>
                <w:noProof/>
                <w:webHidden/>
              </w:rPr>
              <w:fldChar w:fldCharType="begin"/>
            </w:r>
            <w:r w:rsidR="00FA279C">
              <w:rPr>
                <w:noProof/>
                <w:webHidden/>
              </w:rPr>
              <w:instrText xml:space="preserve"> PAGEREF _Toc463998341 \h </w:instrText>
            </w:r>
            <w:r w:rsidR="00FA279C">
              <w:rPr>
                <w:noProof/>
                <w:webHidden/>
              </w:rPr>
            </w:r>
            <w:r w:rsidR="00FA279C">
              <w:rPr>
                <w:noProof/>
                <w:webHidden/>
              </w:rPr>
              <w:fldChar w:fldCharType="separate"/>
            </w:r>
            <w:r w:rsidR="00FA279C">
              <w:rPr>
                <w:noProof/>
                <w:webHidden/>
              </w:rPr>
              <w:t>1</w:t>
            </w:r>
            <w:r w:rsidR="00FA279C">
              <w:rPr>
                <w:noProof/>
                <w:webHidden/>
              </w:rPr>
              <w:fldChar w:fldCharType="end"/>
            </w:r>
          </w:hyperlink>
        </w:p>
        <w:p w14:paraId="046D66BF" w14:textId="692986BC" w:rsidR="00FA279C" w:rsidRDefault="003B17DA">
          <w:pPr>
            <w:pStyle w:val="ndice1"/>
            <w:rPr>
              <w:noProof/>
              <w:lang w:val="pt-PT" w:eastAsia="pt-PT"/>
            </w:rPr>
          </w:pPr>
          <w:hyperlink w:anchor="_Toc463998342" w:history="1">
            <w:r w:rsidR="00FA279C" w:rsidRPr="004F6E50">
              <w:rPr>
                <w:rStyle w:val="Hiperligao"/>
                <w:rFonts w:ascii="Calibri" w:hAnsi="Calibri"/>
                <w:noProof/>
                <w:lang w:val="pt-PT"/>
              </w:rPr>
              <w:t>Conteúdo</w:t>
            </w:r>
            <w:r w:rsidR="00FA279C">
              <w:rPr>
                <w:noProof/>
                <w:webHidden/>
              </w:rPr>
              <w:tab/>
            </w:r>
            <w:r w:rsidR="00FA279C">
              <w:rPr>
                <w:noProof/>
                <w:webHidden/>
              </w:rPr>
              <w:fldChar w:fldCharType="begin"/>
            </w:r>
            <w:r w:rsidR="00FA279C">
              <w:rPr>
                <w:noProof/>
                <w:webHidden/>
              </w:rPr>
              <w:instrText xml:space="preserve"> PAGEREF _Toc463998342 \h </w:instrText>
            </w:r>
            <w:r w:rsidR="00FA279C">
              <w:rPr>
                <w:noProof/>
                <w:webHidden/>
              </w:rPr>
            </w:r>
            <w:r w:rsidR="00FA279C">
              <w:rPr>
                <w:noProof/>
                <w:webHidden/>
              </w:rPr>
              <w:fldChar w:fldCharType="separate"/>
            </w:r>
            <w:r w:rsidR="00FA279C">
              <w:rPr>
                <w:noProof/>
                <w:webHidden/>
              </w:rPr>
              <w:t>2</w:t>
            </w:r>
            <w:r w:rsidR="00FA279C">
              <w:rPr>
                <w:noProof/>
                <w:webHidden/>
              </w:rPr>
              <w:fldChar w:fldCharType="end"/>
            </w:r>
          </w:hyperlink>
        </w:p>
        <w:p w14:paraId="740B6E59" w14:textId="1AC59163" w:rsidR="00FA279C" w:rsidRDefault="003B17DA">
          <w:pPr>
            <w:pStyle w:val="ndice1"/>
            <w:rPr>
              <w:noProof/>
              <w:lang w:val="pt-PT" w:eastAsia="pt-PT"/>
            </w:rPr>
          </w:pPr>
          <w:hyperlink w:anchor="_Toc463998343" w:history="1">
            <w:r w:rsidR="00FA279C" w:rsidRPr="004F6E50">
              <w:rPr>
                <w:rStyle w:val="Hiperligao"/>
                <w:rFonts w:ascii="Calibri" w:hAnsi="Calibri"/>
                <w:noProof/>
                <w:lang w:val="pt-PT"/>
              </w:rPr>
              <w:t>Parte 1</w:t>
            </w:r>
            <w:r w:rsidR="00FA279C">
              <w:rPr>
                <w:noProof/>
                <w:webHidden/>
              </w:rPr>
              <w:tab/>
            </w:r>
            <w:r w:rsidR="00FA279C">
              <w:rPr>
                <w:noProof/>
                <w:webHidden/>
              </w:rPr>
              <w:fldChar w:fldCharType="begin"/>
            </w:r>
            <w:r w:rsidR="00FA279C">
              <w:rPr>
                <w:noProof/>
                <w:webHidden/>
              </w:rPr>
              <w:instrText xml:space="preserve"> PAGEREF _Toc463998343 \h </w:instrText>
            </w:r>
            <w:r w:rsidR="00FA279C">
              <w:rPr>
                <w:noProof/>
                <w:webHidden/>
              </w:rPr>
            </w:r>
            <w:r w:rsidR="00FA279C">
              <w:rPr>
                <w:noProof/>
                <w:webHidden/>
              </w:rPr>
              <w:fldChar w:fldCharType="separate"/>
            </w:r>
            <w:r w:rsidR="00FA279C">
              <w:rPr>
                <w:noProof/>
                <w:webHidden/>
              </w:rPr>
              <w:t>3</w:t>
            </w:r>
            <w:r w:rsidR="00FA279C">
              <w:rPr>
                <w:noProof/>
                <w:webHidden/>
              </w:rPr>
              <w:fldChar w:fldCharType="end"/>
            </w:r>
          </w:hyperlink>
        </w:p>
        <w:p w14:paraId="759538AD" w14:textId="216BCE83" w:rsidR="00FA279C" w:rsidRDefault="003B17DA">
          <w:pPr>
            <w:pStyle w:val="ndice1"/>
            <w:rPr>
              <w:noProof/>
              <w:lang w:val="pt-PT" w:eastAsia="pt-PT"/>
            </w:rPr>
          </w:pPr>
          <w:hyperlink w:anchor="_Toc463998344" w:history="1">
            <w:r w:rsidR="00FA279C" w:rsidRPr="004F6E50">
              <w:rPr>
                <w:rStyle w:val="Hiperligao"/>
                <w:rFonts w:ascii="Calibri" w:hAnsi="Calibri"/>
                <w:noProof/>
                <w:lang w:val="pt-PT"/>
              </w:rPr>
              <w:t>Parte 2</w:t>
            </w:r>
            <w:r w:rsidR="00FA279C">
              <w:rPr>
                <w:noProof/>
                <w:webHidden/>
              </w:rPr>
              <w:tab/>
            </w:r>
            <w:r w:rsidR="00FA279C">
              <w:rPr>
                <w:noProof/>
                <w:webHidden/>
              </w:rPr>
              <w:fldChar w:fldCharType="begin"/>
            </w:r>
            <w:r w:rsidR="00FA279C">
              <w:rPr>
                <w:noProof/>
                <w:webHidden/>
              </w:rPr>
              <w:instrText xml:space="preserve"> PAGEREF _Toc463998344 \h </w:instrText>
            </w:r>
            <w:r w:rsidR="00FA279C">
              <w:rPr>
                <w:noProof/>
                <w:webHidden/>
              </w:rPr>
            </w:r>
            <w:r w:rsidR="00FA279C">
              <w:rPr>
                <w:noProof/>
                <w:webHidden/>
              </w:rPr>
              <w:fldChar w:fldCharType="separate"/>
            </w:r>
            <w:r w:rsidR="00FA279C">
              <w:rPr>
                <w:noProof/>
                <w:webHidden/>
              </w:rPr>
              <w:t>27</w:t>
            </w:r>
            <w:r w:rsidR="00FA279C">
              <w:rPr>
                <w:noProof/>
                <w:webHidden/>
              </w:rPr>
              <w:fldChar w:fldCharType="end"/>
            </w:r>
          </w:hyperlink>
        </w:p>
        <w:p w14:paraId="78AC37DC" w14:textId="71F3570C" w:rsidR="00FA279C" w:rsidRDefault="003B17DA">
          <w:pPr>
            <w:pStyle w:val="ndice1"/>
            <w:rPr>
              <w:noProof/>
              <w:lang w:val="pt-PT" w:eastAsia="pt-PT"/>
            </w:rPr>
          </w:pPr>
          <w:hyperlink w:anchor="_Toc463998345" w:history="1">
            <w:r w:rsidR="00FA279C" w:rsidRPr="004F6E50">
              <w:rPr>
                <w:rStyle w:val="Hiperligao"/>
                <w:rFonts w:ascii="Calibri" w:hAnsi="Calibri"/>
                <w:noProof/>
                <w:lang w:val="pt-PT"/>
              </w:rPr>
              <w:t>Parte 3</w:t>
            </w:r>
            <w:r w:rsidR="00FA279C">
              <w:rPr>
                <w:noProof/>
                <w:webHidden/>
              </w:rPr>
              <w:tab/>
            </w:r>
            <w:r w:rsidR="00FA279C">
              <w:rPr>
                <w:noProof/>
                <w:webHidden/>
              </w:rPr>
              <w:fldChar w:fldCharType="begin"/>
            </w:r>
            <w:r w:rsidR="00FA279C">
              <w:rPr>
                <w:noProof/>
                <w:webHidden/>
              </w:rPr>
              <w:instrText xml:space="preserve"> PAGEREF _Toc463998345 \h </w:instrText>
            </w:r>
            <w:r w:rsidR="00FA279C">
              <w:rPr>
                <w:noProof/>
                <w:webHidden/>
              </w:rPr>
            </w:r>
            <w:r w:rsidR="00FA279C">
              <w:rPr>
                <w:noProof/>
                <w:webHidden/>
              </w:rPr>
              <w:fldChar w:fldCharType="separate"/>
            </w:r>
            <w:r w:rsidR="00FA279C">
              <w:rPr>
                <w:noProof/>
                <w:webHidden/>
              </w:rPr>
              <w:t>28</w:t>
            </w:r>
            <w:r w:rsidR="00FA279C">
              <w:rPr>
                <w:noProof/>
                <w:webHidden/>
              </w:rPr>
              <w:fldChar w:fldCharType="end"/>
            </w:r>
          </w:hyperlink>
        </w:p>
        <w:p w14:paraId="1FDDF517" w14:textId="73863230" w:rsidR="005C0F56" w:rsidRPr="00407ED4" w:rsidRDefault="00082B59" w:rsidP="004C6AD2">
          <w:pPr>
            <w:jc w:val="both"/>
            <w:rPr>
              <w:lang w:val="pt-PT"/>
            </w:rPr>
          </w:pPr>
          <w:r w:rsidRPr="00407ED4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21102A48" w14:textId="77777777" w:rsidR="001C66BB" w:rsidRPr="00407ED4" w:rsidRDefault="001C66BB" w:rsidP="004C6AD2">
      <w:pPr>
        <w:jc w:val="both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pt-PT"/>
        </w:rPr>
      </w:pPr>
      <w:r w:rsidRPr="00407ED4">
        <w:rPr>
          <w:lang w:val="pt-PT"/>
        </w:rPr>
        <w:br w:type="page"/>
      </w:r>
    </w:p>
    <w:p w14:paraId="0432C51B" w14:textId="77777777" w:rsidR="005C0F56" w:rsidRPr="00407ED4" w:rsidRDefault="009A3A03" w:rsidP="004C6AD2">
      <w:pPr>
        <w:pStyle w:val="Cabealho1"/>
        <w:jc w:val="both"/>
        <w:rPr>
          <w:lang w:val="pt-PT"/>
        </w:rPr>
      </w:pPr>
      <w:bookmarkStart w:id="2" w:name="_Toc463998343"/>
      <w:r w:rsidRPr="00407ED4">
        <w:rPr>
          <w:rFonts w:ascii="Calibri" w:hAnsi="Calibri"/>
          <w:color w:val="9D3511"/>
          <w:lang w:val="pt-PT"/>
        </w:rPr>
        <w:lastRenderedPageBreak/>
        <w:t>Parte</w:t>
      </w:r>
      <w:r w:rsidR="00F67986" w:rsidRPr="00407ED4">
        <w:rPr>
          <w:rFonts w:ascii="Calibri" w:hAnsi="Calibri"/>
          <w:color w:val="9D3511"/>
          <w:lang w:val="pt-PT"/>
        </w:rPr>
        <w:t xml:space="preserve"> 1</w:t>
      </w:r>
      <w:bookmarkEnd w:id="2"/>
    </w:p>
    <w:p w14:paraId="51FA59E4" w14:textId="77777777" w:rsidR="005C0C72" w:rsidRDefault="005C0C72" w:rsidP="004C6AD2">
      <w:pPr>
        <w:jc w:val="both"/>
        <w:rPr>
          <w:sz w:val="24"/>
          <w:szCs w:val="24"/>
          <w:lang w:val="pt-PT"/>
        </w:rPr>
      </w:pPr>
    </w:p>
    <w:p w14:paraId="048D132A" w14:textId="77777777" w:rsidR="0017587D" w:rsidRDefault="0017587D" w:rsidP="004C6AD2">
      <w:pPr>
        <w:jc w:val="both"/>
        <w:rPr>
          <w:sz w:val="24"/>
          <w:szCs w:val="24"/>
          <w:lang w:val="pt-PT"/>
        </w:rPr>
      </w:pPr>
    </w:p>
    <w:p w14:paraId="0A33E0EA" w14:textId="5445FF2E" w:rsidR="00531739" w:rsidRPr="006A5933" w:rsidRDefault="00531739" w:rsidP="004C6AD2">
      <w:pPr>
        <w:jc w:val="both"/>
        <w:rPr>
          <w:b/>
          <w:color w:val="0070C0"/>
          <w:sz w:val="24"/>
          <w:szCs w:val="24"/>
          <w:lang w:val="pt-PT"/>
        </w:rPr>
      </w:pPr>
      <w:r w:rsidRPr="006A5933">
        <w:rPr>
          <w:b/>
          <w:color w:val="0070C0"/>
          <w:sz w:val="24"/>
          <w:szCs w:val="24"/>
          <w:lang w:val="pt-PT"/>
        </w:rPr>
        <w:t>1 – Formulação do problema:</w:t>
      </w:r>
    </w:p>
    <w:p w14:paraId="48EC91F7" w14:textId="1ED1E2EB" w:rsidR="004C6AD2" w:rsidRDefault="004C6AD2" w:rsidP="004C6AD2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problema tem como função objetivo minimizar os custos globais da empresa de produção de sumos através do cálculo do custo de produção de uma unidade de sumo, </w:t>
      </w:r>
      <w:r w:rsidR="00AC47A0">
        <w:rPr>
          <w:sz w:val="24"/>
          <w:szCs w:val="24"/>
          <w:lang w:val="pt-PT"/>
        </w:rPr>
        <w:t>do custo da compra de uma unidade de concentrado desse sumo usando as variáveis de decisão abaixo apresentadas que representam as quantidades produzidas, armazenadas e compradas de cada tipo de concentrado em cada mês.</w:t>
      </w:r>
    </w:p>
    <w:p w14:paraId="56EB6015" w14:textId="0E423247" w:rsidR="00AC47A0" w:rsidRDefault="00AC47A0" w:rsidP="004C6AD2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restrições também se encontram devidamente identificadas abaixo. </w:t>
      </w:r>
    </w:p>
    <w:p w14:paraId="1C8F7415" w14:textId="77777777" w:rsidR="00AC47A0" w:rsidRDefault="00AC47A0" w:rsidP="004C6AD2">
      <w:pPr>
        <w:jc w:val="both"/>
        <w:rPr>
          <w:sz w:val="24"/>
          <w:szCs w:val="24"/>
          <w:lang w:val="pt-PT"/>
        </w:rPr>
      </w:pPr>
    </w:p>
    <w:p w14:paraId="46651C80" w14:textId="77777777" w:rsidR="00AC47A0" w:rsidRPr="00407ED4" w:rsidRDefault="00AC47A0" w:rsidP="004C6AD2">
      <w:pPr>
        <w:jc w:val="both"/>
        <w:rPr>
          <w:sz w:val="24"/>
          <w:szCs w:val="24"/>
          <w:lang w:val="pt-PT"/>
        </w:rPr>
      </w:pPr>
    </w:p>
    <w:p w14:paraId="0C576A28" w14:textId="4936187A" w:rsidR="005C0C72" w:rsidRPr="006A5933" w:rsidRDefault="00214956" w:rsidP="004C6AD2">
      <w:pPr>
        <w:jc w:val="both"/>
        <w:rPr>
          <w:b/>
          <w:color w:val="0070C0"/>
          <w:sz w:val="24"/>
          <w:szCs w:val="24"/>
          <w:lang w:val="pt-PT"/>
        </w:rPr>
      </w:pPr>
      <w:r w:rsidRPr="006A5933">
        <w:rPr>
          <w:b/>
          <w:color w:val="0070C0"/>
          <w:sz w:val="24"/>
          <w:szCs w:val="24"/>
          <w:lang w:val="pt-PT"/>
        </w:rPr>
        <w:t xml:space="preserve">2 - </w:t>
      </w:r>
      <w:r w:rsidR="005C0C72" w:rsidRPr="006A5933">
        <w:rPr>
          <w:b/>
          <w:color w:val="0070C0"/>
          <w:sz w:val="24"/>
          <w:szCs w:val="24"/>
          <w:lang w:val="pt-PT"/>
        </w:rPr>
        <w:t xml:space="preserve">Ficheiro de </w:t>
      </w:r>
      <w:r w:rsidR="00407ED4" w:rsidRPr="006A5933">
        <w:rPr>
          <w:b/>
          <w:i/>
          <w:color w:val="0070C0"/>
          <w:sz w:val="24"/>
          <w:szCs w:val="24"/>
          <w:lang w:val="pt-PT"/>
        </w:rPr>
        <w:t>in</w:t>
      </w:r>
      <w:r w:rsidR="005C0C72" w:rsidRPr="006A5933">
        <w:rPr>
          <w:b/>
          <w:i/>
          <w:color w:val="0070C0"/>
          <w:sz w:val="24"/>
          <w:szCs w:val="24"/>
          <w:lang w:val="pt-PT"/>
        </w:rPr>
        <w:t>put</w:t>
      </w:r>
      <w:r w:rsidR="005C0C72" w:rsidRPr="006A5933">
        <w:rPr>
          <w:b/>
          <w:color w:val="0070C0"/>
          <w:sz w:val="24"/>
          <w:szCs w:val="24"/>
          <w:lang w:val="pt-PT"/>
        </w:rPr>
        <w:t>:</w:t>
      </w:r>
    </w:p>
    <w:p w14:paraId="3B55E40D" w14:textId="102706E6" w:rsidR="00171F01" w:rsidRDefault="00171F01" w:rsidP="004C6AD2">
      <w:pPr>
        <w:jc w:val="both"/>
        <w:rPr>
          <w:b/>
          <w:sz w:val="24"/>
          <w:szCs w:val="24"/>
          <w:lang w:val="pt-PT"/>
        </w:rPr>
      </w:pPr>
    </w:p>
    <w:p w14:paraId="195B2CA5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Variáveis de decisão:</w:t>
      </w:r>
    </w:p>
    <w:p w14:paraId="59CC6D9D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1295F84E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i=1-&gt;laranja; i=2-&gt;maçã; i=3-&gt;</w:t>
      </w:r>
      <w:proofErr w:type="spellStart"/>
      <w:r w:rsidRPr="003E61B6">
        <w:rPr>
          <w:rFonts w:cstheme="minorHAnsi"/>
          <w:sz w:val="24"/>
          <w:szCs w:val="24"/>
          <w:lang w:val="pt-PT"/>
        </w:rPr>
        <w:t>pêra</w:t>
      </w:r>
      <w:proofErr w:type="spellEnd"/>
    </w:p>
    <w:p w14:paraId="1E637AC4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69696E0B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xi_j</w:t>
      </w:r>
      <w:proofErr w:type="spellEnd"/>
      <w:r w:rsidRPr="003E61B6">
        <w:rPr>
          <w:rFonts w:cstheme="minorHAnsi"/>
          <w:sz w:val="24"/>
          <w:szCs w:val="24"/>
          <w:lang w:val="pt-PT"/>
        </w:rPr>
        <w:t>: quantidade produzida do sumo i no mês j; i=1,2,3; j=</w:t>
      </w:r>
      <w:proofErr w:type="gramStart"/>
      <w:r w:rsidRPr="003E61B6">
        <w:rPr>
          <w:rFonts w:cstheme="minorHAnsi"/>
          <w:sz w:val="24"/>
          <w:szCs w:val="24"/>
          <w:lang w:val="pt-PT"/>
        </w:rPr>
        <w:t>1,2,...</w:t>
      </w:r>
      <w:proofErr w:type="gramEnd"/>
      <w:r w:rsidRPr="003E61B6">
        <w:rPr>
          <w:rFonts w:cstheme="minorHAnsi"/>
          <w:sz w:val="24"/>
          <w:szCs w:val="24"/>
          <w:lang w:val="pt-PT"/>
        </w:rPr>
        <w:t>,12</w:t>
      </w:r>
    </w:p>
    <w:p w14:paraId="0CAF88B8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ci_j</w:t>
      </w:r>
      <w:proofErr w:type="spellEnd"/>
      <w:r w:rsidRPr="003E61B6">
        <w:rPr>
          <w:rFonts w:cstheme="minorHAnsi"/>
          <w:sz w:val="24"/>
          <w:szCs w:val="24"/>
          <w:lang w:val="pt-PT"/>
        </w:rPr>
        <w:t>: quantidade comprada do concentrado i no mês j; i=1,2,3; j=</w:t>
      </w:r>
      <w:proofErr w:type="gramStart"/>
      <w:r w:rsidRPr="003E61B6">
        <w:rPr>
          <w:rFonts w:cstheme="minorHAnsi"/>
          <w:sz w:val="24"/>
          <w:szCs w:val="24"/>
          <w:lang w:val="pt-PT"/>
        </w:rPr>
        <w:t>1,2,...</w:t>
      </w:r>
      <w:proofErr w:type="gramEnd"/>
      <w:r w:rsidRPr="003E61B6">
        <w:rPr>
          <w:rFonts w:cstheme="minorHAnsi"/>
          <w:sz w:val="24"/>
          <w:szCs w:val="24"/>
          <w:lang w:val="pt-PT"/>
        </w:rPr>
        <w:t>,12</w:t>
      </w:r>
    </w:p>
    <w:p w14:paraId="451CC3D3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si_j</w:t>
      </w:r>
      <w:proofErr w:type="spellEnd"/>
      <w:r w:rsidRPr="003E61B6">
        <w:rPr>
          <w:rFonts w:cstheme="minorHAnsi"/>
          <w:sz w:val="24"/>
          <w:szCs w:val="24"/>
          <w:lang w:val="pt-PT"/>
        </w:rPr>
        <w:t>: quantidade armazenada em stock do sumo i no mês j; i=1,2,3; j=</w:t>
      </w:r>
      <w:proofErr w:type="gramStart"/>
      <w:r w:rsidRPr="003E61B6">
        <w:rPr>
          <w:rFonts w:cstheme="minorHAnsi"/>
          <w:sz w:val="24"/>
          <w:szCs w:val="24"/>
          <w:lang w:val="pt-PT"/>
        </w:rPr>
        <w:t>1,2,...</w:t>
      </w:r>
      <w:proofErr w:type="gramEnd"/>
      <w:r w:rsidRPr="003E61B6">
        <w:rPr>
          <w:rFonts w:cstheme="minorHAnsi"/>
          <w:sz w:val="24"/>
          <w:szCs w:val="24"/>
          <w:lang w:val="pt-PT"/>
        </w:rPr>
        <w:t>,12</w:t>
      </w:r>
    </w:p>
    <w:p w14:paraId="7B914C5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ai_j</w:t>
      </w:r>
      <w:proofErr w:type="spellEnd"/>
      <w:r w:rsidRPr="003E61B6">
        <w:rPr>
          <w:rFonts w:cstheme="minorHAnsi"/>
          <w:sz w:val="24"/>
          <w:szCs w:val="24"/>
          <w:lang w:val="pt-PT"/>
        </w:rPr>
        <w:t>: quantidade armazenada em stock do concentrado i no mês j; i=1,2,3; j=</w:t>
      </w:r>
      <w:proofErr w:type="gramStart"/>
      <w:r w:rsidRPr="003E61B6">
        <w:rPr>
          <w:rFonts w:cstheme="minorHAnsi"/>
          <w:sz w:val="24"/>
          <w:szCs w:val="24"/>
          <w:lang w:val="pt-PT"/>
        </w:rPr>
        <w:t>1,2,...</w:t>
      </w:r>
      <w:proofErr w:type="gramEnd"/>
      <w:r w:rsidRPr="003E61B6">
        <w:rPr>
          <w:rFonts w:cstheme="minorHAnsi"/>
          <w:sz w:val="24"/>
          <w:szCs w:val="24"/>
          <w:lang w:val="pt-PT"/>
        </w:rPr>
        <w:t>,12 */</w:t>
      </w:r>
    </w:p>
    <w:p w14:paraId="102AABE1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50109D65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 xml:space="preserve">/* Função </w:t>
      </w:r>
      <w:proofErr w:type="spellStart"/>
      <w:r w:rsidRPr="003E61B6">
        <w:rPr>
          <w:rFonts w:cstheme="minorHAnsi"/>
          <w:sz w:val="24"/>
          <w:szCs w:val="24"/>
          <w:lang w:val="pt-PT"/>
        </w:rPr>
        <w:t>objectivo</w:t>
      </w:r>
      <w:proofErr w:type="spellEnd"/>
      <w:r w:rsidRPr="003E61B6">
        <w:rPr>
          <w:rFonts w:cstheme="minorHAnsi"/>
          <w:sz w:val="24"/>
          <w:szCs w:val="24"/>
          <w:lang w:val="pt-PT"/>
        </w:rPr>
        <w:t>: minimizar os custos */</w:t>
      </w:r>
    </w:p>
    <w:p w14:paraId="2873108C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614E9111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en-GB"/>
        </w:rPr>
      </w:pPr>
      <w:r w:rsidRPr="003E61B6">
        <w:rPr>
          <w:rFonts w:cstheme="minorHAnsi"/>
          <w:sz w:val="24"/>
          <w:szCs w:val="24"/>
          <w:lang w:val="en-GB"/>
        </w:rPr>
        <w:t xml:space="preserve">min: </w:t>
      </w:r>
      <w:proofErr w:type="spellStart"/>
      <w:r w:rsidRPr="003E61B6">
        <w:rPr>
          <w:rFonts w:cstheme="minorHAnsi"/>
          <w:sz w:val="24"/>
          <w:szCs w:val="24"/>
          <w:lang w:val="en-GB"/>
        </w:rPr>
        <w:t>CusC</w:t>
      </w:r>
      <w:proofErr w:type="spellEnd"/>
      <w:r w:rsidRPr="003E61B6">
        <w:rPr>
          <w:rFonts w:cstheme="minorHAnsi"/>
          <w:sz w:val="24"/>
          <w:szCs w:val="24"/>
          <w:lang w:val="en-GB"/>
        </w:rPr>
        <w:t xml:space="preserve"> + </w:t>
      </w:r>
      <w:proofErr w:type="spellStart"/>
      <w:r w:rsidRPr="003E61B6">
        <w:rPr>
          <w:rFonts w:cstheme="minorHAnsi"/>
          <w:sz w:val="24"/>
          <w:szCs w:val="24"/>
          <w:lang w:val="en-GB"/>
        </w:rPr>
        <w:t>CusS</w:t>
      </w:r>
      <w:proofErr w:type="spellEnd"/>
      <w:r w:rsidRPr="003E61B6">
        <w:rPr>
          <w:rFonts w:cstheme="minorHAnsi"/>
          <w:sz w:val="24"/>
          <w:szCs w:val="24"/>
          <w:lang w:val="en-GB"/>
        </w:rPr>
        <w:t xml:space="preserve"> + </w:t>
      </w:r>
      <w:proofErr w:type="spellStart"/>
      <w:r w:rsidRPr="003E61B6">
        <w:rPr>
          <w:rFonts w:cstheme="minorHAnsi"/>
          <w:sz w:val="24"/>
          <w:szCs w:val="24"/>
          <w:lang w:val="en-GB"/>
        </w:rPr>
        <w:t>CusStS</w:t>
      </w:r>
      <w:proofErr w:type="spellEnd"/>
      <w:r w:rsidRPr="003E61B6">
        <w:rPr>
          <w:rFonts w:cstheme="minorHAnsi"/>
          <w:sz w:val="24"/>
          <w:szCs w:val="24"/>
          <w:lang w:val="en-GB"/>
        </w:rPr>
        <w:t xml:space="preserve"> + </w:t>
      </w:r>
      <w:proofErr w:type="spellStart"/>
      <w:r w:rsidRPr="003E61B6">
        <w:rPr>
          <w:rFonts w:cstheme="minorHAnsi"/>
          <w:sz w:val="24"/>
          <w:szCs w:val="24"/>
          <w:lang w:val="en-GB"/>
        </w:rPr>
        <w:t>CusStC</w:t>
      </w:r>
      <w:proofErr w:type="spellEnd"/>
      <w:r w:rsidRPr="003E61B6">
        <w:rPr>
          <w:rFonts w:cstheme="minorHAnsi"/>
          <w:sz w:val="24"/>
          <w:szCs w:val="24"/>
          <w:lang w:val="en-GB"/>
        </w:rPr>
        <w:t>;</w:t>
      </w:r>
    </w:p>
    <w:p w14:paraId="1E201A96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en-GB"/>
        </w:rPr>
      </w:pPr>
    </w:p>
    <w:p w14:paraId="50A8A510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lastRenderedPageBreak/>
        <w:t>/* Restrições */</w:t>
      </w:r>
    </w:p>
    <w:p w14:paraId="70D135F8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25105F29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 xml:space="preserve">/*Final do horizonte de planeamento - os inventários de sumo são os mesmos - j=13 corresponde ao primeiro </w:t>
      </w:r>
      <w:proofErr w:type="spellStart"/>
      <w:r w:rsidRPr="003E61B6">
        <w:rPr>
          <w:rFonts w:cstheme="minorHAnsi"/>
          <w:sz w:val="24"/>
          <w:szCs w:val="24"/>
          <w:lang w:val="pt-PT"/>
        </w:rPr>
        <w:t>mes</w:t>
      </w:r>
      <w:proofErr w:type="spellEnd"/>
      <w:r w:rsidRPr="003E61B6">
        <w:rPr>
          <w:rFonts w:cstheme="minorHAnsi"/>
          <w:sz w:val="24"/>
          <w:szCs w:val="24"/>
          <w:lang w:val="pt-PT"/>
        </w:rPr>
        <w:t xml:space="preserve"> do ano seguinte*/</w:t>
      </w:r>
    </w:p>
    <w:p w14:paraId="5017C521" w14:textId="7A7436EA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s1_1 = 20;</w:t>
      </w:r>
    </w:p>
    <w:p w14:paraId="7EEB908E" w14:textId="166FBDF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s2_1 = 10;</w:t>
      </w:r>
    </w:p>
    <w:p w14:paraId="0A2B57A3" w14:textId="1E70950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s3_1 = 10;</w:t>
      </w:r>
    </w:p>
    <w:p w14:paraId="3BCDC80E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608091A2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 xml:space="preserve">/*Final do horizonte de planeamento - os inventários de concentrado são os mesmos - j=13 corresponde ao primeiro </w:t>
      </w:r>
      <w:proofErr w:type="spellStart"/>
      <w:r w:rsidRPr="003E61B6">
        <w:rPr>
          <w:rFonts w:cstheme="minorHAnsi"/>
          <w:sz w:val="24"/>
          <w:szCs w:val="24"/>
          <w:lang w:val="pt-PT"/>
        </w:rPr>
        <w:t>mes</w:t>
      </w:r>
      <w:proofErr w:type="spellEnd"/>
      <w:r w:rsidRPr="003E61B6">
        <w:rPr>
          <w:rFonts w:cstheme="minorHAnsi"/>
          <w:sz w:val="24"/>
          <w:szCs w:val="24"/>
          <w:lang w:val="pt-PT"/>
        </w:rPr>
        <w:t xml:space="preserve"> do ano seguinte*/</w:t>
      </w:r>
    </w:p>
    <w:p w14:paraId="5AE6DF83" w14:textId="60ACD2D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a1_1 = 16;</w:t>
      </w:r>
    </w:p>
    <w:p w14:paraId="7DDFD36D" w14:textId="787FCBF1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a2_1 = 8;</w:t>
      </w:r>
    </w:p>
    <w:p w14:paraId="5156A663" w14:textId="4B9AD8F1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a3_1 = 6;</w:t>
      </w:r>
    </w:p>
    <w:p w14:paraId="043A0321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4096B053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/*Quantidade inicial de concentrado*/</w:t>
      </w:r>
    </w:p>
    <w:p w14:paraId="6FF747DA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c1_1 = 0;</w:t>
      </w:r>
    </w:p>
    <w:p w14:paraId="7C8C5F04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 = 0;</w:t>
      </w:r>
    </w:p>
    <w:p w14:paraId="3026212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c3_1 = 0;</w:t>
      </w:r>
    </w:p>
    <w:p w14:paraId="41D2A305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48C4C61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quantidade máxima de sumo produzida por período é 30 */</w:t>
      </w:r>
    </w:p>
    <w:p w14:paraId="7EF81631" w14:textId="3C8FC1B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x1_1 + x2_1 + x3_1 &lt;= 30;</w:t>
      </w:r>
    </w:p>
    <w:p w14:paraId="3B5FA0E7" w14:textId="373A57B0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x1_2 + x2_2 + x3_2 &lt;= 30;</w:t>
      </w:r>
    </w:p>
    <w:p w14:paraId="1BB47CC4" w14:textId="502F7D29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x1_3 + x2_3 + x3_3 &lt;= 30;</w:t>
      </w:r>
    </w:p>
    <w:p w14:paraId="3FBE03F5" w14:textId="62D13A6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x1_4 + x2_4 + x3_4 &lt;= 30;</w:t>
      </w:r>
    </w:p>
    <w:p w14:paraId="66FBF1E6" w14:textId="257E1E6A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x1_5 + x2_5 + x3_5 &lt;= 30;</w:t>
      </w:r>
    </w:p>
    <w:p w14:paraId="3239DEE0" w14:textId="6A4CB58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x1_6 + x2_6 + x3_6 &lt;= 30;</w:t>
      </w:r>
    </w:p>
    <w:p w14:paraId="26B698D9" w14:textId="35C4297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>x1_7 + x2_7 + x3_7 &lt;= 30;</w:t>
      </w:r>
    </w:p>
    <w:p w14:paraId="4EC13D78" w14:textId="0FD1F88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x1_8 + x2_8 + x3_8 &lt;= 30;</w:t>
      </w:r>
    </w:p>
    <w:p w14:paraId="0F654F52" w14:textId="22611CD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x1_9 + x2_9 + x3_9 &lt;= 30;</w:t>
      </w:r>
    </w:p>
    <w:p w14:paraId="7EB04EAD" w14:textId="69BBA351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x1_10 + x2_10 + x3_10 &lt;= 30;</w:t>
      </w:r>
    </w:p>
    <w:p w14:paraId="155844F8" w14:textId="1EA0213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x1_11 + x2</w:t>
      </w:r>
      <w:r>
        <w:rPr>
          <w:rFonts w:cstheme="minorHAnsi"/>
          <w:sz w:val="24"/>
          <w:szCs w:val="24"/>
          <w:lang w:val="pt-PT"/>
        </w:rPr>
        <w:t>_11 + x3_11 &lt;= 30;</w:t>
      </w:r>
    </w:p>
    <w:p w14:paraId="765AA3ED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x1_12 + x2_12 + x3_12 &lt;= 30;</w:t>
      </w:r>
    </w:p>
    <w:p w14:paraId="0E4FA008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1FBAF9CC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quantidade máxima de sumo armazenada por período é 40 */</w:t>
      </w:r>
    </w:p>
    <w:p w14:paraId="224B6C31" w14:textId="4D831E6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s1_1 + s2_1 + s3_1 &lt;= 40;</w:t>
      </w:r>
    </w:p>
    <w:p w14:paraId="1B489CB8" w14:textId="3A33247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s1_2 + s2_2 + s3_2 &lt;= 40;</w:t>
      </w:r>
    </w:p>
    <w:p w14:paraId="5D922DDE" w14:textId="029D35D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s1_3 + s2_3 + s3_3 &lt;= 40;</w:t>
      </w:r>
    </w:p>
    <w:p w14:paraId="4927AA06" w14:textId="64271F8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s1_4 + s2_4 + s3_4 &lt;= 40;</w:t>
      </w:r>
    </w:p>
    <w:p w14:paraId="05E58601" w14:textId="4BF1F84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s1_5 + s2_5 + s3_5 &lt;= 40;</w:t>
      </w:r>
    </w:p>
    <w:p w14:paraId="66407421" w14:textId="1CCFACE4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s1_6 + s2_6 + s3_6 &lt;= 40;</w:t>
      </w:r>
    </w:p>
    <w:p w14:paraId="019C6BD1" w14:textId="397E419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s1_7 + s2_7 + s3_7 &lt;= 40;</w:t>
      </w:r>
    </w:p>
    <w:p w14:paraId="17A6E995" w14:textId="78101E33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s1_8 + s2_8 + s3_8 &lt;= 40;</w:t>
      </w:r>
    </w:p>
    <w:p w14:paraId="5126D7DF" w14:textId="0DD6C4C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s1_9 + s2_9 + s3_9 &lt;= 40;</w:t>
      </w:r>
    </w:p>
    <w:p w14:paraId="267BFDCD" w14:textId="0348D5FA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s1_10 + s2_10 + s3_10 &lt;= 40;</w:t>
      </w:r>
    </w:p>
    <w:p w14:paraId="71886E19" w14:textId="318DC4D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s1_11 + s2_11 + s3_11 &lt;= 40;</w:t>
      </w:r>
    </w:p>
    <w:p w14:paraId="19F4BB95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s1_12 + s2_12 + s3_12 &lt;= 40;</w:t>
      </w:r>
    </w:p>
    <w:p w14:paraId="5CCCF86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3E6266E1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quantidade máxima de concentrado armazenada por período é 30 */</w:t>
      </w:r>
    </w:p>
    <w:p w14:paraId="1BBFA97F" w14:textId="26C52C8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a1_1 + a2_1 + a3_1 &lt;= 30;</w:t>
      </w:r>
    </w:p>
    <w:p w14:paraId="571474BD" w14:textId="77777777" w:rsidR="003B17DA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a1_2 + a2_2 + a3_2 &lt;= 30;</w:t>
      </w:r>
    </w:p>
    <w:p w14:paraId="60D27346" w14:textId="76C3A8E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a1_3 + a2_3 + a3_3 &lt;= 30;</w:t>
      </w:r>
    </w:p>
    <w:p w14:paraId="1D22F1C6" w14:textId="300A2A0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lastRenderedPageBreak/>
        <w:t>a1_4 + a2_4 + a3_4 &lt;= 30;</w:t>
      </w:r>
    </w:p>
    <w:p w14:paraId="3E89E85E" w14:textId="260897C0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a1_5 + a2_5 + a3_5 &lt;= 30;</w:t>
      </w:r>
    </w:p>
    <w:p w14:paraId="766C31EC" w14:textId="02E2325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a1_6 + a2_6 + a3_6 &lt;= 30;</w:t>
      </w:r>
    </w:p>
    <w:p w14:paraId="146242EB" w14:textId="00FF12D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a1_7 + a2_7 + a3_7 &lt;= 30;</w:t>
      </w:r>
    </w:p>
    <w:p w14:paraId="651F68BF" w14:textId="48F4D81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a1_8 + a2_8 + a3_8 &lt;= 30;</w:t>
      </w:r>
    </w:p>
    <w:p w14:paraId="540500C2" w14:textId="2797887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a1_9 + a2_9 + a3_9 &lt;= 30;</w:t>
      </w:r>
    </w:p>
    <w:p w14:paraId="5F286FF1" w14:textId="0B2D6CB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a1_10 + a2_10 + a3_10 &lt;= 30;</w:t>
      </w:r>
    </w:p>
    <w:p w14:paraId="26638069" w14:textId="4D4F3F8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a1_11 + a2_11 + a3_11 &lt;= 30;</w:t>
      </w:r>
    </w:p>
    <w:p w14:paraId="5242012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a1_12 + a2_12 + a3_12 &lt;= 30;</w:t>
      </w:r>
    </w:p>
    <w:p w14:paraId="49331A2C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487FDE21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quantidade de sumo armazenada por período corresponde à soma da quantidade produzida com a quantidade armazenada do período anterior menos a quantidade pedida pelo cliente */</w:t>
      </w:r>
    </w:p>
    <w:p w14:paraId="6C79712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 + 20 - 9 = s1_2;</w:t>
      </w:r>
    </w:p>
    <w:p w14:paraId="798A22C9" w14:textId="0F59BE5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x1_2 + s1_2 - 9 = s1_3;</w:t>
      </w:r>
    </w:p>
    <w:p w14:paraId="232DFC64" w14:textId="00E7E733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x1_3 + s1_3 - 9 = s1_4;</w:t>
      </w:r>
    </w:p>
    <w:p w14:paraId="2B26884A" w14:textId="5B9D4FF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x1_4 + s1_4 - 12 = s1_5;</w:t>
      </w:r>
    </w:p>
    <w:p w14:paraId="47131D34" w14:textId="3D1198AA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x1_5 + s1_5 - 16 = s1_6;</w:t>
      </w:r>
    </w:p>
    <w:p w14:paraId="11EC4228" w14:textId="671A8035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x1_6 + s1_6 - 17 = s1_7;</w:t>
      </w:r>
    </w:p>
    <w:p w14:paraId="73F68079" w14:textId="0BFA390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x1_7 + s1_7 - 19 = s1_8;</w:t>
      </w:r>
    </w:p>
    <w:p w14:paraId="1DAF6E43" w14:textId="196A820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x1_8 + s1_8 - 19 = s1_9;</w:t>
      </w:r>
    </w:p>
    <w:p w14:paraId="39393609" w14:textId="260C3BF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x1_9 + s1_9 - 16 = s1_10;</w:t>
      </w:r>
    </w:p>
    <w:p w14:paraId="7F10B6CA" w14:textId="3E6617C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x1_10 + s1_10 - 12 = s1_11;</w:t>
      </w:r>
    </w:p>
    <w:p w14:paraId="4A2EC7E5" w14:textId="6DAAEFFA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x1_11 + s1_11 - 10 = s1_12;</w:t>
      </w:r>
    </w:p>
    <w:p w14:paraId="103D9D7C" w14:textId="51C53CF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x1_12 + s1_12 - 9 = 20;</w:t>
      </w:r>
    </w:p>
    <w:p w14:paraId="793561D5" w14:textId="16C1706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x2_1 + 10 - 5 = s2_2;</w:t>
      </w:r>
    </w:p>
    <w:p w14:paraId="17F96C96" w14:textId="1603007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lastRenderedPageBreak/>
        <w:t>x2_2 + s2_2 - 5 = s2_3;</w:t>
      </w:r>
    </w:p>
    <w:p w14:paraId="3BC5FA6E" w14:textId="0C364455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x2_3 + s2_3 - 5 = s2_4;</w:t>
      </w:r>
    </w:p>
    <w:p w14:paraId="6BDF6761" w14:textId="18E81599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x2_4 + s2_4 - 6 = s2_5;</w:t>
      </w:r>
    </w:p>
    <w:p w14:paraId="7FEDFE03" w14:textId="1A91423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x2_5 + s2_5 - 8 = s2_6;</w:t>
      </w:r>
    </w:p>
    <w:p w14:paraId="14025FEE" w14:textId="51A5CAD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x2_6 + s2_6 - 9 = s2_7;</w:t>
      </w:r>
    </w:p>
    <w:p w14:paraId="02B5302A" w14:textId="6064516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x2_7 + s2_7 - 10 = s2_8;</w:t>
      </w:r>
    </w:p>
    <w:p w14:paraId="746AF704" w14:textId="0394DE4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x2_8 + s2_8 - 10 = s2_9;</w:t>
      </w:r>
    </w:p>
    <w:p w14:paraId="1B68D6B2" w14:textId="0120F4B0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x2_9 + s2_9 - 8 = s2_10;</w:t>
      </w:r>
    </w:p>
    <w:p w14:paraId="6A074D8B" w14:textId="6857A6B4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x2_10 + s2_10 - 6 = s2_11;</w:t>
      </w:r>
    </w:p>
    <w:p w14:paraId="11394C51" w14:textId="05A32C0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x2_11 + s2_11 - 5 = s2_12;</w:t>
      </w:r>
    </w:p>
    <w:p w14:paraId="2DAE4F4B" w14:textId="4EF66039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x2_12 + s2_12 - 5 = 10;</w:t>
      </w:r>
    </w:p>
    <w:p w14:paraId="037DF5C8" w14:textId="5CD6410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x3_1 + 10 - 4 = s3_2;</w:t>
      </w:r>
    </w:p>
    <w:p w14:paraId="57EECB5B" w14:textId="2289669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x3_2 + s3_2 - 4 = s3_3;</w:t>
      </w:r>
    </w:p>
    <w:p w14:paraId="2F78825F" w14:textId="0C3249F0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x3_3 + s3_3 - 4 = s3_4;</w:t>
      </w:r>
    </w:p>
    <w:p w14:paraId="33DBE93B" w14:textId="004B38C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x3_4 + s3_4 - 5 = s3_5;</w:t>
      </w:r>
    </w:p>
    <w:p w14:paraId="13FECC54" w14:textId="60CF0EA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x3_5 + s3_5 - 6 = s3_6;</w:t>
      </w:r>
    </w:p>
    <w:p w14:paraId="39DC7C2F" w14:textId="0271F204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x3_6 + s3_6 - 7 = s3_7;</w:t>
      </w:r>
    </w:p>
    <w:p w14:paraId="1F63CD40" w14:textId="685E410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x3_7 + s3_7 - 8 = s3_8;</w:t>
      </w:r>
    </w:p>
    <w:p w14:paraId="0AAFE8B1" w14:textId="02F228A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x3_8 + s3_8 - 8 = s3_9;</w:t>
      </w:r>
    </w:p>
    <w:p w14:paraId="23FDCFB6" w14:textId="1F0F51F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x3_9 + s3_9 - 6 = s3_10;</w:t>
      </w:r>
    </w:p>
    <w:p w14:paraId="7E12855E" w14:textId="29C901E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x3_10 + s3_10 - 5 = s3_11;</w:t>
      </w:r>
    </w:p>
    <w:p w14:paraId="5D8072F9" w14:textId="1F5B8F41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x3_11 + s3_11 - 4 = s3_12;</w:t>
      </w:r>
    </w:p>
    <w:p w14:paraId="3F28A463" w14:textId="1693864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x3_12 + s3_12 - 4 = 10;</w:t>
      </w:r>
    </w:p>
    <w:p w14:paraId="153745D4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quantidade de concentrado armazenada por período corresponde à soma da quantidade comprada com a quantidade armazenada do período anterior menos a quantidade de sumo produzida */</w:t>
      </w:r>
    </w:p>
    <w:p w14:paraId="09670AAB" w14:textId="34925D0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lastRenderedPageBreak/>
        <w:t>c1_1 + 16 - x1_1 = a1_2;</w:t>
      </w:r>
    </w:p>
    <w:p w14:paraId="127142D8" w14:textId="6E08BC13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c1_2 + a1_2 - x1_2 = a1_3;</w:t>
      </w:r>
    </w:p>
    <w:p w14:paraId="02864B8A" w14:textId="6024048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c1_3 + a1_3 - x1_3 = a1_4;</w:t>
      </w:r>
    </w:p>
    <w:p w14:paraId="7D6C7585" w14:textId="60CDE6BC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c1_4 + a1_4 - x1_4 = a1_5;</w:t>
      </w:r>
    </w:p>
    <w:p w14:paraId="2FDA5FBD" w14:textId="5619AFA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c1_5 + a1_5 - x1_5 = a1_6;</w:t>
      </w:r>
    </w:p>
    <w:p w14:paraId="3F770738" w14:textId="3273C4ED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c1_6 + a1_6 - x1_6 = a1_7;</w:t>
      </w:r>
    </w:p>
    <w:p w14:paraId="048B19AD" w14:textId="1E56813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c1_7 + a1_7 - x1_7 = a1_8;</w:t>
      </w:r>
    </w:p>
    <w:p w14:paraId="1CC0EC02" w14:textId="77A872B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 xml:space="preserve">c1_8 </w:t>
      </w:r>
      <w:proofErr w:type="gramStart"/>
      <w:r w:rsidRPr="003E61B6">
        <w:rPr>
          <w:rFonts w:cstheme="minorHAnsi"/>
          <w:sz w:val="24"/>
          <w:szCs w:val="24"/>
          <w:lang w:val="pt-PT"/>
        </w:rPr>
        <w:t>+  a</w:t>
      </w:r>
      <w:proofErr w:type="gramEnd"/>
      <w:r w:rsidRPr="003E61B6">
        <w:rPr>
          <w:rFonts w:cstheme="minorHAnsi"/>
          <w:sz w:val="24"/>
          <w:szCs w:val="24"/>
          <w:lang w:val="pt-PT"/>
        </w:rPr>
        <w:t>1_8 - x1_8 = a1_9;</w:t>
      </w:r>
    </w:p>
    <w:p w14:paraId="760C5FD2" w14:textId="144514B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c1_9 + a1_9 - x1_9 = a1_10;</w:t>
      </w:r>
    </w:p>
    <w:p w14:paraId="47CE387D" w14:textId="3937B839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c1_10 + a1_10 - x1_10 = a1_11;</w:t>
      </w:r>
    </w:p>
    <w:p w14:paraId="0C4EB4AD" w14:textId="29A3281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c1_11 + a1_11 - x1_11 = a1_12;</w:t>
      </w:r>
    </w:p>
    <w:p w14:paraId="47CF7073" w14:textId="7345DBD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c1_12 + a1_12 - x1_12 = 16;</w:t>
      </w:r>
    </w:p>
    <w:p w14:paraId="036BB3D3" w14:textId="5A0F86A5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 + 8 - x2_1 = a2_2;</w:t>
      </w:r>
    </w:p>
    <w:p w14:paraId="4EA951AD" w14:textId="20AD42F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c2_2 + a2_2 - x2_2 = a2_3;</w:t>
      </w:r>
    </w:p>
    <w:p w14:paraId="6D72AC31" w14:textId="31EF6543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c2_3 + a2_3 - x2_3 = a2_4;</w:t>
      </w:r>
    </w:p>
    <w:p w14:paraId="60A8D194" w14:textId="480C792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c2_4 + a2_4 - x2_4 = a2_5;</w:t>
      </w:r>
    </w:p>
    <w:p w14:paraId="1FC38FDA" w14:textId="2190C7C1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c2_5 + a2_5 - x2_5 = a2_6;</w:t>
      </w:r>
    </w:p>
    <w:p w14:paraId="3DC46AD5" w14:textId="4A4BF0E2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c2_6 + a2_6 - x2_6 = a2_7;</w:t>
      </w:r>
    </w:p>
    <w:p w14:paraId="346C7F68" w14:textId="5E64E9AA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c2_7 + a2_7 - x2_7 = a2_8;</w:t>
      </w:r>
    </w:p>
    <w:p w14:paraId="323BC00C" w14:textId="6064F73F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c2_8 + a2_8 - x2_8 = a2_9;</w:t>
      </w:r>
    </w:p>
    <w:p w14:paraId="652298D5" w14:textId="1C6E199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c2_9 + a2_9 - x2_9 = a2_10;</w:t>
      </w:r>
    </w:p>
    <w:p w14:paraId="7E0B9011" w14:textId="46D83FF9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c2_10 + a2_10 - x2_10 = a2_11;</w:t>
      </w:r>
    </w:p>
    <w:p w14:paraId="2EE7873F" w14:textId="711AFAF0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c2_11 + a2_11 - x2_11 = a2_12;</w:t>
      </w:r>
    </w:p>
    <w:p w14:paraId="39281AFB" w14:textId="3319ADF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c2_12 + a2_12 - x2_12 = 8;</w:t>
      </w:r>
    </w:p>
    <w:p w14:paraId="5ABB9F5D" w14:textId="7B33C26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c3_1 + 6 - x3_1 = a3_2;</w:t>
      </w:r>
    </w:p>
    <w:p w14:paraId="5234931B" w14:textId="0BB5FC48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lastRenderedPageBreak/>
        <w:t>c3_2 + a3_2 - x3_2 = a3_3;</w:t>
      </w:r>
    </w:p>
    <w:p w14:paraId="79F5DAE8" w14:textId="5F9C0A3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c3_3 + a3_3 - x3_3 = a3_4;</w:t>
      </w:r>
    </w:p>
    <w:p w14:paraId="7AFF16A3" w14:textId="00415C7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c3_4 + a3_4 - x3_4 = a3_5;</w:t>
      </w:r>
    </w:p>
    <w:p w14:paraId="556119EE" w14:textId="66860631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c3_5 + a3_5 - x3_5 = a3_6;</w:t>
      </w:r>
    </w:p>
    <w:p w14:paraId="10CAFC16" w14:textId="3EA87D63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c3_6 + a3_6 - x3_6 = a3_7;</w:t>
      </w:r>
    </w:p>
    <w:p w14:paraId="5EAD3258" w14:textId="60DF234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c3_7 + a3_7 - x3_7 = a3_8;</w:t>
      </w:r>
    </w:p>
    <w:p w14:paraId="5313FB6A" w14:textId="6B59D666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c3_8 + a3_8 - x3_8 = a3_9;</w:t>
      </w:r>
    </w:p>
    <w:p w14:paraId="7823EA7E" w14:textId="7083054E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c3_9 + a3_9 - x3_9 = a3_10;</w:t>
      </w:r>
    </w:p>
    <w:p w14:paraId="1E7DE704" w14:textId="6D6F8415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c3_10 + a3_10 - x3_10 = a3_11;</w:t>
      </w:r>
    </w:p>
    <w:p w14:paraId="286CF7B5" w14:textId="6A2B187B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c3_11 + a3_11 - x3_11 = a3_12;</w:t>
      </w:r>
    </w:p>
    <w:p w14:paraId="5FDE6485" w14:textId="12571475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c3_12 + a3_12 - x3_12 = 6;</w:t>
      </w:r>
    </w:p>
    <w:p w14:paraId="71C328BE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66FEE679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 Custos Totais */</w:t>
      </w:r>
    </w:p>
    <w:p w14:paraId="5BDCAE0F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3C0E6A30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/*Custos Concentrado*/</w:t>
      </w:r>
    </w:p>
    <w:p w14:paraId="100C8D21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CusC</w:t>
      </w:r>
      <w:proofErr w:type="spellEnd"/>
      <w:r w:rsidRPr="003E61B6">
        <w:rPr>
          <w:rFonts w:cstheme="minorHAnsi"/>
          <w:sz w:val="24"/>
          <w:szCs w:val="24"/>
          <w:lang w:val="pt-PT"/>
        </w:rPr>
        <w:t xml:space="preserve"> = 180*c1_1 + 200*c1_2 + 180*c1_3 + 200*c1_4 + 180*c1_5 + 200*c1_6 + 180*c1_7 + 200*c1_8 +  180*c1_9 + 200*c1_10 + 180*c1_11 + 200*c1_12 + 231c2_1 + 199c2_2 + 187c2_3 + 198c2_4 + 210c2_5 + 208c2_6 + 211c2_7 + 220c2_8 + 217c2_9 + 216c2_10 + 221c2_11 + 217c2_12 + 116c3_1 + 116c3_2 + 124c3_3 + 120c3_4 + 132c3_5 + 128c3_6 + 136c3_7 + 116c3_8 + 120c3_9 + 108c3_10 + 100c3_11 + 116c3_12;</w:t>
      </w:r>
    </w:p>
    <w:p w14:paraId="4C8EEEB9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226910D7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/*Custos Sumos*/</w:t>
      </w:r>
    </w:p>
    <w:p w14:paraId="33B7D595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CusS</w:t>
      </w:r>
      <w:proofErr w:type="spellEnd"/>
      <w:r w:rsidRPr="003E61B6">
        <w:rPr>
          <w:rFonts w:cstheme="minorHAnsi"/>
          <w:sz w:val="24"/>
          <w:szCs w:val="24"/>
          <w:lang w:val="pt-PT"/>
        </w:rPr>
        <w:t xml:space="preserve"> = 10*x1_1 + 10*x2_1 + 10*x3_1 + 10*x1_2 + 10*x2_2 + 10*x3_2 + 10*x1_3 + 10*x2_3 + 10*x3_3 + 10*x1_4 + 10*x2_4 + 10*x3_4 + 10*x1_5 + 10*x2_5 + 10*x3_5 + 10*x1_6 + 10*x2_6 + 10*x3_6 + 10*x1_7 + 10*x2_7 + 10*x3_7 + 12*x1_8 + 12*x2_8 + 12*x3_8 + 10*x1_9 + 10*x2_9 + 10*x3_9 + 10*x1_10 + 10*x2_10 + 10*x3_10 + 10*x1_11 + 10*x2_11 + 10*x3_11 + 10*x1_12 + 10*x2_12 + 10*x3_12;</w:t>
      </w:r>
    </w:p>
    <w:p w14:paraId="2E8987ED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6D305DEB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lastRenderedPageBreak/>
        <w:t>/*Custo do Stock de Sumos*/</w:t>
      </w:r>
    </w:p>
    <w:p w14:paraId="739003DE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CusStS</w:t>
      </w:r>
      <w:proofErr w:type="spellEnd"/>
      <w:r w:rsidRPr="003E61B6">
        <w:rPr>
          <w:rFonts w:cstheme="minorHAnsi"/>
          <w:sz w:val="24"/>
          <w:szCs w:val="24"/>
          <w:lang w:val="pt-PT"/>
        </w:rPr>
        <w:t xml:space="preserve"> = 3*s1_1 + 3*s1_2 + 3*s1_3 + 3*s1_4 + 3*s1_5 + 3*s1_6 + 3*s1_7 + 3*s1_8 + 3*s1_9 + 3*s1_10 + 3*s1_11 + 3*s1_12 + 3*s2_1 + 3*s2_2 + 3*s2_3 + 3*s2_4 + 3*s2_5 + 3*s2_6 + 3*s2_7 + 3*s2_8 + 3*s2_9 + 3*s2_10 + 3*s2_11 + 3*s2_12 + 3*s3_1 + 3*s3_2 + 3*s3_3 + 3*s3_4 + 3*s3_5 + 3*s3_6 + 3*s3_7 + 3*s3_8 + 3*s3_9 + 3*s3_10 + 3*s3_11 + 3*s3_12;</w:t>
      </w:r>
    </w:p>
    <w:p w14:paraId="76F15375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</w:p>
    <w:p w14:paraId="231B9A6E" w14:textId="77777777" w:rsidR="003E61B6" w:rsidRPr="003E61B6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/*Custo do Stock de Concentrados*/</w:t>
      </w:r>
    </w:p>
    <w:p w14:paraId="00F7BED1" w14:textId="7500293A" w:rsidR="00D75910" w:rsidRDefault="003E61B6" w:rsidP="003E61B6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3E61B6">
        <w:rPr>
          <w:rFonts w:cstheme="minorHAnsi"/>
          <w:sz w:val="24"/>
          <w:szCs w:val="24"/>
          <w:lang w:val="pt-PT"/>
        </w:rPr>
        <w:t>CusStC</w:t>
      </w:r>
      <w:proofErr w:type="spellEnd"/>
      <w:r w:rsidRPr="003E61B6">
        <w:rPr>
          <w:rFonts w:cstheme="minorHAnsi"/>
          <w:sz w:val="24"/>
          <w:szCs w:val="24"/>
          <w:lang w:val="pt-PT"/>
        </w:rPr>
        <w:t xml:space="preserve"> = 1*a1_1 + 1*a1_2 + 1*a1_3 + 1*a1_4 + 1*a1_5 + 1*a1_6 + 1*a1_7 + 1*a1_8 + 1*a1_9 + 1*a1_10 + 1*a1_11 + 1*a1_12 + 1*a2_1 + 1*a2_2 + 1*a2_3 + 1*a2_4 + 1*a2_5 + 1*a2_6 + 1*a2_7 + 1*a2_8 + 1*a2_9 + 1*a2_10 + 1*a2_11 + 1*a2_12 + 1*a3_1 + 1*a3_2 + 1*a3_3 + 1*a3_4 + 1*a3_5 + 1*a3_6 + 1*a3_7 + 1*a3_8 + 1*a3_9 + 1*a3_10 + 1*a3_11 + 1*a3_12;</w:t>
      </w:r>
    </w:p>
    <w:p w14:paraId="4E59205A" w14:textId="77212350" w:rsidR="00D75910" w:rsidRDefault="00D75910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31B883F4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0EAAEB01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4E064427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61716E3F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579F5E2C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17EC9E6B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6B863FF1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184FEEEC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4D8D9CA4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4CBF0F4D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58BAE100" w14:textId="77777777" w:rsidR="003B17DA" w:rsidRDefault="003B17DA" w:rsidP="00171F01">
      <w:pPr>
        <w:jc w:val="both"/>
        <w:rPr>
          <w:rFonts w:cstheme="minorHAnsi"/>
          <w:sz w:val="24"/>
          <w:szCs w:val="24"/>
          <w:lang w:val="pt-PT"/>
        </w:rPr>
      </w:pPr>
    </w:p>
    <w:p w14:paraId="3C9DE833" w14:textId="77777777" w:rsidR="00B85285" w:rsidRDefault="00B85285" w:rsidP="004C6AD2">
      <w:pPr>
        <w:jc w:val="both"/>
        <w:rPr>
          <w:b/>
          <w:color w:val="0070C0"/>
          <w:sz w:val="24"/>
          <w:szCs w:val="24"/>
          <w:lang w:val="pt-PT"/>
        </w:rPr>
      </w:pPr>
    </w:p>
    <w:p w14:paraId="10E1AF84" w14:textId="77777777" w:rsidR="00B85285" w:rsidRDefault="00B85285" w:rsidP="004C6AD2">
      <w:pPr>
        <w:jc w:val="both"/>
        <w:rPr>
          <w:b/>
          <w:color w:val="0070C0"/>
          <w:sz w:val="24"/>
          <w:szCs w:val="24"/>
          <w:lang w:val="pt-PT"/>
        </w:rPr>
      </w:pPr>
    </w:p>
    <w:p w14:paraId="3D171D44" w14:textId="77777777" w:rsidR="00B85285" w:rsidRDefault="00B85285" w:rsidP="004C6AD2">
      <w:pPr>
        <w:jc w:val="both"/>
        <w:rPr>
          <w:b/>
          <w:color w:val="0070C0"/>
          <w:sz w:val="24"/>
          <w:szCs w:val="24"/>
          <w:lang w:val="pt-PT"/>
        </w:rPr>
      </w:pPr>
    </w:p>
    <w:p w14:paraId="07BD7EC2" w14:textId="37A91148" w:rsidR="00D83567" w:rsidRPr="006A5933" w:rsidRDefault="00214956" w:rsidP="004C6AD2">
      <w:pPr>
        <w:jc w:val="both"/>
        <w:rPr>
          <w:b/>
          <w:color w:val="0070C0"/>
          <w:sz w:val="24"/>
          <w:szCs w:val="24"/>
          <w:lang w:val="pt-PT"/>
        </w:rPr>
      </w:pPr>
      <w:r w:rsidRPr="006A5933">
        <w:rPr>
          <w:b/>
          <w:color w:val="0070C0"/>
          <w:sz w:val="24"/>
          <w:szCs w:val="24"/>
          <w:lang w:val="pt-PT"/>
        </w:rPr>
        <w:lastRenderedPageBreak/>
        <w:t xml:space="preserve">3 - </w:t>
      </w:r>
      <w:r w:rsidR="00D83567" w:rsidRPr="006A5933">
        <w:rPr>
          <w:b/>
          <w:color w:val="0070C0"/>
          <w:sz w:val="24"/>
          <w:szCs w:val="24"/>
          <w:lang w:val="pt-PT"/>
        </w:rPr>
        <w:t xml:space="preserve">Ficheiro de </w:t>
      </w:r>
      <w:r w:rsidR="00D83567" w:rsidRPr="006A5933">
        <w:rPr>
          <w:b/>
          <w:i/>
          <w:color w:val="0070C0"/>
          <w:sz w:val="24"/>
          <w:szCs w:val="24"/>
          <w:lang w:val="pt-PT"/>
        </w:rPr>
        <w:t>output</w:t>
      </w:r>
      <w:r w:rsidR="00D83567" w:rsidRPr="006A5933">
        <w:rPr>
          <w:b/>
          <w:color w:val="0070C0"/>
          <w:sz w:val="24"/>
          <w:szCs w:val="24"/>
          <w:lang w:val="pt-PT"/>
        </w:rPr>
        <w:t>:</w:t>
      </w:r>
    </w:p>
    <w:p w14:paraId="6C08BFE9" w14:textId="74B4695B" w:rsidR="00D75910" w:rsidRDefault="00D75910" w:rsidP="004C6AD2">
      <w:pPr>
        <w:jc w:val="both"/>
        <w:rPr>
          <w:b/>
          <w:sz w:val="24"/>
          <w:szCs w:val="24"/>
          <w:lang w:val="pt-PT"/>
        </w:rPr>
      </w:pPr>
    </w:p>
    <w:p w14:paraId="483AD047" w14:textId="77777777" w:rsidR="000A7FFA" w:rsidRDefault="000A7FFA" w:rsidP="004C6AD2">
      <w:pPr>
        <w:jc w:val="both"/>
        <w:rPr>
          <w:b/>
          <w:sz w:val="24"/>
          <w:szCs w:val="24"/>
          <w:lang w:val="pt-PT"/>
        </w:rPr>
      </w:pPr>
    </w:p>
    <w:p w14:paraId="3B730163" w14:textId="2D72F45D" w:rsidR="004C6AD2" w:rsidRDefault="003E61B6" w:rsidP="004C6AD2">
      <w:pPr>
        <w:jc w:val="both"/>
        <w:rPr>
          <w:b/>
          <w:sz w:val="24"/>
          <w:szCs w:val="24"/>
          <w:lang w:val="pt-PT"/>
        </w:rPr>
      </w:pPr>
      <w:r>
        <w:rPr>
          <w:b/>
          <w:noProof/>
          <w:sz w:val="24"/>
          <w:szCs w:val="24"/>
          <w:lang w:val="pt-PT" w:eastAsia="pt-PT"/>
        </w:rPr>
        <w:drawing>
          <wp:inline distT="0" distB="0" distL="0" distR="0" wp14:anchorId="2E155BF1" wp14:editId="25CD60FC">
            <wp:extent cx="5486400" cy="3167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coi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A38" w14:textId="424369C0" w:rsidR="004C6AD2" w:rsidRDefault="004C6AD2" w:rsidP="004C6AD2">
      <w:pPr>
        <w:jc w:val="both"/>
        <w:rPr>
          <w:b/>
          <w:sz w:val="24"/>
          <w:szCs w:val="24"/>
          <w:lang w:val="pt-PT"/>
        </w:rPr>
      </w:pPr>
    </w:p>
    <w:p w14:paraId="2F3CC0B2" w14:textId="3DF4327A" w:rsidR="000A7FFA" w:rsidRDefault="000A7FFA" w:rsidP="004C6AD2">
      <w:pPr>
        <w:jc w:val="both"/>
        <w:rPr>
          <w:b/>
          <w:sz w:val="24"/>
          <w:szCs w:val="24"/>
          <w:lang w:val="pt-PT"/>
        </w:rPr>
      </w:pPr>
    </w:p>
    <w:p w14:paraId="5C414CAF" w14:textId="198BC032" w:rsidR="000A7FFA" w:rsidRDefault="000A7FFA" w:rsidP="004C6AD2">
      <w:pPr>
        <w:jc w:val="both"/>
        <w:rPr>
          <w:b/>
          <w:sz w:val="24"/>
          <w:szCs w:val="24"/>
          <w:lang w:val="pt-PT"/>
        </w:rPr>
      </w:pPr>
    </w:p>
    <w:p w14:paraId="2158FD08" w14:textId="77777777" w:rsidR="000A7FFA" w:rsidRDefault="000A7FFA" w:rsidP="004C6AD2">
      <w:pPr>
        <w:jc w:val="both"/>
        <w:rPr>
          <w:b/>
          <w:sz w:val="24"/>
          <w:szCs w:val="24"/>
          <w:lang w:val="pt-PT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62"/>
        <w:gridCol w:w="1515"/>
      </w:tblGrid>
      <w:tr w:rsidR="003E61B6" w14:paraId="41E536AC" w14:textId="77777777" w:rsidTr="003E61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5C9FC9B" w14:textId="77777777" w:rsidR="003E61B6" w:rsidRDefault="003E61B6" w:rsidP="003E61B6">
            <w:pPr>
              <w:rPr>
                <w:rFonts w:ascii="MS Sans Serif" w:eastAsia="Times New Roman" w:hAnsi="MS Sans Serif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b/>
                <w:bCs/>
                <w:color w:val="000000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0ECA790" w14:textId="77777777" w:rsidR="003E61B6" w:rsidRDefault="003E61B6" w:rsidP="003E61B6">
            <w:pPr>
              <w:rPr>
                <w:rFonts w:ascii="MS Sans Serif" w:eastAsia="Times New Roman" w:hAnsi="MS Sans Serif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b/>
                <w:bCs/>
                <w:color w:val="000000"/>
                <w:sz w:val="16"/>
                <w:szCs w:val="16"/>
              </w:rPr>
              <w:t>result</w:t>
            </w:r>
          </w:p>
        </w:tc>
      </w:tr>
      <w:tr w:rsidR="003E61B6" w14:paraId="2C2C0B2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16F4BF7" w14:textId="77777777" w:rsidR="003E61B6" w:rsidRDefault="003E61B6" w:rsidP="003E61B6">
            <w:pPr>
              <w:rPr>
                <w:rFonts w:ascii="MS Sans Serif" w:eastAsia="Times New Roman" w:hAnsi="MS Sans Serif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5C1F04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56086</w:t>
            </w:r>
          </w:p>
        </w:tc>
      </w:tr>
      <w:tr w:rsidR="003E61B6" w14:paraId="098196B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0B4503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CusC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075927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51656</w:t>
            </w:r>
          </w:p>
        </w:tc>
      </w:tr>
      <w:tr w:rsidR="003E61B6" w14:paraId="13E3A0B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B7F7AA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CusS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491AE9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3100</w:t>
            </w:r>
          </w:p>
        </w:tc>
      </w:tr>
      <w:tr w:rsidR="003E61B6" w14:paraId="346ED7A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E9A2A0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CusStS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B4B57A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1074</w:t>
            </w:r>
          </w:p>
        </w:tc>
      </w:tr>
      <w:tr w:rsidR="003E61B6" w14:paraId="69A28E8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B549CD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CusStC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811457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256</w:t>
            </w:r>
          </w:p>
        </w:tc>
      </w:tr>
      <w:tr w:rsidR="003E61B6" w14:paraId="2F33F5E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4339B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093B4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20</w:t>
            </w:r>
          </w:p>
        </w:tc>
      </w:tr>
      <w:tr w:rsidR="003E61B6" w14:paraId="0D8C43F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76E447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C463C8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10</w:t>
            </w:r>
          </w:p>
        </w:tc>
      </w:tr>
      <w:tr w:rsidR="003E61B6" w14:paraId="21AC276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918DE9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lastRenderedPageBreak/>
              <w:t>s3_1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1FD14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10</w:t>
            </w:r>
          </w:p>
        </w:tc>
      </w:tr>
      <w:tr w:rsidR="003E61B6" w14:paraId="1EFADAE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4712E8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512D82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16</w:t>
            </w:r>
          </w:p>
        </w:tc>
      </w:tr>
      <w:tr w:rsidR="003E61B6" w14:paraId="46C1C78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8ABE8F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61535E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</w:t>
            </w:r>
          </w:p>
        </w:tc>
      </w:tr>
      <w:tr w:rsidR="003E61B6" w14:paraId="79ED1F5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31002A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84353A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</w:t>
            </w:r>
          </w:p>
        </w:tc>
      </w:tr>
      <w:tr w:rsidR="003E61B6" w14:paraId="469D919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8D7EEC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EEFF52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C63151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5E8452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B27C9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46E2E5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02BB69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809A0E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3F5EF53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1F4551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571F20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5544014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8F351A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990060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C304DC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CF1C64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24F6DB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5473E81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425D99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B1A269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10</w:t>
            </w:r>
          </w:p>
        </w:tc>
      </w:tr>
      <w:tr w:rsidR="003E61B6" w14:paraId="71CE858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935B7F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E0A96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</w:t>
            </w:r>
          </w:p>
        </w:tc>
      </w:tr>
      <w:tr w:rsidR="003E61B6" w14:paraId="03524FA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AE5EBC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19319D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5,99999999999998</w:t>
            </w:r>
          </w:p>
        </w:tc>
      </w:tr>
      <w:tr w:rsidR="003E61B6" w14:paraId="4CF91CE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7C7772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A32768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2BC78CF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BD7D70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261C4C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30</w:t>
            </w:r>
          </w:p>
        </w:tc>
      </w:tr>
      <w:tr w:rsidR="003E61B6" w14:paraId="7973C3D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178BFD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063A31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ED0B5B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92C712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8FD0C6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8,99999999999999</w:t>
            </w:r>
          </w:p>
        </w:tc>
      </w:tr>
      <w:tr w:rsidR="003E61B6" w14:paraId="46C16DA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7D7E41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056A33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6,99999999999998</w:t>
            </w:r>
          </w:p>
        </w:tc>
      </w:tr>
      <w:tr w:rsidR="003E61B6" w14:paraId="03FE87C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59830F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A9BBF1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7,00000000000004</w:t>
            </w:r>
          </w:p>
        </w:tc>
      </w:tr>
      <w:tr w:rsidR="003E61B6" w14:paraId="5A6EECE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6ABE6D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BC472A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30</w:t>
            </w:r>
          </w:p>
        </w:tc>
      </w:tr>
      <w:tr w:rsidR="003E61B6" w14:paraId="7661F2E2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C83F06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AB658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3A8D2DC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6AFACF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C8AF95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BA9F71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5218EE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373C71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</w:t>
            </w:r>
          </w:p>
        </w:tc>
      </w:tr>
      <w:tr w:rsidR="003E61B6" w14:paraId="0263431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279854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FBA12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5,99999999999997</w:t>
            </w:r>
          </w:p>
        </w:tc>
      </w:tr>
      <w:tr w:rsidR="003E61B6" w14:paraId="66F648D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512B4D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9B02E8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15</w:t>
            </w:r>
          </w:p>
        </w:tc>
      </w:tr>
      <w:tr w:rsidR="003E61B6" w14:paraId="57DB66D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155186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lastRenderedPageBreak/>
              <w:t>x1_7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895048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19</w:t>
            </w:r>
          </w:p>
        </w:tc>
      </w:tr>
      <w:tr w:rsidR="003E61B6" w14:paraId="21573BF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706127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F0015F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11,0000000000001</w:t>
            </w:r>
          </w:p>
        </w:tc>
      </w:tr>
      <w:tr w:rsidR="003E61B6" w14:paraId="0E184032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A40BA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260FEB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2146251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3637AE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6FE23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19</w:t>
            </w:r>
          </w:p>
        </w:tc>
      </w:tr>
      <w:tr w:rsidR="003E61B6" w14:paraId="0AE1023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B096CF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3A5635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3,00000000000002</w:t>
            </w:r>
          </w:p>
        </w:tc>
      </w:tr>
      <w:tr w:rsidR="003E61B6" w14:paraId="727AEB7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51F746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2C1DE5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7,99999999999999</w:t>
            </w:r>
          </w:p>
        </w:tc>
      </w:tr>
      <w:tr w:rsidR="003E61B6" w14:paraId="0E8F4F37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0A93CB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78AB00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24</w:t>
            </w:r>
          </w:p>
        </w:tc>
      </w:tr>
      <w:tr w:rsidR="003E61B6" w14:paraId="0B79CDB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DEA89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AF6071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8BE812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D6150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1F1EA8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</w:t>
            </w:r>
          </w:p>
        </w:tc>
      </w:tr>
      <w:tr w:rsidR="003E61B6" w14:paraId="527548E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F6E702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D1ECC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23</w:t>
            </w:r>
          </w:p>
        </w:tc>
      </w:tr>
      <w:tr w:rsidR="003E61B6" w14:paraId="388A2FB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87A07F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C8FED2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2,00000000000002</w:t>
            </w:r>
          </w:p>
        </w:tc>
      </w:tr>
      <w:tr w:rsidR="003E61B6" w14:paraId="41093D0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8552FA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712385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5,00000000000001</w:t>
            </w:r>
          </w:p>
        </w:tc>
      </w:tr>
      <w:tr w:rsidR="003E61B6" w14:paraId="2B9A8DF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A77D97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2DE777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20</w:t>
            </w:r>
          </w:p>
        </w:tc>
      </w:tr>
      <w:tr w:rsidR="003E61B6" w14:paraId="644681B2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3440B6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47554E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5C8B5C1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FEA85D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31CA24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9,99999999999997</w:t>
            </w:r>
          </w:p>
        </w:tc>
      </w:tr>
      <w:tr w:rsidR="003E61B6" w14:paraId="540E829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95871F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x1_12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119C10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732C1C2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BB4569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x2_12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06A903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15</w:t>
            </w:r>
          </w:p>
        </w:tc>
      </w:tr>
      <w:tr w:rsidR="003E61B6" w14:paraId="6BC14AB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E419DA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x3_12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64AB9A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8,00000000000002</w:t>
            </w:r>
          </w:p>
        </w:tc>
      </w:tr>
      <w:tr w:rsidR="003E61B6" w14:paraId="418CA72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15BD21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A97185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11</w:t>
            </w:r>
          </w:p>
        </w:tc>
      </w:tr>
      <w:tr w:rsidR="003E61B6" w14:paraId="368AFFC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BF65BB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5284FD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</w:t>
            </w:r>
          </w:p>
        </w:tc>
      </w:tr>
      <w:tr w:rsidR="003E61B6" w14:paraId="5EEEDED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D847DD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EDC928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</w:t>
            </w:r>
          </w:p>
        </w:tc>
      </w:tr>
      <w:tr w:rsidR="003E61B6" w14:paraId="46F50D8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CE80A7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CE5623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12</w:t>
            </w:r>
          </w:p>
        </w:tc>
      </w:tr>
      <w:tr w:rsidR="003E61B6" w14:paraId="5340B80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213D29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D821A8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</w:t>
            </w:r>
          </w:p>
        </w:tc>
      </w:tr>
      <w:tr w:rsidR="003E61B6" w14:paraId="17A3F31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4E108E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820A69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7,99999999999998</w:t>
            </w:r>
          </w:p>
        </w:tc>
      </w:tr>
      <w:tr w:rsidR="003E61B6" w14:paraId="3CE0F3B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7B21D3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717889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3,00000000000002</w:t>
            </w:r>
          </w:p>
        </w:tc>
      </w:tr>
      <w:tr w:rsidR="003E61B6" w14:paraId="12A35BF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F3411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lastRenderedPageBreak/>
              <w:t>s2_4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B143E3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33</w:t>
            </w:r>
          </w:p>
        </w:tc>
      </w:tr>
      <w:tr w:rsidR="003E61B6" w14:paraId="1FB9FE7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00BA4A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9B7EAD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3,99999999999998</w:t>
            </w:r>
          </w:p>
        </w:tc>
      </w:tr>
      <w:tr w:rsidR="003E61B6" w14:paraId="1628B3E1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D6427D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65A6D8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7DF0413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2897E6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FC4049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34</w:t>
            </w:r>
          </w:p>
        </w:tc>
      </w:tr>
      <w:tr w:rsidR="003E61B6" w14:paraId="47FC8F8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5037FB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247CFD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6,00000000000002</w:t>
            </w:r>
          </w:p>
        </w:tc>
      </w:tr>
      <w:tr w:rsidR="003E61B6" w14:paraId="734CFD3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F1BA2D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242AF5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14</w:t>
            </w:r>
          </w:p>
        </w:tc>
      </w:tr>
      <w:tr w:rsidR="003E61B6" w14:paraId="3ADCB3D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B9AD65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E1D734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26</w:t>
            </w:r>
          </w:p>
        </w:tc>
      </w:tr>
      <w:tr w:rsidR="003E61B6" w14:paraId="5A000FA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FEB8C9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A7DDFD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F8D4148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F65FC8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696502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107594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90E369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150BA4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23</w:t>
            </w:r>
          </w:p>
        </w:tc>
      </w:tr>
      <w:tr w:rsidR="003E61B6" w14:paraId="55CE4D32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1F92C6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F29131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8,00000000000001</w:t>
            </w:r>
          </w:p>
        </w:tc>
      </w:tr>
      <w:tr w:rsidR="003E61B6" w14:paraId="1DDA01F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67449F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646313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5CA91DB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F89258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B72C2D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24</w:t>
            </w:r>
          </w:p>
        </w:tc>
      </w:tr>
      <w:tr w:rsidR="003E61B6" w14:paraId="57C72D0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EE632D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038A2B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A942FA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F18657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5F9C8A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6E96A82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1F5B46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A15870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17</w:t>
            </w:r>
          </w:p>
        </w:tc>
      </w:tr>
      <w:tr w:rsidR="003E61B6" w14:paraId="78859588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3A7F71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DBDE19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2D104A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7C67D8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4C9F53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</w:t>
            </w:r>
          </w:p>
        </w:tc>
      </w:tr>
      <w:tr w:rsidR="003E61B6" w14:paraId="758C8128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7ACC4C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A04CF2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8,99999999999998</w:t>
            </w:r>
          </w:p>
        </w:tc>
      </w:tr>
      <w:tr w:rsidR="003E61B6" w14:paraId="1EBAEAF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43C1E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471D9B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4C5F611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3D4241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C79B94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19</w:t>
            </w:r>
          </w:p>
        </w:tc>
      </w:tr>
      <w:tr w:rsidR="003E61B6" w14:paraId="1BAEA92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97DCE3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A5C8D8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5,00000000000001</w:t>
            </w:r>
          </w:p>
        </w:tc>
      </w:tr>
      <w:tr w:rsidR="003E61B6" w14:paraId="07C8E7F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69BCB4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s3_11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1D15C2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2D1533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17881C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s1_12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7181B0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29</w:t>
            </w:r>
          </w:p>
        </w:tc>
      </w:tr>
      <w:tr w:rsidR="003E61B6" w14:paraId="713E03E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372ABB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s2_12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131740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9EC42C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328349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lastRenderedPageBreak/>
              <w:t>s3_12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87775B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5,99999999999996</w:t>
            </w:r>
          </w:p>
        </w:tc>
      </w:tr>
      <w:tr w:rsidR="003E61B6" w14:paraId="575A7E5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7CB915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793421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16</w:t>
            </w:r>
          </w:p>
        </w:tc>
      </w:tr>
      <w:tr w:rsidR="003E61B6" w14:paraId="30FB1DC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5AE76B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10E69B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</w:t>
            </w:r>
          </w:p>
        </w:tc>
      </w:tr>
      <w:tr w:rsidR="003E61B6" w14:paraId="6B91A73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CB3066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B09A1D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</w:t>
            </w:r>
          </w:p>
        </w:tc>
      </w:tr>
      <w:tr w:rsidR="003E61B6" w14:paraId="1CB7C6D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DC7DBB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745D2E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5,99999999999998</w:t>
            </w:r>
          </w:p>
        </w:tc>
      </w:tr>
      <w:tr w:rsidR="003E61B6" w14:paraId="62B95D5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153524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487A45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329FCEF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C3E155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4C487E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55EE65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7D4A0C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329604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8,99999999999999</w:t>
            </w:r>
          </w:p>
        </w:tc>
      </w:tr>
      <w:tr w:rsidR="003E61B6" w14:paraId="726A46F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4B7AF7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5D4090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21</w:t>
            </w:r>
          </w:p>
        </w:tc>
      </w:tr>
      <w:tr w:rsidR="003E61B6" w14:paraId="615A7A4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232AA7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C2343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2EF20CF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7129EA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05D863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724447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6E87A0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F9D787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22,0000000000001</w:t>
            </w:r>
          </w:p>
        </w:tc>
      </w:tr>
      <w:tr w:rsidR="003E61B6" w14:paraId="75ABA698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563D9E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2AB6E1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4,99999999999995</w:t>
            </w:r>
          </w:p>
        </w:tc>
      </w:tr>
      <w:tr w:rsidR="003E61B6" w14:paraId="18EC2607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5231C8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F0AB5C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</w:t>
            </w:r>
          </w:p>
        </w:tc>
      </w:tr>
      <w:tr w:rsidR="003E61B6" w14:paraId="592E9CD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67B9DC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F5FCC5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22,0000000000001</w:t>
            </w:r>
          </w:p>
        </w:tc>
      </w:tr>
      <w:tr w:rsidR="003E61B6" w14:paraId="3A52FE1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C43B44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C67EF4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4,99999999999995</w:t>
            </w:r>
          </w:p>
        </w:tc>
      </w:tr>
      <w:tr w:rsidR="003E61B6" w14:paraId="5A17893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E9771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38B826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0B6A0C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3F7888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3D677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16,0000000000001</w:t>
            </w:r>
          </w:p>
        </w:tc>
      </w:tr>
      <w:tr w:rsidR="003E61B6" w14:paraId="5F55A13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942279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9F5A20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C30A33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316772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FE5C12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19</w:t>
            </w:r>
          </w:p>
        </w:tc>
      </w:tr>
      <w:tr w:rsidR="003E61B6" w14:paraId="7FB8D49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0F1E32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AA3F9F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4,99999999999998</w:t>
            </w:r>
          </w:p>
        </w:tc>
      </w:tr>
      <w:tr w:rsidR="003E61B6" w14:paraId="3818F75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0C1764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8E2991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5D54A23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0D52CC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D23B14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0FCE37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2E1203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19E4D0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1,99999999999994</w:t>
            </w:r>
          </w:p>
        </w:tc>
      </w:tr>
      <w:tr w:rsidR="003E61B6" w14:paraId="6737DED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0AF771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677A66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6,00000000000001</w:t>
            </w:r>
          </w:p>
        </w:tc>
      </w:tr>
      <w:tr w:rsidR="003E61B6" w14:paraId="3610C55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56BB54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lastRenderedPageBreak/>
              <w:t>a1_10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016CF0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23</w:t>
            </w:r>
          </w:p>
        </w:tc>
      </w:tr>
      <w:tr w:rsidR="003E61B6" w14:paraId="3DEC30E7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C6E677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2839B5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2,00000000000003</w:t>
            </w:r>
          </w:p>
        </w:tc>
      </w:tr>
      <w:tr w:rsidR="003E61B6" w14:paraId="65C2A24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91CD9F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2E2E6F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5ACE4E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6D9AD1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7D1C63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3DBD5AD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4D60DA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2D62E5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7417E62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4528E4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E29C93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859F308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3E5CE2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a1_12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222491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16</w:t>
            </w:r>
          </w:p>
        </w:tc>
      </w:tr>
      <w:tr w:rsidR="003E61B6" w14:paraId="64BB785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DCD5C4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a2_12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5A495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264E8C2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705CD7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a3_12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4A76EB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14,0000000000001</w:t>
            </w:r>
          </w:p>
        </w:tc>
      </w:tr>
      <w:tr w:rsidR="003E61B6" w14:paraId="429AEC7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E63F78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C1AFE4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259BE12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C6FAF2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39E93E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</w:t>
            </w:r>
          </w:p>
        </w:tc>
      </w:tr>
      <w:tr w:rsidR="003E61B6" w14:paraId="12A77AC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818601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A2A450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3B58242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E1F197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A1FA70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33</w:t>
            </w:r>
          </w:p>
        </w:tc>
      </w:tr>
      <w:tr w:rsidR="003E61B6" w14:paraId="11375FB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F7050E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2DD5CA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934496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460819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557827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38</w:t>
            </w:r>
          </w:p>
        </w:tc>
      </w:tr>
      <w:tr w:rsidR="003E61B6" w14:paraId="27E238DC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5F09CC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ABC610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E414BB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CAC0D2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F80E0E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47</w:t>
            </w:r>
          </w:p>
        </w:tc>
      </w:tr>
      <w:tr w:rsidR="003E61B6" w14:paraId="0461BC04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03B6F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B8E7D1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DFB5808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476A51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6A75F2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36</w:t>
            </w:r>
          </w:p>
        </w:tc>
      </w:tr>
      <w:tr w:rsidR="003E61B6" w14:paraId="37F0A82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E6CE91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c1_12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33734C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5312D5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670F08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5C7987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61BAD25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AA5B5E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240417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51</w:t>
            </w:r>
          </w:p>
        </w:tc>
      </w:tr>
      <w:tr w:rsidR="003E61B6" w14:paraId="27BA49E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ECE528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C403EE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8,00000000000001</w:t>
            </w:r>
          </w:p>
        </w:tc>
      </w:tr>
      <w:tr w:rsidR="003E61B6" w14:paraId="40D30E6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0B149C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C67451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34F0D46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BDC46F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C9BE28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45C8FD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ABCE5E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lastRenderedPageBreak/>
              <w:t>c2_7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BCDE1C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08B06C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E06726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85F068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2A217A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08E97B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95F288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2C2BD37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F7281B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6E722B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107767B2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85D8322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67C7A9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714EF9BF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FD1C8A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c2_12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E0C1A05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23</w:t>
            </w:r>
          </w:p>
        </w:tc>
      </w:tr>
      <w:tr w:rsidR="003E61B6" w14:paraId="350FB55E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DCFFC9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F1ADFF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05D96E50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6ADA36D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c3_3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3E6362FE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2CB4D29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169A3D8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c3_4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CBF527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12</w:t>
            </w:r>
          </w:p>
        </w:tc>
      </w:tr>
      <w:tr w:rsidR="003E61B6" w14:paraId="37F85B67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2C5C107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c3_5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2F04E4A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6A089D2D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DD7552F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c3_6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8EBD2F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10</w:t>
            </w:r>
          </w:p>
        </w:tc>
      </w:tr>
      <w:tr w:rsidR="003E61B6" w14:paraId="39046AF1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782AC93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c3_7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B236C74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5B02284B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987805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c3_8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E5416F9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14</w:t>
            </w:r>
          </w:p>
        </w:tc>
      </w:tr>
      <w:tr w:rsidR="003E61B6" w14:paraId="1357652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7CD0BD4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6EFA4C8B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  <w:tr w:rsidR="003E61B6" w14:paraId="40D571C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1AD0A8B1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1E45D2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5,00000000000001</w:t>
            </w:r>
          </w:p>
        </w:tc>
      </w:tr>
      <w:tr w:rsidR="003E61B6" w14:paraId="09D824DA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77A1736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01D95680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24</w:t>
            </w:r>
          </w:p>
        </w:tc>
      </w:tr>
      <w:tr w:rsidR="003E61B6" w14:paraId="4D41A4F3" w14:textId="77777777" w:rsidTr="003E61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440A6317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c3_12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14:paraId="5D88340C" w14:textId="77777777" w:rsidR="003E61B6" w:rsidRDefault="003E61B6" w:rsidP="003E61B6">
            <w:pPr>
              <w:rPr>
                <w:rFonts w:ascii="MS Sans Serif" w:eastAsia="Times New Roman" w:hAnsi="MS Sans Serif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/>
                <w:color w:val="000000"/>
                <w:sz w:val="16"/>
                <w:szCs w:val="16"/>
              </w:rPr>
              <w:t>0</w:t>
            </w:r>
          </w:p>
        </w:tc>
      </w:tr>
    </w:tbl>
    <w:p w14:paraId="64EB8632" w14:textId="77777777" w:rsidR="00B0466F" w:rsidRDefault="00B0466F" w:rsidP="004C6AD2">
      <w:pPr>
        <w:jc w:val="both"/>
        <w:rPr>
          <w:b/>
          <w:sz w:val="24"/>
          <w:szCs w:val="24"/>
          <w:lang w:val="pt-PT"/>
        </w:rPr>
      </w:pPr>
    </w:p>
    <w:p w14:paraId="3A881238" w14:textId="77777777" w:rsidR="00B0466F" w:rsidRDefault="00B0466F" w:rsidP="004C6AD2">
      <w:pPr>
        <w:jc w:val="both"/>
        <w:rPr>
          <w:b/>
          <w:sz w:val="24"/>
          <w:szCs w:val="24"/>
          <w:lang w:val="pt-PT"/>
        </w:rPr>
      </w:pPr>
    </w:p>
    <w:p w14:paraId="112FB0F5" w14:textId="77777777" w:rsidR="00B0466F" w:rsidRDefault="00B0466F" w:rsidP="004C6AD2">
      <w:pPr>
        <w:jc w:val="both"/>
        <w:rPr>
          <w:b/>
          <w:sz w:val="24"/>
          <w:szCs w:val="24"/>
          <w:lang w:val="pt-PT"/>
        </w:rPr>
      </w:pPr>
    </w:p>
    <w:p w14:paraId="6DA46CD6" w14:textId="77777777" w:rsidR="00B0466F" w:rsidRDefault="00B0466F" w:rsidP="004C6AD2">
      <w:pPr>
        <w:jc w:val="both"/>
        <w:rPr>
          <w:b/>
          <w:sz w:val="24"/>
          <w:szCs w:val="24"/>
          <w:lang w:val="pt-PT"/>
        </w:rPr>
      </w:pPr>
    </w:p>
    <w:p w14:paraId="57F032AB" w14:textId="77777777" w:rsidR="00B0466F" w:rsidRDefault="00B0466F" w:rsidP="004C6AD2">
      <w:pPr>
        <w:jc w:val="both"/>
        <w:rPr>
          <w:b/>
          <w:sz w:val="24"/>
          <w:szCs w:val="24"/>
          <w:lang w:val="pt-PT"/>
        </w:rPr>
      </w:pPr>
    </w:p>
    <w:p w14:paraId="34D4BDBD" w14:textId="77777777" w:rsidR="00B0466F" w:rsidRDefault="00B0466F" w:rsidP="004C6AD2">
      <w:pPr>
        <w:jc w:val="both"/>
        <w:rPr>
          <w:b/>
          <w:sz w:val="24"/>
          <w:szCs w:val="24"/>
          <w:lang w:val="pt-PT"/>
        </w:rPr>
      </w:pPr>
    </w:p>
    <w:p w14:paraId="42DDFAA1" w14:textId="77777777" w:rsidR="0076525B" w:rsidRDefault="0076525B" w:rsidP="004C6AD2">
      <w:pPr>
        <w:jc w:val="both"/>
        <w:rPr>
          <w:b/>
          <w:sz w:val="24"/>
          <w:szCs w:val="24"/>
          <w:lang w:val="pt-PT"/>
        </w:rPr>
      </w:pPr>
    </w:p>
    <w:p w14:paraId="58E4BA45" w14:textId="77777777" w:rsidR="0076525B" w:rsidRDefault="0076525B" w:rsidP="004C6AD2">
      <w:pPr>
        <w:jc w:val="both"/>
        <w:rPr>
          <w:b/>
          <w:sz w:val="24"/>
          <w:szCs w:val="24"/>
          <w:lang w:val="pt-PT"/>
        </w:rPr>
      </w:pPr>
    </w:p>
    <w:p w14:paraId="59CAC35B" w14:textId="77777777" w:rsidR="0076525B" w:rsidRDefault="0076525B" w:rsidP="004C6AD2">
      <w:pPr>
        <w:jc w:val="both"/>
        <w:rPr>
          <w:b/>
          <w:sz w:val="24"/>
          <w:szCs w:val="24"/>
          <w:lang w:val="pt-PT"/>
        </w:rPr>
      </w:pPr>
    </w:p>
    <w:p w14:paraId="0B16699B" w14:textId="77777777" w:rsidR="00B85285" w:rsidRDefault="00B85285" w:rsidP="004C6AD2">
      <w:pPr>
        <w:jc w:val="both"/>
        <w:rPr>
          <w:b/>
          <w:color w:val="0070C0"/>
          <w:sz w:val="24"/>
          <w:szCs w:val="24"/>
          <w:lang w:val="pt-PT"/>
        </w:rPr>
      </w:pPr>
    </w:p>
    <w:p w14:paraId="75DE0DC3" w14:textId="77777777" w:rsidR="00B85285" w:rsidRDefault="00B85285" w:rsidP="004C6AD2">
      <w:pPr>
        <w:jc w:val="both"/>
        <w:rPr>
          <w:b/>
          <w:color w:val="0070C0"/>
          <w:sz w:val="24"/>
          <w:szCs w:val="24"/>
          <w:lang w:val="pt-PT"/>
        </w:rPr>
      </w:pPr>
    </w:p>
    <w:p w14:paraId="14DBDC74" w14:textId="5DE664D6" w:rsidR="004C6AD2" w:rsidRPr="006A5933" w:rsidRDefault="00214956" w:rsidP="004C6AD2">
      <w:pPr>
        <w:jc w:val="both"/>
        <w:rPr>
          <w:b/>
          <w:color w:val="0070C0"/>
          <w:sz w:val="24"/>
          <w:szCs w:val="24"/>
          <w:lang w:val="pt-PT"/>
        </w:rPr>
      </w:pPr>
      <w:r w:rsidRPr="006A5933">
        <w:rPr>
          <w:b/>
          <w:color w:val="0070C0"/>
          <w:sz w:val="24"/>
          <w:szCs w:val="24"/>
          <w:lang w:val="pt-PT"/>
        </w:rPr>
        <w:t xml:space="preserve">4 - </w:t>
      </w:r>
      <w:r w:rsidR="004C6AD2" w:rsidRPr="006A5933">
        <w:rPr>
          <w:b/>
          <w:color w:val="0070C0"/>
          <w:sz w:val="24"/>
          <w:szCs w:val="24"/>
          <w:lang w:val="pt-PT"/>
        </w:rPr>
        <w:t>Plano de Produção:</w:t>
      </w:r>
    </w:p>
    <w:p w14:paraId="7858D16F" w14:textId="1D35E59C" w:rsidR="00C35251" w:rsidRDefault="00C35251" w:rsidP="004C6AD2">
      <w:pPr>
        <w:jc w:val="both"/>
        <w:rPr>
          <w:sz w:val="24"/>
          <w:szCs w:val="24"/>
          <w:lang w:val="pt-PT"/>
        </w:rPr>
      </w:pPr>
    </w:p>
    <w:p w14:paraId="4BDC0200" w14:textId="6A3A6506" w:rsidR="00894E5D" w:rsidRPr="006A5933" w:rsidRDefault="00335865" w:rsidP="00C35251">
      <w:pPr>
        <w:tabs>
          <w:tab w:val="right" w:pos="8640"/>
        </w:tabs>
        <w:jc w:val="both"/>
        <w:rPr>
          <w:b/>
          <w:sz w:val="24"/>
          <w:szCs w:val="24"/>
          <w:lang w:val="pt-PT"/>
        </w:rPr>
      </w:pPr>
      <w:r w:rsidRPr="006A5933">
        <w:rPr>
          <w:b/>
          <w:sz w:val="24"/>
          <w:szCs w:val="24"/>
          <w:lang w:val="pt-PT"/>
        </w:rPr>
        <w:t>Laranja:</w:t>
      </w:r>
    </w:p>
    <w:p w14:paraId="372AAF7A" w14:textId="77777777" w:rsidR="00894E5D" w:rsidRDefault="00894E5D" w:rsidP="00C35251">
      <w:pPr>
        <w:tabs>
          <w:tab w:val="right" w:pos="8640"/>
        </w:tabs>
        <w:jc w:val="both"/>
        <w:rPr>
          <w:sz w:val="24"/>
          <w:szCs w:val="24"/>
          <w:lang w:val="pt-PT"/>
        </w:rPr>
      </w:pPr>
    </w:p>
    <w:p w14:paraId="0D2BCAC2" w14:textId="68C70C2B" w:rsidR="00951F96" w:rsidRDefault="00C35251" w:rsidP="00C35251">
      <w:pPr>
        <w:tabs>
          <w:tab w:val="right" w:pos="8640"/>
        </w:tabs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640049DD" w14:textId="2CFF4748" w:rsidR="00C35251" w:rsidRDefault="00C35251" w:rsidP="00C35251">
      <w:pPr>
        <w:tabs>
          <w:tab w:val="right" w:pos="8640"/>
        </w:tabs>
        <w:jc w:val="both"/>
        <w:rPr>
          <w:sz w:val="24"/>
          <w:szCs w:val="24"/>
          <w:lang w:val="pt-PT"/>
        </w:rPr>
      </w:pPr>
    </w:p>
    <w:p w14:paraId="585E5EA9" w14:textId="77777777" w:rsidR="00C35251" w:rsidRDefault="00C35251" w:rsidP="00C35251">
      <w:pPr>
        <w:tabs>
          <w:tab w:val="right" w:pos="8640"/>
        </w:tabs>
        <w:jc w:val="both"/>
        <w:rPr>
          <w:sz w:val="24"/>
          <w:szCs w:val="24"/>
          <w:lang w:val="pt-PT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449"/>
        <w:gridCol w:w="587"/>
        <w:gridCol w:w="684"/>
        <w:gridCol w:w="691"/>
        <w:gridCol w:w="616"/>
        <w:gridCol w:w="621"/>
        <w:gridCol w:w="602"/>
        <w:gridCol w:w="603"/>
        <w:gridCol w:w="666"/>
        <w:gridCol w:w="616"/>
        <w:gridCol w:w="646"/>
        <w:gridCol w:w="666"/>
        <w:gridCol w:w="620"/>
      </w:tblGrid>
      <w:tr w:rsidR="00C35251" w14:paraId="04E0099B" w14:textId="77777777" w:rsidTr="00C35251">
        <w:tc>
          <w:tcPr>
            <w:tcW w:w="1413" w:type="dxa"/>
          </w:tcPr>
          <w:p w14:paraId="471EEB85" w14:textId="77777777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</w:p>
        </w:tc>
        <w:tc>
          <w:tcPr>
            <w:tcW w:w="586" w:type="dxa"/>
          </w:tcPr>
          <w:p w14:paraId="083E2177" w14:textId="6E6DD515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JAN</w:t>
            </w:r>
          </w:p>
        </w:tc>
        <w:tc>
          <w:tcPr>
            <w:tcW w:w="700" w:type="dxa"/>
          </w:tcPr>
          <w:p w14:paraId="52968508" w14:textId="461E8CBD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FEV</w:t>
            </w:r>
          </w:p>
        </w:tc>
        <w:tc>
          <w:tcPr>
            <w:tcW w:w="691" w:type="dxa"/>
          </w:tcPr>
          <w:p w14:paraId="737A6396" w14:textId="47DA6388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MAR</w:t>
            </w:r>
          </w:p>
        </w:tc>
        <w:tc>
          <w:tcPr>
            <w:tcW w:w="616" w:type="dxa"/>
          </w:tcPr>
          <w:p w14:paraId="394B6FF9" w14:textId="46284949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ABR</w:t>
            </w:r>
          </w:p>
        </w:tc>
        <w:tc>
          <w:tcPr>
            <w:tcW w:w="621" w:type="dxa"/>
          </w:tcPr>
          <w:p w14:paraId="1E136E50" w14:textId="5D16F5B6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MAI</w:t>
            </w:r>
          </w:p>
        </w:tc>
        <w:tc>
          <w:tcPr>
            <w:tcW w:w="602" w:type="dxa"/>
          </w:tcPr>
          <w:p w14:paraId="6A7BB825" w14:textId="32084889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</w:t>
            </w:r>
          </w:p>
        </w:tc>
        <w:tc>
          <w:tcPr>
            <w:tcW w:w="611" w:type="dxa"/>
          </w:tcPr>
          <w:p w14:paraId="27544F6A" w14:textId="14C854DC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JUL</w:t>
            </w:r>
          </w:p>
        </w:tc>
        <w:tc>
          <w:tcPr>
            <w:tcW w:w="666" w:type="dxa"/>
          </w:tcPr>
          <w:p w14:paraId="68776587" w14:textId="336EB716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AGO</w:t>
            </w:r>
          </w:p>
        </w:tc>
        <w:tc>
          <w:tcPr>
            <w:tcW w:w="625" w:type="dxa"/>
          </w:tcPr>
          <w:p w14:paraId="477EEBF2" w14:textId="01F712A4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</w:t>
            </w:r>
          </w:p>
        </w:tc>
        <w:tc>
          <w:tcPr>
            <w:tcW w:w="646" w:type="dxa"/>
          </w:tcPr>
          <w:p w14:paraId="6B2E7F13" w14:textId="3A78D7CF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</w:t>
            </w:r>
          </w:p>
        </w:tc>
        <w:tc>
          <w:tcPr>
            <w:tcW w:w="666" w:type="dxa"/>
          </w:tcPr>
          <w:p w14:paraId="71CDE5C6" w14:textId="2B889241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NOV</w:t>
            </w:r>
          </w:p>
        </w:tc>
        <w:tc>
          <w:tcPr>
            <w:tcW w:w="624" w:type="dxa"/>
          </w:tcPr>
          <w:p w14:paraId="02F4D019" w14:textId="17138A03" w:rsidR="00951F96" w:rsidRDefault="00951F96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DEZ</w:t>
            </w:r>
          </w:p>
        </w:tc>
      </w:tr>
      <w:tr w:rsidR="00C35251" w14:paraId="0C0A8C99" w14:textId="77777777" w:rsidTr="00C35251">
        <w:trPr>
          <w:trHeight w:val="800"/>
        </w:trPr>
        <w:tc>
          <w:tcPr>
            <w:tcW w:w="1413" w:type="dxa"/>
          </w:tcPr>
          <w:p w14:paraId="63398EEE" w14:textId="77777777" w:rsidR="00951F96" w:rsidRDefault="00C35251" w:rsidP="00C35251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Quantidade a comprar </w:t>
            </w:r>
          </w:p>
          <w:p w14:paraId="21DD2D78" w14:textId="7C01405F" w:rsidR="00C35251" w:rsidRPr="00C35251" w:rsidRDefault="00C35251" w:rsidP="00C35251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concentrado</w:t>
            </w:r>
          </w:p>
        </w:tc>
        <w:tc>
          <w:tcPr>
            <w:tcW w:w="586" w:type="dxa"/>
          </w:tcPr>
          <w:p w14:paraId="3D261ADE" w14:textId="380827EB" w:rsidR="00951F96" w:rsidRDefault="0058053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700" w:type="dxa"/>
          </w:tcPr>
          <w:p w14:paraId="79E18FC6" w14:textId="49D0ECB6" w:rsidR="00951F96" w:rsidRDefault="0058053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91" w:type="dxa"/>
          </w:tcPr>
          <w:p w14:paraId="5D558E46" w14:textId="4C70807C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  <w:tc>
          <w:tcPr>
            <w:tcW w:w="616" w:type="dxa"/>
          </w:tcPr>
          <w:p w14:paraId="363FEA46" w14:textId="0E660B25" w:rsidR="00951F96" w:rsidRDefault="0058053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1" w:type="dxa"/>
          </w:tcPr>
          <w:p w14:paraId="4D0B46E9" w14:textId="343DBB11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33</w:t>
            </w:r>
          </w:p>
        </w:tc>
        <w:tc>
          <w:tcPr>
            <w:tcW w:w="602" w:type="dxa"/>
          </w:tcPr>
          <w:p w14:paraId="44AC3D6C" w14:textId="543698CC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1" w:type="dxa"/>
          </w:tcPr>
          <w:p w14:paraId="1EBD3DD7" w14:textId="43E550CF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38</w:t>
            </w:r>
          </w:p>
        </w:tc>
        <w:tc>
          <w:tcPr>
            <w:tcW w:w="666" w:type="dxa"/>
          </w:tcPr>
          <w:p w14:paraId="5CFA2045" w14:textId="4611FCE0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5" w:type="dxa"/>
          </w:tcPr>
          <w:p w14:paraId="02B4D5A1" w14:textId="30493045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47</w:t>
            </w:r>
          </w:p>
        </w:tc>
        <w:tc>
          <w:tcPr>
            <w:tcW w:w="646" w:type="dxa"/>
          </w:tcPr>
          <w:p w14:paraId="6E743DCE" w14:textId="4C9EE2E1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7C73EA24" w14:textId="7644746B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36</w:t>
            </w:r>
          </w:p>
        </w:tc>
        <w:tc>
          <w:tcPr>
            <w:tcW w:w="624" w:type="dxa"/>
          </w:tcPr>
          <w:p w14:paraId="05EA63FD" w14:textId="36C4F319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</w:tr>
      <w:tr w:rsidR="00C35251" w14:paraId="6805DC51" w14:textId="77777777" w:rsidTr="00C35251">
        <w:trPr>
          <w:trHeight w:val="836"/>
        </w:trPr>
        <w:tc>
          <w:tcPr>
            <w:tcW w:w="1413" w:type="dxa"/>
          </w:tcPr>
          <w:p w14:paraId="3282AD3D" w14:textId="77777777" w:rsidR="00951F96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a produzir</w:t>
            </w:r>
          </w:p>
          <w:p w14:paraId="0BC07917" w14:textId="7C980B46" w:rsidR="00C35251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sumo</w:t>
            </w:r>
          </w:p>
        </w:tc>
        <w:tc>
          <w:tcPr>
            <w:tcW w:w="586" w:type="dxa"/>
          </w:tcPr>
          <w:p w14:paraId="71F220F9" w14:textId="74C18841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700" w:type="dxa"/>
          </w:tcPr>
          <w:p w14:paraId="70E7E472" w14:textId="187B78D2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691" w:type="dxa"/>
          </w:tcPr>
          <w:p w14:paraId="0B33CA26" w14:textId="7082EEFC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6" w:type="dxa"/>
          </w:tcPr>
          <w:p w14:paraId="5CDEDA76" w14:textId="1776F36E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  <w:tc>
          <w:tcPr>
            <w:tcW w:w="621" w:type="dxa"/>
          </w:tcPr>
          <w:p w14:paraId="6C6FC5B8" w14:textId="54BF9562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</w:t>
            </w:r>
          </w:p>
        </w:tc>
        <w:tc>
          <w:tcPr>
            <w:tcW w:w="602" w:type="dxa"/>
          </w:tcPr>
          <w:p w14:paraId="1701106B" w14:textId="33DB4074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  <w:tc>
          <w:tcPr>
            <w:tcW w:w="611" w:type="dxa"/>
          </w:tcPr>
          <w:p w14:paraId="1EDF93FE" w14:textId="4494DD8A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</w:t>
            </w:r>
          </w:p>
        </w:tc>
        <w:tc>
          <w:tcPr>
            <w:tcW w:w="666" w:type="dxa"/>
          </w:tcPr>
          <w:p w14:paraId="023D36D1" w14:textId="6D40BE49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</w:t>
            </w:r>
          </w:p>
        </w:tc>
        <w:tc>
          <w:tcPr>
            <w:tcW w:w="625" w:type="dxa"/>
          </w:tcPr>
          <w:p w14:paraId="016CA49B" w14:textId="153ADDB3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24</w:t>
            </w:r>
          </w:p>
        </w:tc>
        <w:tc>
          <w:tcPr>
            <w:tcW w:w="646" w:type="dxa"/>
          </w:tcPr>
          <w:p w14:paraId="3FF37606" w14:textId="59D75880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23</w:t>
            </w:r>
          </w:p>
        </w:tc>
        <w:tc>
          <w:tcPr>
            <w:tcW w:w="666" w:type="dxa"/>
          </w:tcPr>
          <w:p w14:paraId="7A0398FD" w14:textId="65B692BD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</w:t>
            </w:r>
          </w:p>
        </w:tc>
        <w:tc>
          <w:tcPr>
            <w:tcW w:w="624" w:type="dxa"/>
          </w:tcPr>
          <w:p w14:paraId="771126AE" w14:textId="2EE9E2AF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</w:tr>
      <w:tr w:rsidR="00C35251" w14:paraId="284CBD06" w14:textId="77777777" w:rsidTr="00C35251">
        <w:trPr>
          <w:trHeight w:val="901"/>
        </w:trPr>
        <w:tc>
          <w:tcPr>
            <w:tcW w:w="1413" w:type="dxa"/>
          </w:tcPr>
          <w:p w14:paraId="6D4F8333" w14:textId="77777777" w:rsidR="00C35251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Quantidade armazenar </w:t>
            </w:r>
          </w:p>
          <w:p w14:paraId="43E1FA0C" w14:textId="1715EC5D" w:rsidR="00C35251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concentrado</w:t>
            </w:r>
          </w:p>
        </w:tc>
        <w:tc>
          <w:tcPr>
            <w:tcW w:w="586" w:type="dxa"/>
          </w:tcPr>
          <w:p w14:paraId="4F428A68" w14:textId="622A695F" w:rsidR="00B71EC0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</w:t>
            </w:r>
          </w:p>
          <w:p w14:paraId="5DFD0FD3" w14:textId="77777777" w:rsidR="00951F96" w:rsidRPr="00B71EC0" w:rsidRDefault="00951F96" w:rsidP="00B71EC0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700" w:type="dxa"/>
          </w:tcPr>
          <w:p w14:paraId="46C48EC6" w14:textId="6F41297D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</w:t>
            </w:r>
          </w:p>
        </w:tc>
        <w:tc>
          <w:tcPr>
            <w:tcW w:w="691" w:type="dxa"/>
          </w:tcPr>
          <w:p w14:paraId="7DA61758" w14:textId="355CA278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16" w:type="dxa"/>
          </w:tcPr>
          <w:p w14:paraId="67DA8DDE" w14:textId="2E38DE89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21" w:type="dxa"/>
          </w:tcPr>
          <w:p w14:paraId="46816413" w14:textId="75A9B173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02" w:type="dxa"/>
          </w:tcPr>
          <w:p w14:paraId="6CE9125A" w14:textId="50905BDD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  <w:tc>
          <w:tcPr>
            <w:tcW w:w="611" w:type="dxa"/>
          </w:tcPr>
          <w:p w14:paraId="447204A6" w14:textId="54426FF1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65293B2E" w14:textId="090F51CC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</w:t>
            </w:r>
          </w:p>
        </w:tc>
        <w:tc>
          <w:tcPr>
            <w:tcW w:w="625" w:type="dxa"/>
          </w:tcPr>
          <w:p w14:paraId="79D03C9B" w14:textId="3E5629E5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46" w:type="dxa"/>
          </w:tcPr>
          <w:p w14:paraId="44B211E6" w14:textId="42A1E282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23</w:t>
            </w:r>
          </w:p>
        </w:tc>
        <w:tc>
          <w:tcPr>
            <w:tcW w:w="666" w:type="dxa"/>
          </w:tcPr>
          <w:p w14:paraId="7E658DAD" w14:textId="68BE325D" w:rsidR="00951F96" w:rsidRDefault="00D7591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4" w:type="dxa"/>
          </w:tcPr>
          <w:p w14:paraId="18F91FFC" w14:textId="336C875A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</w:t>
            </w:r>
          </w:p>
        </w:tc>
      </w:tr>
      <w:tr w:rsidR="00C35251" w14:paraId="51644868" w14:textId="77777777" w:rsidTr="00C35251">
        <w:trPr>
          <w:trHeight w:val="853"/>
        </w:trPr>
        <w:tc>
          <w:tcPr>
            <w:tcW w:w="1413" w:type="dxa"/>
          </w:tcPr>
          <w:p w14:paraId="4372D9E9" w14:textId="77777777" w:rsidR="00951F96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armazenar</w:t>
            </w:r>
          </w:p>
          <w:p w14:paraId="22FC44AE" w14:textId="624D8048" w:rsidR="00C35251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sumo</w:t>
            </w:r>
          </w:p>
        </w:tc>
        <w:tc>
          <w:tcPr>
            <w:tcW w:w="586" w:type="dxa"/>
          </w:tcPr>
          <w:p w14:paraId="42E39536" w14:textId="024B21A5" w:rsidR="00951F96" w:rsidRDefault="00B71EC0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</w:t>
            </w:r>
          </w:p>
        </w:tc>
        <w:tc>
          <w:tcPr>
            <w:tcW w:w="700" w:type="dxa"/>
          </w:tcPr>
          <w:p w14:paraId="2FE015D4" w14:textId="0BA52FFC" w:rsidR="00951F96" w:rsidRDefault="002A3DFD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11</w:t>
            </w:r>
          </w:p>
        </w:tc>
        <w:tc>
          <w:tcPr>
            <w:tcW w:w="691" w:type="dxa"/>
          </w:tcPr>
          <w:p w14:paraId="42B23E5B" w14:textId="13802BA7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12</w:t>
            </w:r>
          </w:p>
        </w:tc>
        <w:tc>
          <w:tcPr>
            <w:tcW w:w="616" w:type="dxa"/>
          </w:tcPr>
          <w:p w14:paraId="4B0F08D1" w14:textId="193ECA06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  <w:tc>
          <w:tcPr>
            <w:tcW w:w="621" w:type="dxa"/>
          </w:tcPr>
          <w:p w14:paraId="1AD21903" w14:textId="5B2F002E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02" w:type="dxa"/>
          </w:tcPr>
          <w:p w14:paraId="09164ED3" w14:textId="2B6BAD42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14</w:t>
            </w:r>
          </w:p>
        </w:tc>
        <w:tc>
          <w:tcPr>
            <w:tcW w:w="611" w:type="dxa"/>
          </w:tcPr>
          <w:p w14:paraId="37DABA1D" w14:textId="43BF372A" w:rsidR="00951F96" w:rsidRDefault="002A3DFD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5D22AC9F" w14:textId="6E6D9FE5" w:rsidR="00951F96" w:rsidRDefault="002A3DFD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5" w:type="dxa"/>
          </w:tcPr>
          <w:p w14:paraId="1645318C" w14:textId="6C632034" w:rsidR="00951F96" w:rsidRDefault="002A3DFD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46" w:type="dxa"/>
          </w:tcPr>
          <w:p w14:paraId="778A7CE8" w14:textId="77D84E9A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66" w:type="dxa"/>
          </w:tcPr>
          <w:p w14:paraId="16E6C133" w14:textId="4AF36F32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</w:t>
            </w:r>
          </w:p>
        </w:tc>
        <w:tc>
          <w:tcPr>
            <w:tcW w:w="624" w:type="dxa"/>
          </w:tcPr>
          <w:p w14:paraId="2D8E912D" w14:textId="583486F1" w:rsidR="00951F96" w:rsidRDefault="00A153A5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29</w:t>
            </w:r>
          </w:p>
        </w:tc>
      </w:tr>
      <w:tr w:rsidR="00C35251" w14:paraId="56B9D4B9" w14:textId="77777777" w:rsidTr="00C35251">
        <w:trPr>
          <w:trHeight w:val="396"/>
        </w:trPr>
        <w:tc>
          <w:tcPr>
            <w:tcW w:w="1413" w:type="dxa"/>
          </w:tcPr>
          <w:p w14:paraId="0F3AAE8D" w14:textId="347CB20F" w:rsidR="00951F96" w:rsidRDefault="00C35251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Venda</w:t>
            </w:r>
          </w:p>
        </w:tc>
        <w:tc>
          <w:tcPr>
            <w:tcW w:w="586" w:type="dxa"/>
          </w:tcPr>
          <w:p w14:paraId="594718DC" w14:textId="31FBD374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  <w:tc>
          <w:tcPr>
            <w:tcW w:w="700" w:type="dxa"/>
          </w:tcPr>
          <w:p w14:paraId="17918E42" w14:textId="0A5B6D81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  <w:tc>
          <w:tcPr>
            <w:tcW w:w="691" w:type="dxa"/>
          </w:tcPr>
          <w:p w14:paraId="460B47C1" w14:textId="57D9EB01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  <w:tc>
          <w:tcPr>
            <w:tcW w:w="616" w:type="dxa"/>
          </w:tcPr>
          <w:p w14:paraId="39CC7F6B" w14:textId="7A45C063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12</w:t>
            </w:r>
          </w:p>
        </w:tc>
        <w:tc>
          <w:tcPr>
            <w:tcW w:w="621" w:type="dxa"/>
          </w:tcPr>
          <w:p w14:paraId="75411092" w14:textId="32F8F4E6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</w:t>
            </w:r>
          </w:p>
        </w:tc>
        <w:tc>
          <w:tcPr>
            <w:tcW w:w="602" w:type="dxa"/>
          </w:tcPr>
          <w:p w14:paraId="5C25B609" w14:textId="1D3FE7EA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17</w:t>
            </w:r>
          </w:p>
        </w:tc>
        <w:tc>
          <w:tcPr>
            <w:tcW w:w="611" w:type="dxa"/>
          </w:tcPr>
          <w:p w14:paraId="2DC560FF" w14:textId="15D65BB2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</w:t>
            </w:r>
          </w:p>
        </w:tc>
        <w:tc>
          <w:tcPr>
            <w:tcW w:w="666" w:type="dxa"/>
          </w:tcPr>
          <w:p w14:paraId="0826D56E" w14:textId="773F95CA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</w:t>
            </w:r>
          </w:p>
        </w:tc>
        <w:tc>
          <w:tcPr>
            <w:tcW w:w="625" w:type="dxa"/>
          </w:tcPr>
          <w:p w14:paraId="54D698AE" w14:textId="256C672C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</w:t>
            </w:r>
          </w:p>
        </w:tc>
        <w:tc>
          <w:tcPr>
            <w:tcW w:w="646" w:type="dxa"/>
          </w:tcPr>
          <w:p w14:paraId="47AC1C22" w14:textId="65DF7DA1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12</w:t>
            </w:r>
          </w:p>
        </w:tc>
        <w:tc>
          <w:tcPr>
            <w:tcW w:w="666" w:type="dxa"/>
          </w:tcPr>
          <w:p w14:paraId="30C024C9" w14:textId="333755E3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624" w:type="dxa"/>
          </w:tcPr>
          <w:p w14:paraId="56500417" w14:textId="0321F40E" w:rsidR="00951F96" w:rsidRDefault="00E2228B" w:rsidP="004C6AD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</w:tr>
    </w:tbl>
    <w:p w14:paraId="0690FCBA" w14:textId="77777777" w:rsidR="00951F96" w:rsidRDefault="00951F96" w:rsidP="004C6AD2">
      <w:pPr>
        <w:jc w:val="both"/>
        <w:rPr>
          <w:sz w:val="24"/>
          <w:szCs w:val="24"/>
          <w:lang w:val="pt-PT"/>
        </w:rPr>
      </w:pPr>
    </w:p>
    <w:p w14:paraId="0E7F7BC9" w14:textId="40B21E2B" w:rsidR="00951F96" w:rsidRDefault="00951F96" w:rsidP="004C6AD2">
      <w:pPr>
        <w:jc w:val="both"/>
        <w:rPr>
          <w:sz w:val="24"/>
          <w:szCs w:val="24"/>
          <w:lang w:val="pt-PT"/>
        </w:rPr>
      </w:pPr>
    </w:p>
    <w:p w14:paraId="0C3C3669" w14:textId="0332B7A1" w:rsidR="00C35251" w:rsidRDefault="00C35251" w:rsidP="004C6AD2">
      <w:pPr>
        <w:jc w:val="both"/>
        <w:rPr>
          <w:sz w:val="24"/>
          <w:szCs w:val="24"/>
          <w:lang w:val="pt-PT"/>
        </w:rPr>
      </w:pPr>
    </w:p>
    <w:p w14:paraId="4BBB4659" w14:textId="725C942D" w:rsidR="00C35251" w:rsidRDefault="00C35251" w:rsidP="004C6AD2">
      <w:pPr>
        <w:jc w:val="both"/>
        <w:rPr>
          <w:sz w:val="24"/>
          <w:szCs w:val="24"/>
          <w:lang w:val="pt-PT"/>
        </w:rPr>
      </w:pPr>
    </w:p>
    <w:p w14:paraId="64AD6D91" w14:textId="3686768D" w:rsidR="00C35251" w:rsidRDefault="00C35251" w:rsidP="004C6AD2">
      <w:pPr>
        <w:jc w:val="both"/>
        <w:rPr>
          <w:sz w:val="24"/>
          <w:szCs w:val="24"/>
          <w:lang w:val="pt-PT"/>
        </w:rPr>
      </w:pPr>
    </w:p>
    <w:p w14:paraId="5F7ECDD2" w14:textId="71249940" w:rsidR="00C35251" w:rsidRDefault="00C35251" w:rsidP="004C6AD2">
      <w:pPr>
        <w:jc w:val="both"/>
        <w:rPr>
          <w:sz w:val="24"/>
          <w:szCs w:val="24"/>
          <w:lang w:val="pt-PT"/>
        </w:rPr>
      </w:pPr>
    </w:p>
    <w:p w14:paraId="241821F7" w14:textId="77777777" w:rsidR="00C35251" w:rsidRDefault="00C35251" w:rsidP="004C6AD2">
      <w:pPr>
        <w:jc w:val="both"/>
        <w:rPr>
          <w:sz w:val="24"/>
          <w:szCs w:val="24"/>
          <w:lang w:val="pt-PT"/>
        </w:rPr>
      </w:pPr>
    </w:p>
    <w:p w14:paraId="3E0733E1" w14:textId="77777777" w:rsidR="00951F96" w:rsidRDefault="00951F96" w:rsidP="004C6AD2">
      <w:pPr>
        <w:jc w:val="both"/>
        <w:rPr>
          <w:sz w:val="24"/>
          <w:szCs w:val="24"/>
          <w:lang w:val="pt-PT"/>
        </w:rPr>
      </w:pPr>
    </w:p>
    <w:p w14:paraId="7830CA8F" w14:textId="3F8CF321" w:rsidR="00894E5D" w:rsidRDefault="00894E5D" w:rsidP="00894E5D">
      <w:pPr>
        <w:rPr>
          <w:lang w:val="pt-PT"/>
        </w:rPr>
      </w:pPr>
    </w:p>
    <w:p w14:paraId="5F0D8053" w14:textId="77777777" w:rsidR="00D042B7" w:rsidRDefault="00D042B7" w:rsidP="00894E5D">
      <w:pPr>
        <w:rPr>
          <w:lang w:val="pt-PT"/>
        </w:rPr>
      </w:pPr>
    </w:p>
    <w:p w14:paraId="2400E6EA" w14:textId="77777777" w:rsidR="00D042B7" w:rsidRDefault="00D042B7" w:rsidP="00894E5D">
      <w:pPr>
        <w:rPr>
          <w:lang w:val="pt-PT"/>
        </w:rPr>
      </w:pPr>
    </w:p>
    <w:p w14:paraId="1D581FFB" w14:textId="77777777" w:rsidR="00894E5D" w:rsidRPr="00894E5D" w:rsidRDefault="00894E5D" w:rsidP="00894E5D">
      <w:pPr>
        <w:rPr>
          <w:lang w:val="pt-PT"/>
        </w:rPr>
      </w:pPr>
    </w:p>
    <w:p w14:paraId="5949069E" w14:textId="4A87414D" w:rsidR="00894E5D" w:rsidRPr="006A5933" w:rsidRDefault="00335865" w:rsidP="00894E5D">
      <w:pPr>
        <w:rPr>
          <w:b/>
          <w:lang w:val="pt-PT"/>
        </w:rPr>
      </w:pPr>
      <w:r w:rsidRPr="006A5933">
        <w:rPr>
          <w:b/>
          <w:lang w:val="pt-PT"/>
        </w:rPr>
        <w:t>Maçã:</w:t>
      </w:r>
    </w:p>
    <w:p w14:paraId="6C092E1A" w14:textId="0A870C87" w:rsidR="00894E5D" w:rsidRDefault="00894E5D" w:rsidP="00894E5D">
      <w:pPr>
        <w:rPr>
          <w:lang w:val="pt-PT"/>
        </w:rPr>
      </w:pPr>
    </w:p>
    <w:p w14:paraId="79F84E30" w14:textId="5D3DB688" w:rsidR="00894E5D" w:rsidRDefault="00894E5D" w:rsidP="00894E5D">
      <w:pPr>
        <w:rPr>
          <w:lang w:val="pt-PT"/>
        </w:rPr>
      </w:pPr>
    </w:p>
    <w:p w14:paraId="23906649" w14:textId="415486FB" w:rsidR="00894E5D" w:rsidRDefault="00894E5D" w:rsidP="00894E5D">
      <w:pPr>
        <w:rPr>
          <w:lang w:val="pt-PT"/>
        </w:rPr>
      </w:pPr>
    </w:p>
    <w:p w14:paraId="62CB27DE" w14:textId="77777777" w:rsidR="00894E5D" w:rsidRPr="00894E5D" w:rsidRDefault="00894E5D" w:rsidP="00894E5D">
      <w:pPr>
        <w:rPr>
          <w:lang w:val="pt-PT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449"/>
        <w:gridCol w:w="587"/>
        <w:gridCol w:w="684"/>
        <w:gridCol w:w="691"/>
        <w:gridCol w:w="616"/>
        <w:gridCol w:w="621"/>
        <w:gridCol w:w="602"/>
        <w:gridCol w:w="603"/>
        <w:gridCol w:w="666"/>
        <w:gridCol w:w="616"/>
        <w:gridCol w:w="646"/>
        <w:gridCol w:w="666"/>
        <w:gridCol w:w="620"/>
      </w:tblGrid>
      <w:tr w:rsidR="00C35251" w14:paraId="7EB2431C" w14:textId="77777777" w:rsidTr="00094A82">
        <w:tc>
          <w:tcPr>
            <w:tcW w:w="1413" w:type="dxa"/>
          </w:tcPr>
          <w:p w14:paraId="46848F96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</w:p>
        </w:tc>
        <w:tc>
          <w:tcPr>
            <w:tcW w:w="586" w:type="dxa"/>
          </w:tcPr>
          <w:p w14:paraId="66855916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JAN</w:t>
            </w:r>
          </w:p>
        </w:tc>
        <w:tc>
          <w:tcPr>
            <w:tcW w:w="700" w:type="dxa"/>
          </w:tcPr>
          <w:p w14:paraId="24B79AE7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FEV</w:t>
            </w:r>
          </w:p>
        </w:tc>
        <w:tc>
          <w:tcPr>
            <w:tcW w:w="691" w:type="dxa"/>
          </w:tcPr>
          <w:p w14:paraId="32BE57B3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MAR</w:t>
            </w:r>
          </w:p>
        </w:tc>
        <w:tc>
          <w:tcPr>
            <w:tcW w:w="616" w:type="dxa"/>
          </w:tcPr>
          <w:p w14:paraId="4B374851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ABR</w:t>
            </w:r>
          </w:p>
        </w:tc>
        <w:tc>
          <w:tcPr>
            <w:tcW w:w="621" w:type="dxa"/>
          </w:tcPr>
          <w:p w14:paraId="22DE208C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MAI</w:t>
            </w:r>
          </w:p>
        </w:tc>
        <w:tc>
          <w:tcPr>
            <w:tcW w:w="602" w:type="dxa"/>
          </w:tcPr>
          <w:p w14:paraId="3E935B86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</w:t>
            </w:r>
          </w:p>
        </w:tc>
        <w:tc>
          <w:tcPr>
            <w:tcW w:w="611" w:type="dxa"/>
          </w:tcPr>
          <w:p w14:paraId="362AF427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JUL</w:t>
            </w:r>
          </w:p>
        </w:tc>
        <w:tc>
          <w:tcPr>
            <w:tcW w:w="666" w:type="dxa"/>
          </w:tcPr>
          <w:p w14:paraId="28E55928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AGO</w:t>
            </w:r>
          </w:p>
        </w:tc>
        <w:tc>
          <w:tcPr>
            <w:tcW w:w="625" w:type="dxa"/>
          </w:tcPr>
          <w:p w14:paraId="019A16F9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</w:t>
            </w:r>
          </w:p>
        </w:tc>
        <w:tc>
          <w:tcPr>
            <w:tcW w:w="646" w:type="dxa"/>
          </w:tcPr>
          <w:p w14:paraId="0F6FEDDB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</w:t>
            </w:r>
          </w:p>
        </w:tc>
        <w:tc>
          <w:tcPr>
            <w:tcW w:w="666" w:type="dxa"/>
          </w:tcPr>
          <w:p w14:paraId="5404A228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NOV</w:t>
            </w:r>
          </w:p>
        </w:tc>
        <w:tc>
          <w:tcPr>
            <w:tcW w:w="624" w:type="dxa"/>
          </w:tcPr>
          <w:p w14:paraId="50CDB554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DEZ</w:t>
            </w:r>
          </w:p>
        </w:tc>
      </w:tr>
      <w:tr w:rsidR="00C35251" w14:paraId="4E817B56" w14:textId="77777777" w:rsidTr="00094A82">
        <w:trPr>
          <w:trHeight w:val="800"/>
        </w:trPr>
        <w:tc>
          <w:tcPr>
            <w:tcW w:w="1413" w:type="dxa"/>
          </w:tcPr>
          <w:p w14:paraId="17C58315" w14:textId="77777777" w:rsidR="00C35251" w:rsidRDefault="00C35251" w:rsidP="00094A82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Quantidade a comprar </w:t>
            </w:r>
          </w:p>
          <w:p w14:paraId="0F42847D" w14:textId="77777777" w:rsidR="00C35251" w:rsidRPr="00C35251" w:rsidRDefault="00C35251" w:rsidP="00094A82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concentrado</w:t>
            </w:r>
          </w:p>
        </w:tc>
        <w:tc>
          <w:tcPr>
            <w:tcW w:w="586" w:type="dxa"/>
          </w:tcPr>
          <w:p w14:paraId="05E16A4F" w14:textId="35AE444F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700" w:type="dxa"/>
          </w:tcPr>
          <w:p w14:paraId="33B80356" w14:textId="7A7214BE" w:rsidR="00C35251" w:rsidRDefault="00D75910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91" w:type="dxa"/>
          </w:tcPr>
          <w:p w14:paraId="3564BB48" w14:textId="43E5B18D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51</w:t>
            </w:r>
          </w:p>
        </w:tc>
        <w:tc>
          <w:tcPr>
            <w:tcW w:w="616" w:type="dxa"/>
          </w:tcPr>
          <w:p w14:paraId="7471861B" w14:textId="72A5EB6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21" w:type="dxa"/>
          </w:tcPr>
          <w:p w14:paraId="4232A88E" w14:textId="7ABEF8A3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02" w:type="dxa"/>
          </w:tcPr>
          <w:p w14:paraId="2C79150C" w14:textId="0833A745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1" w:type="dxa"/>
          </w:tcPr>
          <w:p w14:paraId="3C292F72" w14:textId="77E13EDE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130E0A33" w14:textId="3E17C0FD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5" w:type="dxa"/>
          </w:tcPr>
          <w:p w14:paraId="1CA9FB94" w14:textId="4D8FF5D8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46" w:type="dxa"/>
          </w:tcPr>
          <w:p w14:paraId="40252752" w14:textId="623FF5DE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6C62445C" w14:textId="42CC78AE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4" w:type="dxa"/>
          </w:tcPr>
          <w:p w14:paraId="10E579E2" w14:textId="617B5155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23</w:t>
            </w:r>
          </w:p>
        </w:tc>
      </w:tr>
      <w:tr w:rsidR="00C35251" w14:paraId="49DB1B77" w14:textId="77777777" w:rsidTr="00094A82">
        <w:trPr>
          <w:trHeight w:val="836"/>
        </w:trPr>
        <w:tc>
          <w:tcPr>
            <w:tcW w:w="1413" w:type="dxa"/>
          </w:tcPr>
          <w:p w14:paraId="586580D6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a produzir</w:t>
            </w:r>
          </w:p>
          <w:p w14:paraId="490C6F7A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sumo</w:t>
            </w:r>
          </w:p>
        </w:tc>
        <w:tc>
          <w:tcPr>
            <w:tcW w:w="586" w:type="dxa"/>
          </w:tcPr>
          <w:p w14:paraId="7D1D7E13" w14:textId="5E71533C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700" w:type="dxa"/>
          </w:tcPr>
          <w:p w14:paraId="6F7A882D" w14:textId="23A80C37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91" w:type="dxa"/>
          </w:tcPr>
          <w:p w14:paraId="4AC70821" w14:textId="44D5CA5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</w:t>
            </w:r>
          </w:p>
        </w:tc>
        <w:tc>
          <w:tcPr>
            <w:tcW w:w="616" w:type="dxa"/>
          </w:tcPr>
          <w:p w14:paraId="508FB57A" w14:textId="3EFEB92A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7</w:t>
            </w:r>
          </w:p>
        </w:tc>
        <w:tc>
          <w:tcPr>
            <w:tcW w:w="621" w:type="dxa"/>
          </w:tcPr>
          <w:p w14:paraId="3431DAD8" w14:textId="50C748E8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02" w:type="dxa"/>
          </w:tcPr>
          <w:p w14:paraId="77A55BEB" w14:textId="4F971A46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11" w:type="dxa"/>
          </w:tcPr>
          <w:p w14:paraId="1DC44334" w14:textId="59AAA0BF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11</w:t>
            </w:r>
          </w:p>
        </w:tc>
        <w:tc>
          <w:tcPr>
            <w:tcW w:w="666" w:type="dxa"/>
          </w:tcPr>
          <w:p w14:paraId="0D52ED0C" w14:textId="64B1E403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  <w:tc>
          <w:tcPr>
            <w:tcW w:w="625" w:type="dxa"/>
          </w:tcPr>
          <w:p w14:paraId="415C9FF4" w14:textId="6969F1D7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46" w:type="dxa"/>
          </w:tcPr>
          <w:p w14:paraId="19712F21" w14:textId="7916EEB5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</w:t>
            </w:r>
          </w:p>
        </w:tc>
        <w:tc>
          <w:tcPr>
            <w:tcW w:w="666" w:type="dxa"/>
          </w:tcPr>
          <w:p w14:paraId="2629D683" w14:textId="7E6F1CAF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4" w:type="dxa"/>
          </w:tcPr>
          <w:p w14:paraId="2E172B0B" w14:textId="7A876385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15</w:t>
            </w:r>
          </w:p>
        </w:tc>
      </w:tr>
      <w:tr w:rsidR="00C35251" w14:paraId="2CF5EB31" w14:textId="77777777" w:rsidTr="00094A82">
        <w:trPr>
          <w:trHeight w:val="901"/>
        </w:trPr>
        <w:tc>
          <w:tcPr>
            <w:tcW w:w="1413" w:type="dxa"/>
          </w:tcPr>
          <w:p w14:paraId="75B96F3B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Quantidade armazenar </w:t>
            </w:r>
          </w:p>
          <w:p w14:paraId="65ED23D1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concentrado</w:t>
            </w:r>
          </w:p>
        </w:tc>
        <w:tc>
          <w:tcPr>
            <w:tcW w:w="586" w:type="dxa"/>
          </w:tcPr>
          <w:p w14:paraId="5583ECA8" w14:textId="05B90819" w:rsidR="00C35251" w:rsidRDefault="00B71EC0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700" w:type="dxa"/>
          </w:tcPr>
          <w:p w14:paraId="411AB9CE" w14:textId="1CD5FAE2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91" w:type="dxa"/>
          </w:tcPr>
          <w:p w14:paraId="3956E655" w14:textId="4BFE1283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6" w:type="dxa"/>
          </w:tcPr>
          <w:p w14:paraId="55CF2431" w14:textId="5FF703D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21</w:t>
            </w:r>
          </w:p>
        </w:tc>
        <w:tc>
          <w:tcPr>
            <w:tcW w:w="621" w:type="dxa"/>
          </w:tcPr>
          <w:p w14:paraId="06AC596D" w14:textId="7D66B7DC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22</w:t>
            </w:r>
          </w:p>
        </w:tc>
        <w:tc>
          <w:tcPr>
            <w:tcW w:w="602" w:type="dxa"/>
          </w:tcPr>
          <w:p w14:paraId="1CEF541C" w14:textId="2277B73D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22</w:t>
            </w:r>
          </w:p>
        </w:tc>
        <w:tc>
          <w:tcPr>
            <w:tcW w:w="611" w:type="dxa"/>
          </w:tcPr>
          <w:p w14:paraId="247A81C7" w14:textId="2BE41FB5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</w:t>
            </w:r>
          </w:p>
        </w:tc>
        <w:tc>
          <w:tcPr>
            <w:tcW w:w="666" w:type="dxa"/>
          </w:tcPr>
          <w:p w14:paraId="0AD16D56" w14:textId="65F26F2E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25" w:type="dxa"/>
          </w:tcPr>
          <w:p w14:paraId="1F5C3F01" w14:textId="3877B844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</w:t>
            </w:r>
          </w:p>
        </w:tc>
        <w:tc>
          <w:tcPr>
            <w:tcW w:w="646" w:type="dxa"/>
          </w:tcPr>
          <w:p w14:paraId="30E9DD22" w14:textId="5CD1375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</w:t>
            </w:r>
          </w:p>
        </w:tc>
        <w:tc>
          <w:tcPr>
            <w:tcW w:w="666" w:type="dxa"/>
          </w:tcPr>
          <w:p w14:paraId="16D53E0A" w14:textId="08D72C06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4" w:type="dxa"/>
          </w:tcPr>
          <w:p w14:paraId="0DB9D390" w14:textId="3A90B8F9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</w:tr>
      <w:tr w:rsidR="00C35251" w14:paraId="322D7E7A" w14:textId="77777777" w:rsidTr="00094A82">
        <w:trPr>
          <w:trHeight w:val="853"/>
        </w:trPr>
        <w:tc>
          <w:tcPr>
            <w:tcW w:w="1413" w:type="dxa"/>
          </w:tcPr>
          <w:p w14:paraId="714C9342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armazenar</w:t>
            </w:r>
          </w:p>
          <w:p w14:paraId="21BA50BA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sumo</w:t>
            </w:r>
          </w:p>
        </w:tc>
        <w:tc>
          <w:tcPr>
            <w:tcW w:w="586" w:type="dxa"/>
          </w:tcPr>
          <w:p w14:paraId="03B7ABE4" w14:textId="4BF2BC2C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700" w:type="dxa"/>
          </w:tcPr>
          <w:p w14:paraId="384A05C6" w14:textId="59CBA6B2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91" w:type="dxa"/>
          </w:tcPr>
          <w:p w14:paraId="0ACC3C66" w14:textId="6E80D807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16" w:type="dxa"/>
          </w:tcPr>
          <w:p w14:paraId="5835C2C3" w14:textId="01D76B03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33</w:t>
            </w:r>
          </w:p>
        </w:tc>
        <w:tc>
          <w:tcPr>
            <w:tcW w:w="621" w:type="dxa"/>
          </w:tcPr>
          <w:p w14:paraId="217D850A" w14:textId="344A965E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34</w:t>
            </w:r>
          </w:p>
        </w:tc>
        <w:tc>
          <w:tcPr>
            <w:tcW w:w="602" w:type="dxa"/>
          </w:tcPr>
          <w:p w14:paraId="67658E12" w14:textId="7B8A02AD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26</w:t>
            </w:r>
          </w:p>
        </w:tc>
        <w:tc>
          <w:tcPr>
            <w:tcW w:w="611" w:type="dxa"/>
          </w:tcPr>
          <w:p w14:paraId="3E0846A5" w14:textId="1E78E37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23</w:t>
            </w:r>
          </w:p>
        </w:tc>
        <w:tc>
          <w:tcPr>
            <w:tcW w:w="666" w:type="dxa"/>
          </w:tcPr>
          <w:p w14:paraId="5E8AF651" w14:textId="6820F74B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24</w:t>
            </w:r>
          </w:p>
        </w:tc>
        <w:tc>
          <w:tcPr>
            <w:tcW w:w="625" w:type="dxa"/>
          </w:tcPr>
          <w:p w14:paraId="14185B1E" w14:textId="6BCCF5BE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17</w:t>
            </w:r>
          </w:p>
        </w:tc>
        <w:tc>
          <w:tcPr>
            <w:tcW w:w="646" w:type="dxa"/>
          </w:tcPr>
          <w:p w14:paraId="056C51A3" w14:textId="5E2C745F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  <w:tc>
          <w:tcPr>
            <w:tcW w:w="666" w:type="dxa"/>
          </w:tcPr>
          <w:p w14:paraId="2784957C" w14:textId="49F0E726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24" w:type="dxa"/>
          </w:tcPr>
          <w:p w14:paraId="24678386" w14:textId="398CEAF4" w:rsidR="00C35251" w:rsidRDefault="002A3DFD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</w:tr>
      <w:tr w:rsidR="00C35251" w14:paraId="04E8E390" w14:textId="77777777" w:rsidTr="00094A82">
        <w:trPr>
          <w:trHeight w:val="396"/>
        </w:trPr>
        <w:tc>
          <w:tcPr>
            <w:tcW w:w="1413" w:type="dxa"/>
          </w:tcPr>
          <w:p w14:paraId="1659DD26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Venda</w:t>
            </w:r>
          </w:p>
        </w:tc>
        <w:tc>
          <w:tcPr>
            <w:tcW w:w="586" w:type="dxa"/>
          </w:tcPr>
          <w:p w14:paraId="1085B195" w14:textId="69FF4B4F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700" w:type="dxa"/>
          </w:tcPr>
          <w:p w14:paraId="73FA4C23" w14:textId="75A0FE1F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91" w:type="dxa"/>
          </w:tcPr>
          <w:p w14:paraId="6447BE98" w14:textId="0561BDE3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16" w:type="dxa"/>
          </w:tcPr>
          <w:p w14:paraId="2F67AC01" w14:textId="3D4CB2AF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21" w:type="dxa"/>
          </w:tcPr>
          <w:p w14:paraId="373E7396" w14:textId="06740FBE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02" w:type="dxa"/>
          </w:tcPr>
          <w:p w14:paraId="71E5176F" w14:textId="1522AB5B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9</w:t>
            </w:r>
          </w:p>
        </w:tc>
        <w:tc>
          <w:tcPr>
            <w:tcW w:w="611" w:type="dxa"/>
          </w:tcPr>
          <w:p w14:paraId="7CC0E446" w14:textId="3F4489CF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666" w:type="dxa"/>
          </w:tcPr>
          <w:p w14:paraId="0F024173" w14:textId="0561E58C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625" w:type="dxa"/>
          </w:tcPr>
          <w:p w14:paraId="6495A188" w14:textId="74C77B74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46" w:type="dxa"/>
          </w:tcPr>
          <w:p w14:paraId="5B62C68E" w14:textId="75AA1BE1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66" w:type="dxa"/>
          </w:tcPr>
          <w:p w14:paraId="776821DB" w14:textId="366DA509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24" w:type="dxa"/>
          </w:tcPr>
          <w:p w14:paraId="70E7BA74" w14:textId="748E7D6E" w:rsidR="00C35251" w:rsidRDefault="00E2228B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</w:tr>
    </w:tbl>
    <w:p w14:paraId="3EE3FF2C" w14:textId="68E9FCCD" w:rsidR="00951F96" w:rsidRDefault="00951F96" w:rsidP="00951F96">
      <w:pPr>
        <w:rPr>
          <w:lang w:val="pt-PT"/>
        </w:rPr>
      </w:pPr>
    </w:p>
    <w:p w14:paraId="34AB68BC" w14:textId="1E82478C" w:rsidR="00951F96" w:rsidRDefault="00951F96" w:rsidP="00951F96">
      <w:pPr>
        <w:rPr>
          <w:lang w:val="pt-PT"/>
        </w:rPr>
      </w:pPr>
    </w:p>
    <w:p w14:paraId="797328E0" w14:textId="09E3DDC9" w:rsidR="00951F96" w:rsidRDefault="00951F96" w:rsidP="00951F96">
      <w:pPr>
        <w:rPr>
          <w:lang w:val="pt-PT"/>
        </w:rPr>
      </w:pPr>
    </w:p>
    <w:p w14:paraId="05C013B5" w14:textId="466CD0ED" w:rsidR="00C35251" w:rsidRDefault="00C35251" w:rsidP="00951F96">
      <w:pPr>
        <w:rPr>
          <w:lang w:val="pt-PT"/>
        </w:rPr>
      </w:pPr>
    </w:p>
    <w:p w14:paraId="5797F85A" w14:textId="66A41511" w:rsidR="00C35251" w:rsidRDefault="00C35251" w:rsidP="00951F96">
      <w:pPr>
        <w:rPr>
          <w:lang w:val="pt-PT"/>
        </w:rPr>
      </w:pPr>
    </w:p>
    <w:p w14:paraId="3FC926B6" w14:textId="784BB095" w:rsidR="00C35251" w:rsidRDefault="00C35251" w:rsidP="00951F96">
      <w:pPr>
        <w:rPr>
          <w:lang w:val="pt-PT"/>
        </w:rPr>
      </w:pPr>
    </w:p>
    <w:p w14:paraId="0AC23E57" w14:textId="7D88FFFA" w:rsidR="00C35251" w:rsidRDefault="00C35251" w:rsidP="00951F96">
      <w:pPr>
        <w:rPr>
          <w:lang w:val="pt-PT"/>
        </w:rPr>
      </w:pPr>
    </w:p>
    <w:p w14:paraId="0BD11DEC" w14:textId="1CF108FF" w:rsidR="00C35251" w:rsidRDefault="00C35251" w:rsidP="00951F96">
      <w:pPr>
        <w:rPr>
          <w:lang w:val="pt-PT"/>
        </w:rPr>
      </w:pPr>
    </w:p>
    <w:p w14:paraId="65F2E9CA" w14:textId="3DF8EC4B" w:rsidR="00C35251" w:rsidRDefault="00C35251" w:rsidP="00951F96">
      <w:pPr>
        <w:rPr>
          <w:lang w:val="pt-PT"/>
        </w:rPr>
      </w:pPr>
    </w:p>
    <w:p w14:paraId="118DDE07" w14:textId="77777777" w:rsidR="00C35251" w:rsidRPr="00951F96" w:rsidRDefault="00C35251" w:rsidP="00951F96">
      <w:pPr>
        <w:rPr>
          <w:lang w:val="pt-PT"/>
        </w:rPr>
      </w:pPr>
    </w:p>
    <w:p w14:paraId="0C994243" w14:textId="253F458A" w:rsidR="009A3A03" w:rsidRDefault="009A3A03" w:rsidP="00134E3A">
      <w:pPr>
        <w:jc w:val="both"/>
        <w:rPr>
          <w:rFonts w:ascii="Calibri" w:hAnsi="Calibri"/>
          <w:noProof/>
          <w:color w:val="9D3511"/>
          <w:lang w:val="pt-PT" w:eastAsia="pt-PT"/>
        </w:rPr>
      </w:pPr>
    </w:p>
    <w:p w14:paraId="075B97B4" w14:textId="52E01E5C" w:rsidR="00894E5D" w:rsidRDefault="00894E5D" w:rsidP="00134E3A">
      <w:pPr>
        <w:jc w:val="both"/>
        <w:rPr>
          <w:rFonts w:ascii="Calibri" w:hAnsi="Calibri"/>
          <w:noProof/>
          <w:color w:val="9D3511"/>
          <w:lang w:val="pt-PT" w:eastAsia="pt-PT"/>
        </w:rPr>
      </w:pPr>
    </w:p>
    <w:p w14:paraId="7AF9A32F" w14:textId="1E2B8500" w:rsidR="00894E5D" w:rsidRDefault="00894E5D" w:rsidP="00134E3A">
      <w:pPr>
        <w:jc w:val="both"/>
        <w:rPr>
          <w:rFonts w:ascii="Calibri" w:hAnsi="Calibri"/>
          <w:noProof/>
          <w:color w:val="9D3511"/>
          <w:lang w:val="pt-PT" w:eastAsia="pt-PT"/>
        </w:rPr>
      </w:pPr>
    </w:p>
    <w:p w14:paraId="069A0ED2" w14:textId="4AA90B55" w:rsidR="00894E5D" w:rsidRPr="006A5933" w:rsidRDefault="00335865" w:rsidP="00134E3A">
      <w:pPr>
        <w:jc w:val="both"/>
        <w:rPr>
          <w:rFonts w:ascii="Calibri" w:hAnsi="Calibri"/>
          <w:b/>
          <w:noProof/>
          <w:sz w:val="24"/>
          <w:szCs w:val="24"/>
          <w:lang w:val="pt-PT" w:eastAsia="pt-PT"/>
        </w:rPr>
      </w:pPr>
      <w:r w:rsidRPr="006A5933">
        <w:rPr>
          <w:rFonts w:ascii="Calibri" w:hAnsi="Calibri"/>
          <w:b/>
          <w:noProof/>
          <w:sz w:val="24"/>
          <w:szCs w:val="24"/>
          <w:lang w:val="pt-PT" w:eastAsia="pt-PT"/>
        </w:rPr>
        <w:t>Pêra:</w:t>
      </w:r>
    </w:p>
    <w:p w14:paraId="0278B575" w14:textId="77777777" w:rsidR="00894E5D" w:rsidRDefault="00894E5D" w:rsidP="00134E3A">
      <w:pPr>
        <w:jc w:val="both"/>
        <w:rPr>
          <w:lang w:val="pt-PT"/>
        </w:rPr>
      </w:pPr>
    </w:p>
    <w:p w14:paraId="64391D36" w14:textId="0635E3BB" w:rsidR="00951F96" w:rsidRDefault="00951F96" w:rsidP="00134E3A">
      <w:pPr>
        <w:jc w:val="both"/>
        <w:rPr>
          <w:lang w:val="pt-PT"/>
        </w:rPr>
      </w:pPr>
    </w:p>
    <w:p w14:paraId="5C6E3248" w14:textId="7F5BC29F" w:rsidR="00C35251" w:rsidRDefault="00C35251" w:rsidP="00134E3A">
      <w:pPr>
        <w:jc w:val="both"/>
        <w:rPr>
          <w:lang w:val="pt-PT"/>
        </w:rPr>
      </w:pPr>
    </w:p>
    <w:p w14:paraId="7E464C03" w14:textId="309E3DF8" w:rsidR="00894E5D" w:rsidRDefault="00894E5D" w:rsidP="00134E3A">
      <w:pPr>
        <w:jc w:val="both"/>
        <w:rPr>
          <w:lang w:val="pt-PT"/>
        </w:rPr>
      </w:pPr>
    </w:p>
    <w:p w14:paraId="41BC24D7" w14:textId="77777777" w:rsidR="00894E5D" w:rsidRDefault="00894E5D" w:rsidP="00134E3A">
      <w:pPr>
        <w:jc w:val="both"/>
        <w:rPr>
          <w:lang w:val="pt-PT"/>
        </w:rPr>
      </w:pPr>
    </w:p>
    <w:p w14:paraId="43308490" w14:textId="77777777" w:rsidR="00C35251" w:rsidRDefault="00C35251" w:rsidP="00134E3A">
      <w:pPr>
        <w:jc w:val="both"/>
        <w:rPr>
          <w:lang w:val="pt-PT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449"/>
        <w:gridCol w:w="587"/>
        <w:gridCol w:w="684"/>
        <w:gridCol w:w="691"/>
        <w:gridCol w:w="616"/>
        <w:gridCol w:w="621"/>
        <w:gridCol w:w="602"/>
        <w:gridCol w:w="603"/>
        <w:gridCol w:w="666"/>
        <w:gridCol w:w="616"/>
        <w:gridCol w:w="646"/>
        <w:gridCol w:w="666"/>
        <w:gridCol w:w="620"/>
      </w:tblGrid>
      <w:tr w:rsidR="00C35251" w14:paraId="7F16648E" w14:textId="77777777" w:rsidTr="00094A82">
        <w:tc>
          <w:tcPr>
            <w:tcW w:w="1413" w:type="dxa"/>
          </w:tcPr>
          <w:p w14:paraId="2F186923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</w:p>
        </w:tc>
        <w:tc>
          <w:tcPr>
            <w:tcW w:w="586" w:type="dxa"/>
          </w:tcPr>
          <w:p w14:paraId="56862906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JAN</w:t>
            </w:r>
          </w:p>
        </w:tc>
        <w:tc>
          <w:tcPr>
            <w:tcW w:w="700" w:type="dxa"/>
          </w:tcPr>
          <w:p w14:paraId="73E0A5B1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FEV</w:t>
            </w:r>
          </w:p>
        </w:tc>
        <w:tc>
          <w:tcPr>
            <w:tcW w:w="691" w:type="dxa"/>
          </w:tcPr>
          <w:p w14:paraId="0C416154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MAR</w:t>
            </w:r>
          </w:p>
        </w:tc>
        <w:tc>
          <w:tcPr>
            <w:tcW w:w="616" w:type="dxa"/>
          </w:tcPr>
          <w:p w14:paraId="433F87E4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ABR</w:t>
            </w:r>
          </w:p>
        </w:tc>
        <w:tc>
          <w:tcPr>
            <w:tcW w:w="621" w:type="dxa"/>
          </w:tcPr>
          <w:p w14:paraId="774D0E64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MAI</w:t>
            </w:r>
          </w:p>
        </w:tc>
        <w:tc>
          <w:tcPr>
            <w:tcW w:w="602" w:type="dxa"/>
          </w:tcPr>
          <w:p w14:paraId="622E06FD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</w:t>
            </w:r>
          </w:p>
        </w:tc>
        <w:tc>
          <w:tcPr>
            <w:tcW w:w="611" w:type="dxa"/>
          </w:tcPr>
          <w:p w14:paraId="1ACF1112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JUL</w:t>
            </w:r>
          </w:p>
        </w:tc>
        <w:tc>
          <w:tcPr>
            <w:tcW w:w="666" w:type="dxa"/>
          </w:tcPr>
          <w:p w14:paraId="14CEAE5E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AGO</w:t>
            </w:r>
          </w:p>
        </w:tc>
        <w:tc>
          <w:tcPr>
            <w:tcW w:w="625" w:type="dxa"/>
          </w:tcPr>
          <w:p w14:paraId="580402EB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</w:t>
            </w:r>
          </w:p>
        </w:tc>
        <w:tc>
          <w:tcPr>
            <w:tcW w:w="646" w:type="dxa"/>
          </w:tcPr>
          <w:p w14:paraId="2CF0E91C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</w:t>
            </w:r>
          </w:p>
        </w:tc>
        <w:tc>
          <w:tcPr>
            <w:tcW w:w="666" w:type="dxa"/>
          </w:tcPr>
          <w:p w14:paraId="312B94B0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NOV</w:t>
            </w:r>
          </w:p>
        </w:tc>
        <w:tc>
          <w:tcPr>
            <w:tcW w:w="624" w:type="dxa"/>
          </w:tcPr>
          <w:p w14:paraId="6FF402A5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DEZ</w:t>
            </w:r>
          </w:p>
        </w:tc>
      </w:tr>
      <w:tr w:rsidR="00C35251" w14:paraId="540D1673" w14:textId="77777777" w:rsidTr="00094A82">
        <w:trPr>
          <w:trHeight w:val="800"/>
        </w:trPr>
        <w:tc>
          <w:tcPr>
            <w:tcW w:w="1413" w:type="dxa"/>
          </w:tcPr>
          <w:p w14:paraId="191C9C17" w14:textId="77777777" w:rsidR="00C35251" w:rsidRDefault="00C35251" w:rsidP="00094A82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Quantidade a comprar </w:t>
            </w:r>
          </w:p>
          <w:p w14:paraId="799CE59C" w14:textId="77777777" w:rsidR="00C35251" w:rsidRPr="00C35251" w:rsidRDefault="00C35251" w:rsidP="00094A82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concentrado</w:t>
            </w:r>
          </w:p>
        </w:tc>
        <w:tc>
          <w:tcPr>
            <w:tcW w:w="586" w:type="dxa"/>
          </w:tcPr>
          <w:p w14:paraId="132187E9" w14:textId="1BB52FFE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700" w:type="dxa"/>
          </w:tcPr>
          <w:p w14:paraId="0867C167" w14:textId="4D0230F6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91" w:type="dxa"/>
          </w:tcPr>
          <w:p w14:paraId="0F733209" w14:textId="7370C6E5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6" w:type="dxa"/>
          </w:tcPr>
          <w:p w14:paraId="51533DCA" w14:textId="1F82093C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12</w:t>
            </w:r>
          </w:p>
        </w:tc>
        <w:tc>
          <w:tcPr>
            <w:tcW w:w="621" w:type="dxa"/>
          </w:tcPr>
          <w:p w14:paraId="017642E8" w14:textId="7B7618F3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02" w:type="dxa"/>
          </w:tcPr>
          <w:p w14:paraId="30F16D90" w14:textId="1F614894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611" w:type="dxa"/>
          </w:tcPr>
          <w:p w14:paraId="3904F864" w14:textId="0CB6B477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0EB9F9D2" w14:textId="5301B210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14</w:t>
            </w:r>
          </w:p>
        </w:tc>
        <w:tc>
          <w:tcPr>
            <w:tcW w:w="625" w:type="dxa"/>
          </w:tcPr>
          <w:p w14:paraId="0FB1B539" w14:textId="70356167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46" w:type="dxa"/>
          </w:tcPr>
          <w:p w14:paraId="2F820D92" w14:textId="0D3D06AA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66" w:type="dxa"/>
          </w:tcPr>
          <w:p w14:paraId="2B4F66EB" w14:textId="123E58D7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24</w:t>
            </w:r>
          </w:p>
        </w:tc>
        <w:tc>
          <w:tcPr>
            <w:tcW w:w="624" w:type="dxa"/>
          </w:tcPr>
          <w:p w14:paraId="202C06C9" w14:textId="0102BA90" w:rsidR="00C35251" w:rsidRDefault="0058053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</w:tr>
      <w:tr w:rsidR="00C35251" w14:paraId="40C93FE6" w14:textId="77777777" w:rsidTr="00094A82">
        <w:trPr>
          <w:trHeight w:val="836"/>
        </w:trPr>
        <w:tc>
          <w:tcPr>
            <w:tcW w:w="1413" w:type="dxa"/>
          </w:tcPr>
          <w:p w14:paraId="152313EB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a produzir</w:t>
            </w:r>
          </w:p>
          <w:p w14:paraId="7DBFE58D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sumo</w:t>
            </w:r>
          </w:p>
        </w:tc>
        <w:tc>
          <w:tcPr>
            <w:tcW w:w="586" w:type="dxa"/>
          </w:tcPr>
          <w:p w14:paraId="45D6417E" w14:textId="73E993DD" w:rsidR="00C35251" w:rsidRDefault="0033586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700" w:type="dxa"/>
          </w:tcPr>
          <w:p w14:paraId="479B4E92" w14:textId="25B4EEA6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91" w:type="dxa"/>
          </w:tcPr>
          <w:p w14:paraId="2C22220A" w14:textId="5113D987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6" w:type="dxa"/>
          </w:tcPr>
          <w:p w14:paraId="34809BCC" w14:textId="17B000DC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7</w:t>
            </w:r>
          </w:p>
        </w:tc>
        <w:tc>
          <w:tcPr>
            <w:tcW w:w="621" w:type="dxa"/>
          </w:tcPr>
          <w:p w14:paraId="44E5A37F" w14:textId="0F2CF4FA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02" w:type="dxa"/>
          </w:tcPr>
          <w:p w14:paraId="38BE166E" w14:textId="4DD4A7BE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15</w:t>
            </w:r>
          </w:p>
        </w:tc>
        <w:tc>
          <w:tcPr>
            <w:tcW w:w="611" w:type="dxa"/>
          </w:tcPr>
          <w:p w14:paraId="6F6F44E3" w14:textId="4EE9C11B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1AB2AAE2" w14:textId="3DA21735" w:rsidR="00C35251" w:rsidRDefault="006A5933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25" w:type="dxa"/>
          </w:tcPr>
          <w:p w14:paraId="535261AA" w14:textId="033DB0AA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46" w:type="dxa"/>
          </w:tcPr>
          <w:p w14:paraId="1A798E20" w14:textId="78E7FC03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66" w:type="dxa"/>
          </w:tcPr>
          <w:p w14:paraId="444E3386" w14:textId="2149DF85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624" w:type="dxa"/>
          </w:tcPr>
          <w:p w14:paraId="071B639D" w14:textId="5B77D274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</w:tr>
      <w:tr w:rsidR="00C35251" w14:paraId="174BADBD" w14:textId="77777777" w:rsidTr="00094A82">
        <w:trPr>
          <w:trHeight w:val="901"/>
        </w:trPr>
        <w:tc>
          <w:tcPr>
            <w:tcW w:w="1413" w:type="dxa"/>
          </w:tcPr>
          <w:p w14:paraId="03A5276F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Quantidade armazenar </w:t>
            </w:r>
          </w:p>
          <w:p w14:paraId="71E68EBC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concentrado</w:t>
            </w:r>
          </w:p>
        </w:tc>
        <w:tc>
          <w:tcPr>
            <w:tcW w:w="586" w:type="dxa"/>
          </w:tcPr>
          <w:p w14:paraId="34FEB217" w14:textId="585F632D" w:rsidR="00C35251" w:rsidRDefault="00B71EC0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700" w:type="dxa"/>
          </w:tcPr>
          <w:p w14:paraId="2A02F67F" w14:textId="22E0DEB5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91" w:type="dxa"/>
          </w:tcPr>
          <w:p w14:paraId="4EB72D51" w14:textId="662D89F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6" w:type="dxa"/>
          </w:tcPr>
          <w:p w14:paraId="64526BB1" w14:textId="519181B0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1" w:type="dxa"/>
          </w:tcPr>
          <w:p w14:paraId="48FA5B63" w14:textId="0030AF6B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02" w:type="dxa"/>
          </w:tcPr>
          <w:p w14:paraId="4790C8FE" w14:textId="61CA9066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11" w:type="dxa"/>
          </w:tcPr>
          <w:p w14:paraId="187BA4EC" w14:textId="11840A8D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5A72B3BF" w14:textId="5F77119D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5" w:type="dxa"/>
          </w:tcPr>
          <w:p w14:paraId="7D668132" w14:textId="68FEE822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46" w:type="dxa"/>
          </w:tcPr>
          <w:p w14:paraId="6077610F" w14:textId="510BE3D3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5ED36D11" w14:textId="6989C589" w:rsidR="00C35251" w:rsidRDefault="0077393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4" w:type="dxa"/>
          </w:tcPr>
          <w:p w14:paraId="700BFF3D" w14:textId="3FE8B870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14</w:t>
            </w:r>
          </w:p>
        </w:tc>
      </w:tr>
      <w:tr w:rsidR="00C35251" w14:paraId="476965BE" w14:textId="77777777" w:rsidTr="00094A82">
        <w:trPr>
          <w:trHeight w:val="853"/>
        </w:trPr>
        <w:tc>
          <w:tcPr>
            <w:tcW w:w="1413" w:type="dxa"/>
          </w:tcPr>
          <w:p w14:paraId="4D54F8C3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armazenar</w:t>
            </w:r>
          </w:p>
          <w:p w14:paraId="4FD82728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sumo</w:t>
            </w:r>
          </w:p>
        </w:tc>
        <w:tc>
          <w:tcPr>
            <w:tcW w:w="586" w:type="dxa"/>
          </w:tcPr>
          <w:p w14:paraId="32630CF6" w14:textId="14F21902" w:rsidR="00C35251" w:rsidRDefault="00B71EC0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</w:t>
            </w:r>
          </w:p>
        </w:tc>
        <w:tc>
          <w:tcPr>
            <w:tcW w:w="700" w:type="dxa"/>
          </w:tcPr>
          <w:p w14:paraId="1CF514A2" w14:textId="46E11BB9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91" w:type="dxa"/>
          </w:tcPr>
          <w:p w14:paraId="01254779" w14:textId="20CC1B5B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16" w:type="dxa"/>
          </w:tcPr>
          <w:p w14:paraId="0E339E6A" w14:textId="72C63D82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</w:t>
            </w:r>
          </w:p>
        </w:tc>
        <w:tc>
          <w:tcPr>
            <w:tcW w:w="621" w:type="dxa"/>
          </w:tcPr>
          <w:p w14:paraId="6D50F77D" w14:textId="3F8553A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02" w:type="dxa"/>
          </w:tcPr>
          <w:p w14:paraId="5633577B" w14:textId="2D7FDD5F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11" w:type="dxa"/>
          </w:tcPr>
          <w:p w14:paraId="0AAFDC7C" w14:textId="7C35CC31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66" w:type="dxa"/>
          </w:tcPr>
          <w:p w14:paraId="17AA2983" w14:textId="426A1F1D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5" w:type="dxa"/>
          </w:tcPr>
          <w:p w14:paraId="76073D5C" w14:textId="7BBC10E9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46" w:type="dxa"/>
          </w:tcPr>
          <w:p w14:paraId="0EC9EA29" w14:textId="1FA36F6C" w:rsidR="00C35251" w:rsidRDefault="00275F9C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66" w:type="dxa"/>
          </w:tcPr>
          <w:p w14:paraId="7328E48F" w14:textId="6693F08B" w:rsidR="00C35251" w:rsidRDefault="00A153A5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0</w:t>
            </w:r>
          </w:p>
        </w:tc>
        <w:tc>
          <w:tcPr>
            <w:tcW w:w="624" w:type="dxa"/>
          </w:tcPr>
          <w:p w14:paraId="02D52E99" w14:textId="49533179" w:rsidR="00C35251" w:rsidRPr="00275F9C" w:rsidRDefault="00A153A5" w:rsidP="00094A82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</w:tr>
      <w:tr w:rsidR="00C35251" w14:paraId="0F1730C8" w14:textId="77777777" w:rsidTr="00094A82">
        <w:trPr>
          <w:trHeight w:val="396"/>
        </w:trPr>
        <w:tc>
          <w:tcPr>
            <w:tcW w:w="1413" w:type="dxa"/>
          </w:tcPr>
          <w:p w14:paraId="317112C7" w14:textId="77777777" w:rsidR="00C35251" w:rsidRDefault="00C35251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Venda</w:t>
            </w:r>
          </w:p>
        </w:tc>
        <w:tc>
          <w:tcPr>
            <w:tcW w:w="586" w:type="dxa"/>
          </w:tcPr>
          <w:p w14:paraId="59EA2439" w14:textId="6E51CA7B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</w:t>
            </w:r>
          </w:p>
        </w:tc>
        <w:tc>
          <w:tcPr>
            <w:tcW w:w="700" w:type="dxa"/>
          </w:tcPr>
          <w:p w14:paraId="067C86F0" w14:textId="0BCC1AAE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</w:t>
            </w:r>
          </w:p>
        </w:tc>
        <w:tc>
          <w:tcPr>
            <w:tcW w:w="691" w:type="dxa"/>
          </w:tcPr>
          <w:p w14:paraId="72514BB3" w14:textId="7BD9CFFA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</w:t>
            </w:r>
          </w:p>
        </w:tc>
        <w:tc>
          <w:tcPr>
            <w:tcW w:w="616" w:type="dxa"/>
          </w:tcPr>
          <w:p w14:paraId="33D1F9CE" w14:textId="28ABBD44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21" w:type="dxa"/>
          </w:tcPr>
          <w:p w14:paraId="19691D58" w14:textId="073A4E1D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02" w:type="dxa"/>
          </w:tcPr>
          <w:p w14:paraId="709773B6" w14:textId="63530F74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7</w:t>
            </w:r>
          </w:p>
        </w:tc>
        <w:tc>
          <w:tcPr>
            <w:tcW w:w="611" w:type="dxa"/>
          </w:tcPr>
          <w:p w14:paraId="7D3EF68A" w14:textId="7C6BF50F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66" w:type="dxa"/>
          </w:tcPr>
          <w:p w14:paraId="7384FBD9" w14:textId="76A9DD47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8</w:t>
            </w:r>
          </w:p>
        </w:tc>
        <w:tc>
          <w:tcPr>
            <w:tcW w:w="625" w:type="dxa"/>
          </w:tcPr>
          <w:p w14:paraId="4FBEAD71" w14:textId="4CD213E4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</w:t>
            </w:r>
          </w:p>
        </w:tc>
        <w:tc>
          <w:tcPr>
            <w:tcW w:w="646" w:type="dxa"/>
          </w:tcPr>
          <w:p w14:paraId="61109A65" w14:textId="0FDADF85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  <w:tc>
          <w:tcPr>
            <w:tcW w:w="666" w:type="dxa"/>
          </w:tcPr>
          <w:p w14:paraId="5500066E" w14:textId="1D194FE8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</w:t>
            </w:r>
          </w:p>
        </w:tc>
        <w:tc>
          <w:tcPr>
            <w:tcW w:w="624" w:type="dxa"/>
          </w:tcPr>
          <w:p w14:paraId="7D039FD2" w14:textId="59321A77" w:rsidR="00C35251" w:rsidRDefault="00AB321E" w:rsidP="00094A82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</w:t>
            </w:r>
          </w:p>
        </w:tc>
      </w:tr>
    </w:tbl>
    <w:p w14:paraId="1CCEAA59" w14:textId="77777777" w:rsidR="00C35251" w:rsidRDefault="00C35251" w:rsidP="004C6AD2">
      <w:pPr>
        <w:jc w:val="both"/>
        <w:rPr>
          <w:b/>
          <w:sz w:val="24"/>
          <w:szCs w:val="24"/>
          <w:lang w:val="pt-PT"/>
        </w:rPr>
      </w:pPr>
    </w:p>
    <w:p w14:paraId="3AE0983A" w14:textId="77777777" w:rsidR="00C35251" w:rsidRDefault="00C35251" w:rsidP="004C6AD2">
      <w:pPr>
        <w:jc w:val="both"/>
        <w:rPr>
          <w:b/>
          <w:sz w:val="24"/>
          <w:szCs w:val="24"/>
          <w:lang w:val="pt-PT"/>
        </w:rPr>
      </w:pPr>
    </w:p>
    <w:p w14:paraId="2ECB8AE7" w14:textId="77777777" w:rsidR="00C35251" w:rsidRDefault="00C35251" w:rsidP="004C6AD2">
      <w:pPr>
        <w:jc w:val="both"/>
        <w:rPr>
          <w:b/>
          <w:sz w:val="24"/>
          <w:szCs w:val="24"/>
          <w:lang w:val="pt-PT"/>
        </w:rPr>
      </w:pPr>
    </w:p>
    <w:p w14:paraId="705E8E25" w14:textId="77777777" w:rsidR="00C35251" w:rsidRDefault="00C35251" w:rsidP="004C6AD2">
      <w:pPr>
        <w:jc w:val="both"/>
        <w:rPr>
          <w:b/>
          <w:sz w:val="24"/>
          <w:szCs w:val="24"/>
          <w:lang w:val="pt-PT"/>
        </w:rPr>
      </w:pPr>
    </w:p>
    <w:p w14:paraId="4079817A" w14:textId="77777777" w:rsidR="00C35251" w:rsidRDefault="00C35251" w:rsidP="004C6AD2">
      <w:pPr>
        <w:jc w:val="both"/>
        <w:rPr>
          <w:b/>
          <w:sz w:val="24"/>
          <w:szCs w:val="24"/>
          <w:lang w:val="pt-PT"/>
        </w:rPr>
      </w:pPr>
    </w:p>
    <w:p w14:paraId="3E523CC0" w14:textId="77777777" w:rsidR="00C35251" w:rsidRDefault="00C35251" w:rsidP="004C6AD2">
      <w:pPr>
        <w:jc w:val="both"/>
        <w:rPr>
          <w:b/>
          <w:sz w:val="24"/>
          <w:szCs w:val="24"/>
          <w:lang w:val="pt-PT"/>
        </w:rPr>
      </w:pPr>
    </w:p>
    <w:p w14:paraId="5BB70751" w14:textId="77777777" w:rsidR="003B17DA" w:rsidRDefault="003B17DA" w:rsidP="004C6AD2">
      <w:pPr>
        <w:jc w:val="both"/>
        <w:rPr>
          <w:b/>
          <w:sz w:val="24"/>
          <w:szCs w:val="24"/>
          <w:lang w:val="pt-PT"/>
        </w:rPr>
      </w:pPr>
    </w:p>
    <w:p w14:paraId="17A0893E" w14:textId="77777777" w:rsidR="003B17DA" w:rsidRDefault="003B17DA" w:rsidP="004C6AD2">
      <w:pPr>
        <w:jc w:val="both"/>
        <w:rPr>
          <w:b/>
          <w:sz w:val="24"/>
          <w:szCs w:val="24"/>
          <w:lang w:val="pt-PT"/>
        </w:rPr>
      </w:pPr>
    </w:p>
    <w:p w14:paraId="51A77506" w14:textId="77777777" w:rsidR="00D042B7" w:rsidRDefault="00D042B7" w:rsidP="004C6AD2">
      <w:pPr>
        <w:jc w:val="both"/>
        <w:rPr>
          <w:b/>
          <w:sz w:val="24"/>
          <w:szCs w:val="24"/>
          <w:lang w:val="pt-PT"/>
        </w:rPr>
      </w:pPr>
    </w:p>
    <w:p w14:paraId="056A8BD5" w14:textId="77777777" w:rsidR="00D042B7" w:rsidRDefault="00D042B7" w:rsidP="004C6AD2">
      <w:pPr>
        <w:jc w:val="both"/>
        <w:rPr>
          <w:b/>
          <w:sz w:val="24"/>
          <w:szCs w:val="24"/>
          <w:lang w:val="pt-PT"/>
        </w:rPr>
      </w:pPr>
    </w:p>
    <w:p w14:paraId="4808B018" w14:textId="2A35E4F7" w:rsidR="00F9442D" w:rsidRPr="006A5933" w:rsidRDefault="000E69F9" w:rsidP="004C6AD2">
      <w:pPr>
        <w:jc w:val="both"/>
        <w:rPr>
          <w:b/>
          <w:color w:val="0070C0"/>
          <w:sz w:val="24"/>
          <w:szCs w:val="24"/>
          <w:lang w:val="pt-PT"/>
        </w:rPr>
      </w:pPr>
      <w:r w:rsidRPr="006A5933">
        <w:rPr>
          <w:b/>
          <w:color w:val="0070C0"/>
          <w:sz w:val="24"/>
          <w:szCs w:val="24"/>
          <w:lang w:val="pt-PT"/>
        </w:rPr>
        <w:t xml:space="preserve">5 – Verificar que é admissível, ou seja, que: i) há conservação de fluxo das quantidades em cada nó da rede, i.e., o fluxo que entra num nó é igual ao fluxo que sai do nó, </w:t>
      </w:r>
      <w:proofErr w:type="spellStart"/>
      <w:r w:rsidRPr="006A5933">
        <w:rPr>
          <w:b/>
          <w:color w:val="0070C0"/>
          <w:sz w:val="24"/>
          <w:szCs w:val="24"/>
          <w:lang w:val="pt-PT"/>
        </w:rPr>
        <w:t>ii</w:t>
      </w:r>
      <w:proofErr w:type="spellEnd"/>
      <w:r w:rsidRPr="006A5933">
        <w:rPr>
          <w:b/>
          <w:color w:val="0070C0"/>
          <w:sz w:val="24"/>
          <w:szCs w:val="24"/>
          <w:lang w:val="pt-PT"/>
        </w:rPr>
        <w:t>) todas as restrições de capacidade são respeitadas.</w:t>
      </w:r>
    </w:p>
    <w:p w14:paraId="31E7A513" w14:textId="63BFD737" w:rsidR="00894E5D" w:rsidRDefault="00894E5D" w:rsidP="004C6AD2">
      <w:pPr>
        <w:jc w:val="both"/>
        <w:rPr>
          <w:b/>
          <w:sz w:val="24"/>
          <w:szCs w:val="24"/>
          <w:lang w:val="pt-PT"/>
        </w:rPr>
      </w:pPr>
    </w:p>
    <w:p w14:paraId="51B04FF7" w14:textId="36EC78D7" w:rsidR="00894E5D" w:rsidRDefault="00894E5D" w:rsidP="004C6AD2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efetuar a verificação de que realmente existe conservação de fluxo em relação ás quantidades que saem e entram iremos fazer uma análise fundamentada nos resultados obtidos no </w:t>
      </w:r>
      <w:proofErr w:type="spellStart"/>
      <w:r>
        <w:rPr>
          <w:sz w:val="24"/>
          <w:szCs w:val="24"/>
          <w:lang w:val="pt-PT"/>
        </w:rPr>
        <w:t>LPSolve</w:t>
      </w:r>
      <w:proofErr w:type="spellEnd"/>
      <w:r>
        <w:rPr>
          <w:sz w:val="24"/>
          <w:szCs w:val="24"/>
          <w:lang w:val="pt-PT"/>
        </w:rPr>
        <w:t>.</w:t>
      </w:r>
    </w:p>
    <w:p w14:paraId="28E4A47A" w14:textId="0B80FF8D" w:rsidR="00894E5D" w:rsidRDefault="00894E5D" w:rsidP="004C6AD2">
      <w:pPr>
        <w:jc w:val="both"/>
        <w:rPr>
          <w:sz w:val="24"/>
          <w:szCs w:val="24"/>
          <w:lang w:val="pt-PT"/>
        </w:rPr>
      </w:pPr>
    </w:p>
    <w:p w14:paraId="6ED8706E" w14:textId="50EC90AF" w:rsidR="007819B9" w:rsidRPr="007819B9" w:rsidRDefault="007819B9" w:rsidP="004C6AD2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i)</w:t>
      </w:r>
    </w:p>
    <w:p w14:paraId="007891ED" w14:textId="0DF580B4" w:rsidR="00894E5D" w:rsidRPr="006A5933" w:rsidRDefault="00894E5D" w:rsidP="004C6AD2">
      <w:pPr>
        <w:jc w:val="both"/>
        <w:rPr>
          <w:b/>
          <w:sz w:val="24"/>
          <w:szCs w:val="24"/>
          <w:lang w:val="pt-PT"/>
        </w:rPr>
      </w:pPr>
      <w:r w:rsidRPr="006A5933">
        <w:rPr>
          <w:b/>
          <w:sz w:val="24"/>
          <w:szCs w:val="24"/>
          <w:lang w:val="pt-PT"/>
        </w:rPr>
        <w:t>An</w:t>
      </w:r>
      <w:r w:rsidR="007819B9">
        <w:rPr>
          <w:b/>
          <w:sz w:val="24"/>
          <w:szCs w:val="24"/>
          <w:lang w:val="pt-PT"/>
        </w:rPr>
        <w:t>álise dos</w:t>
      </w:r>
      <w:r w:rsidRPr="006A5933">
        <w:rPr>
          <w:b/>
          <w:sz w:val="24"/>
          <w:szCs w:val="24"/>
          <w:lang w:val="pt-PT"/>
        </w:rPr>
        <w:t xml:space="preserve"> concentrados:</w:t>
      </w:r>
    </w:p>
    <w:p w14:paraId="5B7FF769" w14:textId="2FD8E8F8" w:rsidR="00894E5D" w:rsidRDefault="00894E5D" w:rsidP="004C6AD2">
      <w:pPr>
        <w:jc w:val="both"/>
        <w:rPr>
          <w:sz w:val="24"/>
          <w:szCs w:val="24"/>
          <w:lang w:val="pt-PT"/>
        </w:rPr>
      </w:pPr>
    </w:p>
    <w:p w14:paraId="2F6E4A23" w14:textId="7A61628D" w:rsidR="006A5933" w:rsidRDefault="006A5933" w:rsidP="004C6AD2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Concentrado de laranja;</w:t>
      </w:r>
    </w:p>
    <w:p w14:paraId="61C9F7E7" w14:textId="241A97AC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c1_1 + 16 - x1_1 = a1_2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+ 16 – 0 = 16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16 = 16</w:t>
      </w:r>
    </w:p>
    <w:p w14:paraId="1C383801" w14:textId="0E8BB90F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c1_2 + a1_2 - x1_2 = a1_3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+ 16 – 10 = 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 = 6</w:t>
      </w:r>
    </w:p>
    <w:p w14:paraId="33C94519" w14:textId="1C5DC644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c1_3 + a1_3 - x1_3 = a1_4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+ 6 – 0 = 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9 = 9</w:t>
      </w:r>
    </w:p>
    <w:p w14:paraId="4B6C958A" w14:textId="190DBF74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c1_4 + a1_4 - x1_4 = a1_5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+ 9 – 9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1FB1B796" w14:textId="4A951CD7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c1_5 + a1_5 - x1_5 = a1_6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33 + 0 – 30 = 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= 3</w:t>
      </w:r>
    </w:p>
    <w:p w14:paraId="7FDCB0E8" w14:textId="5928A759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c1_6 + a1_6 - x1_6 = a1_7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+ 3 – 3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507BB60E" w14:textId="0D7D3D28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c1_7 + a1_7 - x1_7 = a1_8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38 + 0 – 19 = 19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19 = 19</w:t>
      </w:r>
    </w:p>
    <w:p w14:paraId="35042801" w14:textId="5EBD6A90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c1_8 </w:t>
      </w:r>
      <w:proofErr w:type="gramStart"/>
      <w:r>
        <w:rPr>
          <w:rFonts w:cstheme="minorHAnsi"/>
          <w:sz w:val="24"/>
          <w:szCs w:val="24"/>
          <w:lang w:val="pt-PT"/>
        </w:rPr>
        <w:t>+  a</w:t>
      </w:r>
      <w:proofErr w:type="gramEnd"/>
      <w:r>
        <w:rPr>
          <w:rFonts w:cstheme="minorHAnsi"/>
          <w:sz w:val="24"/>
          <w:szCs w:val="24"/>
          <w:lang w:val="pt-PT"/>
        </w:rPr>
        <w:t xml:space="preserve">1_8 - x1_8 = a1_9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+ 19 – 19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7B7F7DEF" w14:textId="0602A70F" w:rsidR="003B17DA" w:rsidRPr="003E61B6" w:rsidRDefault="003B17DA" w:rsidP="003B17DA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c1_9 + a1_9</w:t>
      </w:r>
      <w:r w:rsidR="005B1B4E">
        <w:rPr>
          <w:rFonts w:cstheme="minorHAnsi"/>
          <w:sz w:val="24"/>
          <w:szCs w:val="24"/>
          <w:lang w:val="pt-PT"/>
        </w:rPr>
        <w:t xml:space="preserve"> - x1_9 = a1_10 </w:t>
      </w:r>
      <w:r w:rsidR="005B1B4E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5B1B4E">
        <w:rPr>
          <w:rFonts w:ascii="Cambria Math" w:eastAsia="MS-Gothic" w:hAnsi="Cambria Math" w:cs="Cambria Math"/>
          <w:sz w:val="24"/>
          <w:szCs w:val="24"/>
          <w:lang w:val="pt-PT"/>
        </w:rPr>
        <w:t xml:space="preserve"> 47 + 0 – 24 = 23 </w:t>
      </w:r>
      <w:r w:rsidR="005B1B4E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5B1B4E">
        <w:rPr>
          <w:rFonts w:ascii="Cambria Math" w:eastAsia="MS-Gothic" w:hAnsi="Cambria Math" w:cs="Cambria Math"/>
          <w:sz w:val="24"/>
          <w:szCs w:val="24"/>
          <w:lang w:val="pt-PT"/>
        </w:rPr>
        <w:t xml:space="preserve"> 23 = 23</w:t>
      </w:r>
    </w:p>
    <w:p w14:paraId="650F3647" w14:textId="3EF06D62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c1_10 + a1_10 - x1_10 = a1_11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+ 23 – 23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13A236C2" w14:textId="725C219B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c1_11 + a1_11 - x1_11 = a1_12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36 + 0 – 20 = 16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16 = 16</w:t>
      </w:r>
    </w:p>
    <w:p w14:paraId="511B78B5" w14:textId="530A50EF" w:rsidR="003B17DA" w:rsidRPr="003E61B6" w:rsidRDefault="005B1B4E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c1_12 + a1_12 - x1_12 = 16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+ 16 – 0 = 16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16 = 16</w:t>
      </w:r>
    </w:p>
    <w:p w14:paraId="689283CC" w14:textId="24EBF18B" w:rsidR="006A5933" w:rsidRDefault="006A5933" w:rsidP="00894E5D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0A9E3319" w14:textId="77777777" w:rsidR="007819B9" w:rsidRDefault="007819B9" w:rsidP="00894E5D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04978E0B" w14:textId="5EEB7DFC" w:rsidR="006A5933" w:rsidRPr="00894E5D" w:rsidRDefault="006A5933" w:rsidP="00894E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ascii="Cambria Math" w:eastAsia="MS-Gothic" w:hAnsi="Cambria Math" w:cs="Cambria Math"/>
          <w:sz w:val="24"/>
          <w:szCs w:val="24"/>
          <w:lang w:val="pt-PT"/>
        </w:rPr>
        <w:t>Concentrado de maçã;</w:t>
      </w:r>
    </w:p>
    <w:p w14:paraId="7BF5EA8E" w14:textId="616A6739" w:rsidR="003B17DA" w:rsidRPr="003E61B6" w:rsidRDefault="00A153A5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c2_1 + 8 - x2_1 = a2_2 </w:t>
      </w:r>
      <w:r w:rsidR="0011199A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0 + 8 – 0 = 8 </w:t>
      </w:r>
      <w:r w:rsidR="0011199A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8 = 8</w:t>
      </w:r>
    </w:p>
    <w:p w14:paraId="24344B24" w14:textId="3F187371" w:rsidR="003B17DA" w:rsidRPr="003E61B6" w:rsidRDefault="0011199A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c2_2 + a2_2 - x2_2 = a2_3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+ 8 – 8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053359CE" w14:textId="034C19D9" w:rsidR="003B17DA" w:rsidRPr="003E61B6" w:rsidRDefault="0011199A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c2_3 + a2_3 - x2_3 = a2_4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51 + 0 – 30 = 21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21 = 21</w:t>
      </w:r>
    </w:p>
    <w:p w14:paraId="1E08F061" w14:textId="6EBE2D6D" w:rsidR="003B17DA" w:rsidRPr="003E61B6" w:rsidRDefault="0011199A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c2_4 + a2_4 - x2_4 = a2_5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 + 21 – 7 = 22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22 = 22</w:t>
      </w:r>
    </w:p>
    <w:p w14:paraId="57FA8A16" w14:textId="2BFD81BB" w:rsidR="003B17DA" w:rsidRPr="003E61B6" w:rsidRDefault="003B17DA" w:rsidP="003B17DA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 xml:space="preserve">c2_5 + a2_5 - x2_5 = </w:t>
      </w:r>
      <w:r w:rsidR="0011199A">
        <w:rPr>
          <w:rFonts w:cstheme="minorHAnsi"/>
          <w:sz w:val="24"/>
          <w:szCs w:val="24"/>
          <w:lang w:val="pt-PT"/>
        </w:rPr>
        <w:t xml:space="preserve">a2_6 </w:t>
      </w:r>
      <w:r w:rsidR="0011199A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+ 22 – 0 = 22 </w:t>
      </w:r>
      <w:r w:rsidR="0011199A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22 = 22</w:t>
      </w:r>
    </w:p>
    <w:p w14:paraId="41904775" w14:textId="4ED4FBDF" w:rsidR="003B17DA" w:rsidRPr="003E61B6" w:rsidRDefault="0011199A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c2_6 + a2_6 - x2_6 = a2_7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+ 22 – 6 = 16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16 = 16</w:t>
      </w:r>
    </w:p>
    <w:p w14:paraId="571228B2" w14:textId="66E6A560" w:rsidR="003B17DA" w:rsidRPr="003E61B6" w:rsidRDefault="0011199A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c2_7 + a2_7 - x2_7 = a2_8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+ 16 –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 xml:space="preserve"> 11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>=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 xml:space="preserve">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>5</w:t>
      </w:r>
    </w:p>
    <w:p w14:paraId="5BA044C3" w14:textId="6F629A03" w:rsidR="00C07CE2" w:rsidRPr="00C07CE2" w:rsidRDefault="00C07CE2" w:rsidP="003B17DA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c2_8 + a2_8 - x2_8 = a2_9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+ 5 – 3 = 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 = 2</w:t>
      </w:r>
    </w:p>
    <w:p w14:paraId="762E79BE" w14:textId="41DE8409" w:rsidR="003B17DA" w:rsidRPr="003E61B6" w:rsidRDefault="00C07CE2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c2_9 + a2_9 - x2_9 = a2_10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 – 0 = 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 = 2</w:t>
      </w:r>
    </w:p>
    <w:p w14:paraId="700171D2" w14:textId="3A8AFE74" w:rsidR="003B17DA" w:rsidRPr="003E61B6" w:rsidRDefault="003B17DA" w:rsidP="003B17DA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c2_10 + a2_10 - x2_10 = a2_11</w:t>
      </w:r>
      <w:r w:rsidR="00C07CE2">
        <w:rPr>
          <w:rFonts w:cstheme="minorHAnsi"/>
          <w:sz w:val="24"/>
          <w:szCs w:val="24"/>
          <w:lang w:val="pt-PT"/>
        </w:rPr>
        <w:t xml:space="preserve"> </w:t>
      </w:r>
      <w:r w:rsidR="00C07CE2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 – 2 = 0 </w:t>
      </w:r>
      <w:r w:rsidR="00C07CE2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518B8E7A" w14:textId="0442E97C" w:rsidR="006A5933" w:rsidRDefault="003B17DA" w:rsidP="003B17DA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c2_11 + a2_11 - x2_11 = a2_12</w:t>
      </w:r>
      <w:r w:rsidR="00C07CE2">
        <w:rPr>
          <w:rFonts w:cstheme="minorHAnsi"/>
          <w:sz w:val="24"/>
          <w:szCs w:val="24"/>
          <w:lang w:val="pt-PT"/>
        </w:rPr>
        <w:t xml:space="preserve"> </w:t>
      </w:r>
      <w:r w:rsidR="00C07CE2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 xml:space="preserve"> 0 + 0 – 0 = 0 </w:t>
      </w:r>
      <w:r w:rsidR="00C07CE2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C07CE2"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63040A08" w14:textId="52955F02" w:rsidR="00D042B7" w:rsidRDefault="00C07CE2" w:rsidP="003B17D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c2_12 + a2_12 - x2_12 = 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23 + 0 – 15 = 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 = 8</w:t>
      </w:r>
    </w:p>
    <w:p w14:paraId="368DD08F" w14:textId="77777777" w:rsidR="00D042B7" w:rsidRDefault="00D042B7" w:rsidP="003B17DA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25A0E1D7" w14:textId="01E060A7" w:rsidR="006A5933" w:rsidRPr="00894E5D" w:rsidRDefault="006A5933" w:rsidP="00894E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Concentrado de </w:t>
      </w:r>
      <w:proofErr w:type="spellStart"/>
      <w:r>
        <w:rPr>
          <w:rFonts w:ascii="Cambria Math" w:eastAsia="MS-Gothic" w:hAnsi="Cambria Math" w:cs="Cambria Math"/>
          <w:sz w:val="24"/>
          <w:szCs w:val="24"/>
          <w:lang w:val="pt-PT"/>
        </w:rPr>
        <w:t>pêra</w:t>
      </w:r>
      <w:proofErr w:type="spellEnd"/>
      <w:r>
        <w:rPr>
          <w:rFonts w:ascii="Cambria Math" w:eastAsia="MS-Gothic" w:hAnsi="Cambria Math" w:cs="Cambria Math"/>
          <w:sz w:val="24"/>
          <w:szCs w:val="24"/>
          <w:lang w:val="pt-PT"/>
        </w:rPr>
        <w:t>;</w:t>
      </w:r>
    </w:p>
    <w:p w14:paraId="0C523129" w14:textId="41124500" w:rsidR="00D042B7" w:rsidRPr="003E61B6" w:rsidRDefault="008D2F9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c3_1 + 6 - x3_1 = a3_2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77393C">
        <w:rPr>
          <w:rFonts w:ascii="Cambria Math" w:eastAsia="MS-Gothic" w:hAnsi="Cambria Math" w:cs="Cambria Math"/>
          <w:sz w:val="24"/>
          <w:szCs w:val="24"/>
          <w:lang w:val="pt-PT"/>
        </w:rPr>
        <w:t xml:space="preserve"> 0 + 6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 0 </w:t>
      </w:r>
      <w:r w:rsidR="0077393C">
        <w:rPr>
          <w:rFonts w:ascii="Cambria Math" w:eastAsia="MS-Gothic" w:hAnsi="Cambria Math" w:cs="Cambria Math"/>
          <w:sz w:val="24"/>
          <w:szCs w:val="24"/>
          <w:lang w:val="pt-PT"/>
        </w:rPr>
        <w:t>=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77393C"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 w:rsidR="0077393C">
        <w:rPr>
          <w:rFonts w:ascii="Cambria Math" w:eastAsia="MS-Gothic" w:hAnsi="Cambria Math" w:cs="Cambria Math"/>
          <w:sz w:val="24"/>
          <w:szCs w:val="24"/>
          <w:lang w:val="pt-PT"/>
        </w:rPr>
        <w:t>6</w:t>
      </w:r>
    </w:p>
    <w:p w14:paraId="48349E2D" w14:textId="4A2A199B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c3_2 + a3_2 - x3_2 = a3_3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+ 6 – 6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25A50B9A" w14:textId="6E035399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c3_3 + a3_3 - x3_3 = a3_4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+ 0 – 0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47BAD1F6" w14:textId="749DA659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c3_4 + a3_4 - x3_4 = a3_5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12 + 0 – 7 = 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 = 5</w:t>
      </w:r>
    </w:p>
    <w:p w14:paraId="65159AFD" w14:textId="38149811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c3_5 + a3_5 - x3_5 = a3_6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+ 5 – 0 = 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 = 5</w:t>
      </w:r>
    </w:p>
    <w:p w14:paraId="08E7C6D6" w14:textId="60B2C192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c3_6 + a</w:t>
      </w:r>
      <w:r w:rsidR="0077393C">
        <w:rPr>
          <w:rFonts w:cstheme="minorHAnsi"/>
          <w:sz w:val="24"/>
          <w:szCs w:val="24"/>
          <w:lang w:val="pt-PT"/>
        </w:rPr>
        <w:t xml:space="preserve">3_6 - x3_6 = a3_7 </w:t>
      </w:r>
      <w:r w:rsidR="0077393C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77393C">
        <w:rPr>
          <w:rFonts w:ascii="Cambria Math" w:eastAsia="MS-Gothic" w:hAnsi="Cambria Math" w:cs="Cambria Math"/>
          <w:sz w:val="24"/>
          <w:szCs w:val="24"/>
          <w:lang w:val="pt-PT"/>
        </w:rPr>
        <w:t xml:space="preserve"> 10 + 5 – 15 = 0 </w:t>
      </w:r>
      <w:r w:rsidR="0077393C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77393C"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3EC3BAF0" w14:textId="1059A3A8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c3_7 + a3_7 - x3_7 = a3_8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+ 0 – 0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75E74FB1" w14:textId="4F95CECB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c3_8 + a3_8 - x3_8 = a3_9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14 + 0 – 8 = 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 = 6</w:t>
      </w:r>
    </w:p>
    <w:p w14:paraId="45E93695" w14:textId="76529D99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c3_9 + a3_9 - x3_9 = a3_10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+ 6 – 6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1EDFC095" w14:textId="344328BC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c3_10 + a3_10 - x3_10 = a3_11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 + 0 – 5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08EBCE6D" w14:textId="092B0068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c3_11 + a3_11 - x3_11 = a3_12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24 + 0 – 10 = 14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14 = 14</w:t>
      </w:r>
    </w:p>
    <w:p w14:paraId="595AEB36" w14:textId="511B6E50" w:rsidR="00D042B7" w:rsidRPr="003E61B6" w:rsidRDefault="0077393C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c3_12 + a3_12 - x3_12 = 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+ 14 – 8 = 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 = 6</w:t>
      </w:r>
    </w:p>
    <w:p w14:paraId="6FD21114" w14:textId="5A5B5B30" w:rsidR="007819B9" w:rsidRDefault="007819B9" w:rsidP="00894E5D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7DC61ED8" w14:textId="77777777" w:rsidR="007819B9" w:rsidRPr="00894E5D" w:rsidRDefault="007819B9" w:rsidP="00894E5D">
      <w:pPr>
        <w:jc w:val="both"/>
        <w:rPr>
          <w:rFonts w:cstheme="minorHAnsi"/>
          <w:sz w:val="24"/>
          <w:szCs w:val="24"/>
          <w:lang w:val="pt-PT"/>
        </w:rPr>
      </w:pPr>
    </w:p>
    <w:p w14:paraId="2388D2EE" w14:textId="0A8751A7" w:rsidR="00894E5D" w:rsidRDefault="007819B9" w:rsidP="004C6AD2">
      <w:pPr>
        <w:jc w:val="both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Análise dos sumos:</w:t>
      </w:r>
    </w:p>
    <w:p w14:paraId="04542C9E" w14:textId="749FDB8E" w:rsidR="007819B9" w:rsidRDefault="007819B9" w:rsidP="004C6AD2">
      <w:pPr>
        <w:jc w:val="both"/>
        <w:rPr>
          <w:b/>
          <w:sz w:val="24"/>
          <w:szCs w:val="24"/>
          <w:lang w:val="pt-PT"/>
        </w:rPr>
      </w:pPr>
    </w:p>
    <w:p w14:paraId="33B6D810" w14:textId="1A76CD5B" w:rsidR="007819B9" w:rsidRPr="007819B9" w:rsidRDefault="007819B9" w:rsidP="004C6AD2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Sumo de laranja;</w:t>
      </w:r>
    </w:p>
    <w:p w14:paraId="717FDBDC" w14:textId="493173F0" w:rsidR="00D042B7" w:rsidRPr="003E61B6" w:rsidRDefault="005B1B4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 + 20 - 9 = s1_2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+ 20 – 9 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>= 11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11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1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>1</w:t>
      </w:r>
    </w:p>
    <w:p w14:paraId="51228D7E" w14:textId="5E609270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x1_2 + s1_2 - 9 = s1_3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10 + 11 – 9 = 12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12 = 12</w:t>
      </w:r>
    </w:p>
    <w:p w14:paraId="359AFD4E" w14:textId="228470A3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x1_3 + s1_3 - 9 = s1_4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+ 12 – 9 = 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= 3</w:t>
      </w:r>
    </w:p>
    <w:p w14:paraId="15F46DB5" w14:textId="77A38C94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 xml:space="preserve">x1_4 + s1_4 </w:t>
      </w:r>
      <w:r w:rsidR="0011199A">
        <w:rPr>
          <w:rFonts w:cstheme="minorHAnsi"/>
          <w:sz w:val="24"/>
          <w:szCs w:val="24"/>
          <w:lang w:val="pt-PT"/>
        </w:rPr>
        <w:t xml:space="preserve">- 12 = s1_5 </w:t>
      </w:r>
      <w:r w:rsidR="0011199A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9 + 3 – 12 = 0 </w:t>
      </w:r>
      <w:r w:rsidR="0011199A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11199A"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5D218075" w14:textId="42ED0787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x1_5 + s1_5 - 16 = s1_6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30 + 0 – 16 = 14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14 = 14</w:t>
      </w:r>
    </w:p>
    <w:p w14:paraId="694A022F" w14:textId="7BE812C6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x1_6 + s1_6 - 17 = s1_7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+ 14 – 17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5742C4AD" w14:textId="0BD82675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x1_7 + s1_7 - 19 = s1_8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+ 20 – 9 = 11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11 = 11</w:t>
      </w:r>
    </w:p>
    <w:p w14:paraId="37800780" w14:textId="6B8DB7C6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x1_8 + s1_8 - 19 = s1_9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19 + 0 – 19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45AC8D7F" w14:textId="195673BA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x1_9 + s1_9 - 16 = s1_10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24 + 0 – 16 = 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 = 8</w:t>
      </w:r>
    </w:p>
    <w:p w14:paraId="07BD0C5E" w14:textId="78E09519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x1_10 + s1_10 - 12 = s1_11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23 + 8 – 12 = 19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19 = 19</w:t>
      </w:r>
    </w:p>
    <w:p w14:paraId="7A9033B5" w14:textId="3387D527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x1_11 + s1_11 - 10 = s1_12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20 + 19 – 10 = 29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29 = 29</w:t>
      </w:r>
    </w:p>
    <w:p w14:paraId="091CA47D" w14:textId="475B046C" w:rsidR="00D042B7" w:rsidRPr="003E61B6" w:rsidRDefault="0011199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x1_12 + s1_12 - 9 = 20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+ 29 – 9 = 20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20 = 20</w:t>
      </w:r>
    </w:p>
    <w:p w14:paraId="280BB92B" w14:textId="09484B19" w:rsidR="007819B9" w:rsidRDefault="007819B9" w:rsidP="007819B9">
      <w:pPr>
        <w:jc w:val="both"/>
        <w:rPr>
          <w:rFonts w:cstheme="minorHAnsi"/>
          <w:sz w:val="24"/>
          <w:szCs w:val="24"/>
          <w:lang w:val="pt-PT"/>
        </w:rPr>
      </w:pPr>
    </w:p>
    <w:p w14:paraId="3575B767" w14:textId="43EA990B" w:rsidR="007819B9" w:rsidRPr="00894E5D" w:rsidRDefault="007819B9" w:rsidP="007819B9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Sumo de maçã;</w:t>
      </w:r>
    </w:p>
    <w:p w14:paraId="56990853" w14:textId="4609993A" w:rsidR="00D042B7" w:rsidRPr="003E61B6" w:rsidRDefault="00797D7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x2_1 + 10 - 5 = s2_2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+ 10 – 5 = 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 = 5</w:t>
      </w:r>
    </w:p>
    <w:p w14:paraId="47E13151" w14:textId="1AA4708E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x2_2 + s2_2 - 5</w:t>
      </w:r>
      <w:r w:rsidR="00797D79">
        <w:rPr>
          <w:rFonts w:cstheme="minorHAnsi"/>
          <w:sz w:val="24"/>
          <w:szCs w:val="24"/>
          <w:lang w:val="pt-PT"/>
        </w:rPr>
        <w:t xml:space="preserve"> = s2_3 </w:t>
      </w:r>
      <w:r w:rsidR="00797D79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797D79">
        <w:rPr>
          <w:rFonts w:ascii="Cambria Math" w:eastAsia="MS-Gothic" w:hAnsi="Cambria Math" w:cs="Cambria Math"/>
          <w:sz w:val="24"/>
          <w:szCs w:val="24"/>
          <w:lang w:val="pt-PT"/>
        </w:rPr>
        <w:t xml:space="preserve"> 8 + 5 – 5 = 8 </w:t>
      </w:r>
      <w:r w:rsidR="00797D79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797D79">
        <w:rPr>
          <w:rFonts w:ascii="Cambria Math" w:eastAsia="MS-Gothic" w:hAnsi="Cambria Math" w:cs="Cambria Math"/>
          <w:sz w:val="24"/>
          <w:szCs w:val="24"/>
          <w:lang w:val="pt-PT"/>
        </w:rPr>
        <w:t xml:space="preserve"> 8 = 8</w:t>
      </w:r>
    </w:p>
    <w:p w14:paraId="252DD01C" w14:textId="66699B78" w:rsidR="00D042B7" w:rsidRPr="003E61B6" w:rsidRDefault="00797D7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x2_3 + s2_3 - 5 = s2_4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30 + 8 – 5 = 33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33 = 33</w:t>
      </w:r>
    </w:p>
    <w:p w14:paraId="69959A49" w14:textId="437B30AA" w:rsidR="00D042B7" w:rsidRPr="003E61B6" w:rsidRDefault="00797D7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x2_4 + s2_4 - 6 = s2_5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7 + 33 – 6 = 34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34 = 34</w:t>
      </w:r>
    </w:p>
    <w:p w14:paraId="2B4CD3BD" w14:textId="12EB4D15" w:rsidR="00D042B7" w:rsidRPr="003E61B6" w:rsidRDefault="00797D7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x2_5 + s2_5 - 8 = s2_6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+ 34 – 8 = 26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26 = 26</w:t>
      </w:r>
    </w:p>
    <w:p w14:paraId="3D63BEBF" w14:textId="718F1D42" w:rsidR="00D042B7" w:rsidRPr="003E61B6" w:rsidRDefault="00797D7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x2_6 + s2_6 - 9 = s2_7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 + 26 –</w:t>
      </w:r>
      <w:r w:rsidR="008D2F9B">
        <w:rPr>
          <w:rFonts w:ascii="Cambria Math" w:eastAsia="MS-Gothic" w:hAnsi="Cambria Math" w:cs="Cambria Math"/>
          <w:sz w:val="24"/>
          <w:szCs w:val="24"/>
          <w:lang w:val="pt-PT"/>
        </w:rPr>
        <w:t xml:space="preserve"> 9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8D2F9B">
        <w:rPr>
          <w:rFonts w:ascii="Cambria Math" w:eastAsia="MS-Gothic" w:hAnsi="Cambria Math" w:cs="Cambria Math"/>
          <w:sz w:val="24"/>
          <w:szCs w:val="24"/>
          <w:lang w:val="pt-PT"/>
        </w:rPr>
        <w:t>= 23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8D2F9B">
        <w:rPr>
          <w:rFonts w:ascii="Cambria Math" w:eastAsia="MS-Gothic" w:hAnsi="Cambria Math" w:cs="Cambria Math"/>
          <w:sz w:val="24"/>
          <w:szCs w:val="24"/>
          <w:lang w:val="pt-PT"/>
        </w:rPr>
        <w:t xml:space="preserve"> 23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 w:rsidR="008D2F9B">
        <w:rPr>
          <w:rFonts w:ascii="Cambria Math" w:eastAsia="MS-Gothic" w:hAnsi="Cambria Math" w:cs="Cambria Math"/>
          <w:sz w:val="24"/>
          <w:szCs w:val="24"/>
          <w:lang w:val="pt-PT"/>
        </w:rPr>
        <w:t>23</w:t>
      </w:r>
    </w:p>
    <w:p w14:paraId="36996AFF" w14:textId="579A5C8A" w:rsidR="00D042B7" w:rsidRPr="003E61B6" w:rsidRDefault="008D2F9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x2_7 + s2_7 - 10 = s2_8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11 + 23 – 10 = 24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24 = 24</w:t>
      </w:r>
    </w:p>
    <w:p w14:paraId="36AA88A9" w14:textId="4EBF82BE" w:rsidR="00D042B7" w:rsidRPr="003E61B6" w:rsidRDefault="008D2F9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x2_8 + s2_8 - 10 = s2_9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+ 24 – 10 = 17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17 = 17</w:t>
      </w:r>
    </w:p>
    <w:p w14:paraId="474994EF" w14:textId="604FED49" w:rsidR="00D042B7" w:rsidRPr="003E61B6" w:rsidRDefault="008D2F9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x2_9 + s2_9 - 8 = s2_10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+ 17 – 8 = 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9 = 9</w:t>
      </w:r>
    </w:p>
    <w:p w14:paraId="6CE370FC" w14:textId="3D998C8D" w:rsidR="00D042B7" w:rsidRPr="003E61B6" w:rsidRDefault="008D2F9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x2_10 + s2_10 - 6 = s2_11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 + 9 – 6 = 5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 = 5</w:t>
      </w:r>
    </w:p>
    <w:p w14:paraId="6C725D6B" w14:textId="6053B21A" w:rsidR="00D042B7" w:rsidRPr="003E61B6" w:rsidRDefault="008D2F9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x2_11 + s2_11 - 5 = s2_12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+ 5 – 5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7A76C508" w14:textId="3C5EC91A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x2_12 + s2_12 - 5 = 10</w:t>
      </w:r>
      <w:r w:rsidR="008D2F9B">
        <w:rPr>
          <w:rFonts w:cstheme="minorHAnsi"/>
          <w:sz w:val="24"/>
          <w:szCs w:val="24"/>
          <w:lang w:val="pt-PT"/>
        </w:rPr>
        <w:t xml:space="preserve"> </w:t>
      </w:r>
      <w:r w:rsidR="008D2F9B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8D2F9B">
        <w:rPr>
          <w:rFonts w:ascii="Cambria Math" w:eastAsia="MS-Gothic" w:hAnsi="Cambria Math" w:cs="Cambria Math"/>
          <w:sz w:val="24"/>
          <w:szCs w:val="24"/>
          <w:lang w:val="pt-PT"/>
        </w:rPr>
        <w:t xml:space="preserve"> 15 + 0 – 5 = 10 </w:t>
      </w:r>
      <w:r w:rsidR="008D2F9B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8D2F9B">
        <w:rPr>
          <w:rFonts w:ascii="Cambria Math" w:eastAsia="MS-Gothic" w:hAnsi="Cambria Math" w:cs="Cambria Math"/>
          <w:sz w:val="24"/>
          <w:szCs w:val="24"/>
          <w:lang w:val="pt-PT"/>
        </w:rPr>
        <w:t xml:space="preserve"> 10 = 10</w:t>
      </w:r>
    </w:p>
    <w:p w14:paraId="101BFEE2" w14:textId="17EB3C32" w:rsidR="007819B9" w:rsidRDefault="007819B9" w:rsidP="007819B9">
      <w:pPr>
        <w:jc w:val="both"/>
        <w:rPr>
          <w:rFonts w:cstheme="minorHAnsi"/>
          <w:sz w:val="24"/>
          <w:szCs w:val="24"/>
          <w:lang w:val="pt-PT"/>
        </w:rPr>
      </w:pPr>
    </w:p>
    <w:p w14:paraId="367108F4" w14:textId="641F9438" w:rsidR="007819B9" w:rsidRPr="00894E5D" w:rsidRDefault="007819B9" w:rsidP="007819B9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Sumo de </w:t>
      </w:r>
      <w:proofErr w:type="spellStart"/>
      <w:r>
        <w:rPr>
          <w:rFonts w:cstheme="minorHAnsi"/>
          <w:sz w:val="24"/>
          <w:szCs w:val="24"/>
          <w:lang w:val="pt-PT"/>
        </w:rPr>
        <w:t>perâ</w:t>
      </w:r>
      <w:proofErr w:type="spellEnd"/>
      <w:r>
        <w:rPr>
          <w:rFonts w:cstheme="minorHAnsi"/>
          <w:sz w:val="24"/>
          <w:szCs w:val="24"/>
          <w:lang w:val="pt-PT"/>
        </w:rPr>
        <w:t>:</w:t>
      </w:r>
    </w:p>
    <w:p w14:paraId="2A31DD38" w14:textId="04F7E206" w:rsidR="00D042B7" w:rsidRPr="003E61B6" w:rsidRDefault="0050216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x3_1 + 10 - 4 = s3_2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0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=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6</w:t>
      </w:r>
    </w:p>
    <w:p w14:paraId="560076C6" w14:textId="1071CF76" w:rsidR="00D042B7" w:rsidRPr="003E61B6" w:rsidRDefault="0050216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x3_2 + s3_2 - 4 = s3_3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 + 6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=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8</w:t>
      </w:r>
    </w:p>
    <w:p w14:paraId="6AD96411" w14:textId="285C77BE" w:rsidR="00D042B7" w:rsidRPr="003E61B6" w:rsidRDefault="0050216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x3_3 + s3_3 - 4 = s3_4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4 = 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4</w:t>
      </w:r>
    </w:p>
    <w:p w14:paraId="30E0CDB9" w14:textId="7176F35D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</w:t>
      </w:r>
      <w:r w:rsidR="0050216E">
        <w:rPr>
          <w:rFonts w:cstheme="minorHAnsi"/>
          <w:sz w:val="24"/>
          <w:szCs w:val="24"/>
          <w:lang w:val="pt-PT"/>
        </w:rPr>
        <w:t xml:space="preserve">3_4 + s3_4 - 5 = s3_5 </w:t>
      </w:r>
      <w:r w:rsidR="0050216E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7 + 4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5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>= 6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50216E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 w:rsidR="0050216E">
        <w:rPr>
          <w:rFonts w:ascii="Cambria Math" w:eastAsia="MS-Gothic" w:hAnsi="Cambria Math" w:cs="Cambria Math"/>
          <w:sz w:val="24"/>
          <w:szCs w:val="24"/>
          <w:lang w:val="pt-PT"/>
        </w:rPr>
        <w:t>6</w:t>
      </w:r>
    </w:p>
    <w:p w14:paraId="3B40FB43" w14:textId="7AFB7C01" w:rsidR="00D042B7" w:rsidRPr="003E61B6" w:rsidRDefault="0050216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x3_5 + s3_5 - 6 = s3_6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=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46F41700" w14:textId="05820E79" w:rsidR="00D042B7" w:rsidRPr="003E61B6" w:rsidRDefault="0050216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x3_6 + s3_6 - 7 = s3_7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15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7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=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8</w:t>
      </w:r>
    </w:p>
    <w:p w14:paraId="1D2336CA" w14:textId="2A2E08BF" w:rsidR="00D042B7" w:rsidRPr="003E61B6" w:rsidRDefault="0050216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x3_7 + s3_7 - 8 = s3_8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8A071E">
        <w:rPr>
          <w:rFonts w:ascii="Cambria Math" w:eastAsia="MS-Gothic" w:hAnsi="Cambria Math" w:cs="Cambria Math"/>
          <w:sz w:val="24"/>
          <w:szCs w:val="24"/>
          <w:lang w:val="pt-PT"/>
        </w:rPr>
        <w:t xml:space="preserve"> 0 + 8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–</w:t>
      </w:r>
      <w:r w:rsidR="008A071E"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6AF9AA6A" w14:textId="61F3D075" w:rsidR="00D042B7" w:rsidRPr="003E61B6" w:rsidRDefault="008A071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x3_8 + s3_8 - 8 = s3_9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070B85D8" w14:textId="27E9F720" w:rsidR="00D042B7" w:rsidRPr="003E61B6" w:rsidRDefault="008A071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x3_9 + s3_9 - 6 = s3_10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+ 0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601A6125" w14:textId="180DD12B" w:rsidR="00D042B7" w:rsidRPr="003E61B6" w:rsidRDefault="008A071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x3_10 + s3_10 - 5 = s3_11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= 0</w:t>
      </w:r>
    </w:p>
    <w:p w14:paraId="6F0DB2B0" w14:textId="1A26B31D" w:rsidR="00D042B7" w:rsidRPr="003E61B6" w:rsidRDefault="008A071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x3_11 + s3_11 - 4 = s3_12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10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=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6</w:t>
      </w:r>
    </w:p>
    <w:p w14:paraId="7B8CF981" w14:textId="231B0279" w:rsidR="00D042B7" w:rsidRPr="003E61B6" w:rsidRDefault="008A071E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x3_12 + s3_12 - 4 = 10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 + 6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–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= 10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0 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0</w:t>
      </w:r>
    </w:p>
    <w:p w14:paraId="2315E8EC" w14:textId="5974E95A" w:rsidR="007E1D48" w:rsidRDefault="007E1D48" w:rsidP="007819B9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7528F696" w14:textId="6EC8B30D" w:rsidR="007E1D48" w:rsidRDefault="007E1D48" w:rsidP="007819B9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2489F13C" w14:textId="77777777" w:rsidR="007E1D48" w:rsidRDefault="007E1D48" w:rsidP="007819B9">
      <w:pPr>
        <w:jc w:val="both"/>
        <w:rPr>
          <w:rFonts w:ascii="Cambria Math" w:eastAsia="MS-Gothic" w:hAnsi="Cambria Math" w:cs="Cambria Math"/>
          <w:sz w:val="24"/>
          <w:szCs w:val="24"/>
          <w:lang w:val="pt-PT"/>
        </w:rPr>
      </w:pPr>
    </w:p>
    <w:p w14:paraId="0828B256" w14:textId="09C5AFA0" w:rsidR="00C46C4E" w:rsidRDefault="00C46C4E" w:rsidP="007819B9">
      <w:pPr>
        <w:jc w:val="both"/>
        <w:rPr>
          <w:rFonts w:ascii="Cambria Math" w:eastAsia="MS-Gothic" w:hAnsi="Cambria Math" w:cs="Cambria Math"/>
          <w:b/>
          <w:sz w:val="24"/>
          <w:szCs w:val="24"/>
          <w:lang w:val="pt-PT"/>
        </w:rPr>
      </w:pPr>
      <w:proofErr w:type="spellStart"/>
      <w:r>
        <w:rPr>
          <w:rFonts w:ascii="Cambria Math" w:eastAsia="MS-Gothic" w:hAnsi="Cambria Math" w:cs="Cambria Math"/>
          <w:b/>
          <w:sz w:val="24"/>
          <w:szCs w:val="24"/>
          <w:lang w:val="pt-PT"/>
        </w:rPr>
        <w:t>ii</w:t>
      </w:r>
      <w:proofErr w:type="spellEnd"/>
      <w:r>
        <w:rPr>
          <w:rFonts w:ascii="Cambria Math" w:eastAsia="MS-Gothic" w:hAnsi="Cambria Math" w:cs="Cambria Math"/>
          <w:b/>
          <w:sz w:val="24"/>
          <w:szCs w:val="24"/>
          <w:lang w:val="pt-PT"/>
        </w:rPr>
        <w:t>)</w:t>
      </w:r>
    </w:p>
    <w:p w14:paraId="3EB9B6AF" w14:textId="022CAFC6" w:rsidR="00C46C4E" w:rsidRDefault="00C46C4E" w:rsidP="007819B9">
      <w:pPr>
        <w:jc w:val="both"/>
        <w:rPr>
          <w:rFonts w:ascii="Cambria Math" w:eastAsia="MS-Gothic" w:hAnsi="Cambria Math" w:cs="Cambria Math"/>
          <w:b/>
          <w:sz w:val="24"/>
          <w:szCs w:val="24"/>
          <w:lang w:val="pt-PT"/>
        </w:rPr>
      </w:pPr>
      <w:r>
        <w:rPr>
          <w:rFonts w:ascii="Cambria Math" w:eastAsia="MS-Gothic" w:hAnsi="Cambria Math" w:cs="Cambria Math"/>
          <w:b/>
          <w:sz w:val="24"/>
          <w:szCs w:val="24"/>
          <w:lang w:val="pt-PT"/>
        </w:rPr>
        <w:t>São respeitadas todas as restrições de capacidade.</w:t>
      </w:r>
    </w:p>
    <w:p w14:paraId="3EFBCE0A" w14:textId="0F0B02E0" w:rsidR="00C46C4E" w:rsidRDefault="00C46C4E" w:rsidP="007819B9">
      <w:pPr>
        <w:jc w:val="both"/>
        <w:rPr>
          <w:rFonts w:cstheme="minorHAnsi"/>
          <w:b/>
          <w:sz w:val="24"/>
          <w:szCs w:val="24"/>
          <w:lang w:val="pt-PT"/>
        </w:rPr>
      </w:pPr>
    </w:p>
    <w:p w14:paraId="347A0F09" w14:textId="7B427C62" w:rsidR="00C46C4E" w:rsidRPr="001213EB" w:rsidRDefault="00C46C4E" w:rsidP="007819B9">
      <w:pPr>
        <w:jc w:val="both"/>
        <w:rPr>
          <w:rFonts w:cstheme="minorHAnsi"/>
          <w:b/>
          <w:sz w:val="24"/>
          <w:szCs w:val="24"/>
          <w:lang w:val="pt-PT"/>
        </w:rPr>
      </w:pPr>
      <w:r w:rsidRPr="001213EB">
        <w:rPr>
          <w:rFonts w:cstheme="minorHAnsi"/>
          <w:b/>
          <w:sz w:val="24"/>
          <w:szCs w:val="24"/>
          <w:lang w:val="pt-PT"/>
        </w:rPr>
        <w:t>Demonstração</w:t>
      </w:r>
      <w:r w:rsidR="001213EB" w:rsidRPr="001213EB">
        <w:rPr>
          <w:rFonts w:cstheme="minorHAnsi"/>
          <w:b/>
          <w:sz w:val="24"/>
          <w:szCs w:val="24"/>
          <w:lang w:val="pt-PT"/>
        </w:rPr>
        <w:t xml:space="preserve"> algébrica</w:t>
      </w:r>
      <w:r w:rsidRPr="001213EB">
        <w:rPr>
          <w:rFonts w:cstheme="minorHAnsi"/>
          <w:b/>
          <w:sz w:val="24"/>
          <w:szCs w:val="24"/>
          <w:lang w:val="pt-PT"/>
        </w:rPr>
        <w:t xml:space="preserve"> e análise das restrições:</w:t>
      </w:r>
    </w:p>
    <w:p w14:paraId="40AAB2D0" w14:textId="497DA284" w:rsidR="001213EB" w:rsidRDefault="001213EB" w:rsidP="007819B9">
      <w:pPr>
        <w:jc w:val="both"/>
        <w:rPr>
          <w:rFonts w:cstheme="minorHAnsi"/>
          <w:sz w:val="24"/>
          <w:szCs w:val="24"/>
          <w:lang w:val="pt-PT"/>
        </w:rPr>
      </w:pPr>
    </w:p>
    <w:p w14:paraId="5F5FEA15" w14:textId="785FDB64" w:rsidR="001213EB" w:rsidRPr="00894E5D" w:rsidRDefault="001213EB" w:rsidP="001213E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Q</w:t>
      </w:r>
      <w:r w:rsidRPr="00894E5D">
        <w:rPr>
          <w:rFonts w:cstheme="minorHAnsi"/>
          <w:sz w:val="24"/>
          <w:szCs w:val="24"/>
          <w:lang w:val="pt-PT"/>
        </w:rPr>
        <w:t>uantidade máxima de su</w:t>
      </w:r>
      <w:r>
        <w:rPr>
          <w:rFonts w:cstheme="minorHAnsi"/>
          <w:sz w:val="24"/>
          <w:szCs w:val="24"/>
          <w:lang w:val="pt-PT"/>
        </w:rPr>
        <w:t>mo produzida por período é 30;</w:t>
      </w:r>
    </w:p>
    <w:p w14:paraId="2FE46CA1" w14:textId="6B83DD84" w:rsidR="00D042B7" w:rsidRPr="003E61B6" w:rsidRDefault="006F3A5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 + x2_1 + x3_1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+ 0 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>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&lt;= 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>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0</w:t>
      </w:r>
    </w:p>
    <w:p w14:paraId="69283547" w14:textId="77A867F4" w:rsidR="00D042B7" w:rsidRPr="003E61B6" w:rsidRDefault="006F3A59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x1_2 + x2_2 + x3_2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10 + 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>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>+ 6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>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0</w:t>
      </w:r>
    </w:p>
    <w:p w14:paraId="4690C7FF" w14:textId="75A1D85B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x1_3 + x2_3 + x3_3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0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&lt;= 30</w:t>
      </w:r>
    </w:p>
    <w:p w14:paraId="3B556E5C" w14:textId="6821CF6D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x1_4 + x2_4 + x3_4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9 + 7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+ 7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57778867" w14:textId="76F02350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x1_5 + x2_5 + x3_5 &lt;= 3</w:t>
      </w:r>
      <w:r w:rsidR="002040D6">
        <w:rPr>
          <w:rFonts w:cstheme="minorHAnsi"/>
          <w:sz w:val="24"/>
          <w:szCs w:val="24"/>
          <w:lang w:val="pt-PT"/>
        </w:rPr>
        <w:t xml:space="preserve">0 </w:t>
      </w:r>
      <w:r w:rsidR="002040D6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30 + 0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1FB8AE1D" w14:textId="798C295A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x1_6 + x2_6 + x3_6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+ 6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0AFC4815" w14:textId="232E5574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x1_7 + x2_7 + x3_7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9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+ 11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0B66144A" w14:textId="79B56B47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x1_8 + x2_8 + x3_8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9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+ 3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6625195F" w14:textId="66E3EACB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x1_9 + x2_9 + x3_9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24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384B3E15" w14:textId="19DB09A5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x1_10 + x2_10 + x3_10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23 + 2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39998D09" w14:textId="43487C02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x1_11 + x2</w:t>
      </w:r>
      <w:r w:rsidR="002040D6">
        <w:rPr>
          <w:rFonts w:cstheme="minorHAnsi"/>
          <w:sz w:val="24"/>
          <w:szCs w:val="24"/>
          <w:lang w:val="pt-PT"/>
        </w:rPr>
        <w:t xml:space="preserve">_11 + x3_11 &lt;= 30 </w:t>
      </w:r>
      <w:r w:rsidR="002040D6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20 + 0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10</w:t>
      </w:r>
      <w:r w:rsidR="002040D6"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52C47134" w14:textId="3E74561E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x1_12 + x2_12 + x3_12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 + 15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2FEF53E0" w14:textId="41D34587" w:rsidR="001213EB" w:rsidRDefault="001213EB" w:rsidP="007819B9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Todas as restrições VERDADEIRAS.</w:t>
      </w:r>
    </w:p>
    <w:p w14:paraId="2CE62B53" w14:textId="481DE242" w:rsidR="001213EB" w:rsidRDefault="001213EB" w:rsidP="007819B9">
      <w:pPr>
        <w:jc w:val="both"/>
        <w:rPr>
          <w:rFonts w:cstheme="minorHAnsi"/>
          <w:sz w:val="24"/>
          <w:szCs w:val="24"/>
          <w:lang w:val="pt-PT"/>
        </w:rPr>
      </w:pPr>
    </w:p>
    <w:p w14:paraId="0A0D8334" w14:textId="2BA80121" w:rsidR="001213EB" w:rsidRPr="00894E5D" w:rsidRDefault="001213EB" w:rsidP="001213E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Q</w:t>
      </w:r>
      <w:r w:rsidRPr="00894E5D">
        <w:rPr>
          <w:rFonts w:cstheme="minorHAnsi"/>
          <w:sz w:val="24"/>
          <w:szCs w:val="24"/>
          <w:lang w:val="pt-PT"/>
        </w:rPr>
        <w:t>uantidade máxima de sum</w:t>
      </w:r>
      <w:r w:rsidR="004C56CA">
        <w:rPr>
          <w:rFonts w:cstheme="minorHAnsi"/>
          <w:sz w:val="24"/>
          <w:szCs w:val="24"/>
          <w:lang w:val="pt-PT"/>
        </w:rPr>
        <w:t>o armazenada por período é 40;</w:t>
      </w:r>
    </w:p>
    <w:p w14:paraId="382CD892" w14:textId="1C61D240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s1_1 + s2_1 + s3_1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20 + 10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40</w:t>
      </w:r>
    </w:p>
    <w:p w14:paraId="2B7D258B" w14:textId="2D794833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s1_2 + s2_2 + s3_2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7B160A6D" w14:textId="05C8B42F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s1_3 + s2_3 + s3_3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12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179AFC00" w14:textId="07213DAB" w:rsidR="00D042B7" w:rsidRPr="003E61B6" w:rsidRDefault="002040D6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s1_4 + s2_4 + s3_4 &lt;= 40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+ 33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&lt;= 40</w:t>
      </w:r>
    </w:p>
    <w:p w14:paraId="2FC23DFA" w14:textId="55D5C50D" w:rsidR="00D042B7" w:rsidRPr="003E61B6" w:rsidRDefault="00531587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s1_5 + s2_5 + s3_5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D97B8A"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D97B8A">
        <w:rPr>
          <w:rFonts w:ascii="Cambria Math" w:eastAsia="MS-Gothic" w:hAnsi="Cambria Math" w:cs="Cambria Math"/>
          <w:sz w:val="24"/>
          <w:szCs w:val="24"/>
          <w:lang w:val="pt-PT"/>
        </w:rPr>
        <w:t>+ 34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D97B8A"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49D07F94" w14:textId="1C58FCA6" w:rsidR="00D042B7" w:rsidRPr="003E61B6" w:rsidRDefault="00D97B8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s1_6 + s2_6 + s3_6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+ 26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5EBB2FD9" w14:textId="7E932F40" w:rsidR="00D042B7" w:rsidRPr="003E61B6" w:rsidRDefault="00D97B8A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s1_7 + s2_7 + s3_7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DC0805"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DC0805">
        <w:rPr>
          <w:rFonts w:ascii="Cambria Math" w:eastAsia="MS-Gothic" w:hAnsi="Cambria Math" w:cs="Cambria Math"/>
          <w:sz w:val="24"/>
          <w:szCs w:val="24"/>
          <w:lang w:val="pt-PT"/>
        </w:rPr>
        <w:t>+ 23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DC0805"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4E2784ED" w14:textId="5E313C58" w:rsidR="00D042B7" w:rsidRPr="003E61B6" w:rsidRDefault="00DC0805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s1_8 + s2_8 + s3_8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751AC8">
        <w:rPr>
          <w:rFonts w:ascii="Cambria Math" w:eastAsia="MS-Gothic" w:hAnsi="Cambria Math" w:cs="Cambria Math"/>
          <w:sz w:val="24"/>
          <w:szCs w:val="24"/>
          <w:lang w:val="pt-PT"/>
        </w:rPr>
        <w:t>+ 24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751AC8"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0 &lt;= 40</w:t>
      </w:r>
    </w:p>
    <w:p w14:paraId="5D2363EB" w14:textId="1ADD6FE3" w:rsidR="00D042B7" w:rsidRPr="003E61B6" w:rsidRDefault="00751AC8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s1_9 + s2_9 + s3_9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+ 17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31BD16D3" w14:textId="5B1765CE" w:rsidR="00D042B7" w:rsidRPr="003E61B6" w:rsidRDefault="00751AC8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s1_10 + s2_10 + s3_10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+ 9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3E215812" w14:textId="61CAFE78" w:rsidR="00D042B7" w:rsidRPr="003E61B6" w:rsidRDefault="00751AC8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s1_11 + s2_11 + s3_11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19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+ 5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203C85F4" w14:textId="7372A34D" w:rsidR="00D042B7" w:rsidRPr="003E61B6" w:rsidRDefault="00751AC8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s1_12 + s2_12 + s3_12 &lt;= 40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29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+ 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>0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40</w:t>
      </w:r>
    </w:p>
    <w:p w14:paraId="0EAF32E5" w14:textId="33E3FA4E" w:rsidR="001213EB" w:rsidRDefault="00556A3B" w:rsidP="001213E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Todas as restrições VERDADEIRAS.</w:t>
      </w:r>
    </w:p>
    <w:p w14:paraId="31155BD3" w14:textId="77777777" w:rsidR="00556A3B" w:rsidRPr="00894E5D" w:rsidRDefault="00556A3B" w:rsidP="001213EB">
      <w:pPr>
        <w:jc w:val="both"/>
        <w:rPr>
          <w:rFonts w:cstheme="minorHAnsi"/>
          <w:sz w:val="24"/>
          <w:szCs w:val="24"/>
          <w:lang w:val="pt-PT"/>
        </w:rPr>
      </w:pPr>
    </w:p>
    <w:p w14:paraId="72402958" w14:textId="59DDC819" w:rsidR="001213EB" w:rsidRPr="00894E5D" w:rsidRDefault="001213EB" w:rsidP="001213E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Q</w:t>
      </w:r>
      <w:r w:rsidRPr="00894E5D">
        <w:rPr>
          <w:rFonts w:cstheme="minorHAnsi"/>
          <w:sz w:val="24"/>
          <w:szCs w:val="24"/>
          <w:lang w:val="pt-PT"/>
        </w:rPr>
        <w:t>uantidade máxima de concentrad</w:t>
      </w:r>
      <w:r w:rsidR="004C56CA">
        <w:rPr>
          <w:rFonts w:cstheme="minorHAnsi"/>
          <w:sz w:val="24"/>
          <w:szCs w:val="24"/>
          <w:lang w:val="pt-PT"/>
        </w:rPr>
        <w:t>o armazenada por período é 30;</w:t>
      </w:r>
    </w:p>
    <w:p w14:paraId="7971B607" w14:textId="2D3E16D1" w:rsidR="00D042B7" w:rsidRPr="003E61B6" w:rsidRDefault="00D30FED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a1_1 + a2_1 + a3_1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16 + 8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1A6118FD" w14:textId="349A5721" w:rsidR="00D042B7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a1_2 + a2_2 + a3_2 &lt;=</w:t>
      </w:r>
      <w:r w:rsidR="00D30FED">
        <w:rPr>
          <w:rFonts w:cstheme="minorHAnsi"/>
          <w:sz w:val="24"/>
          <w:szCs w:val="24"/>
          <w:lang w:val="pt-PT"/>
        </w:rPr>
        <w:t xml:space="preserve"> 30 </w:t>
      </w:r>
      <w:r w:rsidR="00D30FED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D30FED">
        <w:rPr>
          <w:rFonts w:ascii="Cambria Math" w:eastAsia="MS-Gothic" w:hAnsi="Cambria Math" w:cs="Cambria Math"/>
          <w:sz w:val="24"/>
          <w:szCs w:val="24"/>
          <w:lang w:val="pt-PT"/>
        </w:rPr>
        <w:t xml:space="preserve"> 16 + 8</w:t>
      </w:r>
      <w:r w:rsidR="00D30FED"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D30FED"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 w:rsidR="00D30FED"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1A0871DC" w14:textId="101898AD" w:rsidR="00D042B7" w:rsidRPr="003E61B6" w:rsidRDefault="00D30FED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a1_3 + a2_3 + a3_3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08248B">
        <w:rPr>
          <w:rFonts w:ascii="Cambria Math" w:eastAsia="MS-Gothic" w:hAnsi="Cambria Math" w:cs="Cambria Math"/>
          <w:sz w:val="24"/>
          <w:szCs w:val="24"/>
          <w:lang w:val="pt-PT"/>
        </w:rPr>
        <w:t xml:space="preserve"> 6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08248B"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5104D77E" w14:textId="4552C0DC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a1_4 + a2_4 + a3_4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9 + 21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41CBDD0E" w14:textId="572052DF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a1_5 + a2_5 + a3_5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+ 22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44EC4B96" w14:textId="5352A6F1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a1_6 + a2_6 + a3_6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3 + 22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381C89BE" w14:textId="02E58434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a1_7 + a2_7 + a3_7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+ 16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39DD061B" w14:textId="0DBEF3F9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a1_8 + a2_8 + a3_8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19 + 5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6F40099B" w14:textId="1D6BE09B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a1_9 + a2_9 + a3_9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>+ 2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6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06BD6A4F" w14:textId="7169BCE4" w:rsidR="00D042B7" w:rsidRPr="003E61B6" w:rsidRDefault="0008248B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a1_10 + a2_10 + a3_10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23 + 2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2BA41ADD" w14:textId="5905BC03" w:rsidR="00D042B7" w:rsidRPr="003E61B6" w:rsidRDefault="009B5757" w:rsidP="00D042B7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a1_11 + a2_11 + a3_11 &lt;= 30 </w:t>
      </w:r>
      <w:r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0</w:t>
      </w:r>
      <w:r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51A752AC" w14:textId="3ADAC821" w:rsidR="00D042B7" w:rsidRPr="003E61B6" w:rsidRDefault="00D042B7" w:rsidP="00D042B7">
      <w:pPr>
        <w:jc w:val="both"/>
        <w:rPr>
          <w:rFonts w:cstheme="minorHAnsi"/>
          <w:sz w:val="24"/>
          <w:szCs w:val="24"/>
          <w:lang w:val="pt-PT"/>
        </w:rPr>
      </w:pPr>
      <w:r w:rsidRPr="003E61B6">
        <w:rPr>
          <w:rFonts w:cstheme="minorHAnsi"/>
          <w:sz w:val="24"/>
          <w:szCs w:val="24"/>
          <w:lang w:val="pt-PT"/>
        </w:rPr>
        <w:t>a1_12 + a2_</w:t>
      </w:r>
      <w:r w:rsidR="009B5757">
        <w:rPr>
          <w:rFonts w:cstheme="minorHAnsi"/>
          <w:sz w:val="24"/>
          <w:szCs w:val="24"/>
          <w:lang w:val="pt-PT"/>
        </w:rPr>
        <w:t xml:space="preserve">12 + a3_12 &lt;= 30 </w:t>
      </w:r>
      <w:r w:rsidR="009B5757" w:rsidRPr="00AF47F0">
        <w:rPr>
          <w:rFonts w:ascii="Cambria Math" w:eastAsia="MS-Gothic" w:hAnsi="Cambria Math" w:cs="Cambria Math"/>
          <w:sz w:val="24"/>
          <w:szCs w:val="24"/>
          <w:lang w:val="pt-PT"/>
        </w:rPr>
        <w:t>⇔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16 + 0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+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14</w:t>
      </w:r>
      <w:r w:rsidR="009B5757">
        <w:rPr>
          <w:rFonts w:ascii="Cambria Math" w:eastAsia="MS-Gothic" w:hAnsi="Cambria Math" w:cs="Cambria Math"/>
          <w:sz w:val="24"/>
          <w:szCs w:val="24"/>
          <w:lang w:val="pt-PT"/>
        </w:rPr>
        <w:t xml:space="preserve"> &lt;= 30</w:t>
      </w:r>
    </w:p>
    <w:p w14:paraId="545B465D" w14:textId="77777777" w:rsidR="00556A3B" w:rsidRDefault="00556A3B" w:rsidP="00556A3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Todas as restrições VERDADEIRAS.</w:t>
      </w:r>
    </w:p>
    <w:p w14:paraId="7967EF4A" w14:textId="77777777" w:rsidR="00556A3B" w:rsidRDefault="00556A3B" w:rsidP="007819B9">
      <w:pPr>
        <w:jc w:val="both"/>
        <w:rPr>
          <w:rFonts w:cstheme="minorHAnsi"/>
          <w:sz w:val="24"/>
          <w:szCs w:val="24"/>
          <w:lang w:val="pt-PT"/>
        </w:rPr>
      </w:pPr>
    </w:p>
    <w:p w14:paraId="6B837CD5" w14:textId="5473385D" w:rsidR="000A7FFA" w:rsidRDefault="000A7FFA" w:rsidP="007819B9">
      <w:pPr>
        <w:jc w:val="both"/>
        <w:rPr>
          <w:rFonts w:cstheme="minorHAnsi"/>
          <w:b/>
          <w:color w:val="0070C0"/>
          <w:sz w:val="24"/>
          <w:szCs w:val="24"/>
          <w:lang w:val="pt-PT"/>
        </w:rPr>
      </w:pPr>
      <w:r>
        <w:rPr>
          <w:rFonts w:cstheme="minorHAnsi"/>
          <w:b/>
          <w:color w:val="0070C0"/>
          <w:sz w:val="24"/>
          <w:szCs w:val="24"/>
          <w:lang w:val="pt-PT"/>
        </w:rPr>
        <w:t>6 – Mostrar que o custo da solução ótima está correto, calculando separadamente, para cada tipo de sumo, os custos de compra de concentrado, de produção e armazenamento, e mostrando que a soma dos custos para os três produtos tem um valor igual ao da solução ótima.</w:t>
      </w:r>
    </w:p>
    <w:p w14:paraId="6346309C" w14:textId="6F76BBBC" w:rsidR="000A7FFA" w:rsidRDefault="000A7FFA" w:rsidP="007819B9">
      <w:pPr>
        <w:jc w:val="both"/>
        <w:rPr>
          <w:rFonts w:cstheme="minorHAnsi"/>
          <w:b/>
          <w:color w:val="0070C0"/>
          <w:sz w:val="24"/>
          <w:szCs w:val="24"/>
          <w:lang w:val="pt-PT"/>
        </w:rPr>
      </w:pPr>
    </w:p>
    <w:p w14:paraId="4B6FDDB4" w14:textId="550AEB9C" w:rsidR="000A7FFA" w:rsidRPr="000A7FFA" w:rsidRDefault="000A7FFA" w:rsidP="000A7FFA">
      <w:pPr>
        <w:jc w:val="both"/>
        <w:rPr>
          <w:rFonts w:cstheme="minorHAnsi"/>
          <w:b/>
          <w:sz w:val="24"/>
          <w:szCs w:val="24"/>
          <w:lang w:val="pt-PT"/>
        </w:rPr>
      </w:pPr>
      <w:r w:rsidRPr="000A7FFA">
        <w:rPr>
          <w:rFonts w:cstheme="minorHAnsi"/>
          <w:b/>
          <w:sz w:val="24"/>
          <w:szCs w:val="24"/>
          <w:lang w:val="pt-PT"/>
        </w:rPr>
        <w:t>Cálculo dos custos do concentrado:</w:t>
      </w:r>
    </w:p>
    <w:p w14:paraId="1D9923CD" w14:textId="09F73A4F" w:rsidR="000A7FFA" w:rsidRPr="00894E5D" w:rsidRDefault="000A7FFA" w:rsidP="009E3AEF">
      <w:pPr>
        <w:spacing w:before="240"/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894E5D">
        <w:rPr>
          <w:rFonts w:cstheme="minorHAnsi"/>
          <w:sz w:val="24"/>
          <w:szCs w:val="24"/>
          <w:lang w:val="pt-PT"/>
        </w:rPr>
        <w:t>CusC</w:t>
      </w:r>
      <w:proofErr w:type="spellEnd"/>
      <w:r w:rsidRPr="00894E5D">
        <w:rPr>
          <w:rFonts w:cstheme="minorHAnsi"/>
          <w:sz w:val="24"/>
          <w:szCs w:val="24"/>
          <w:lang w:val="pt-PT"/>
        </w:rPr>
        <w:t xml:space="preserve"> = 180*c1_1 + 200*c1_2 + 180*c1_3 + 200*c1_4 + 180*c1_5 + 200*c1_6 + 180*c1_7 + 200*c1_8 +  180*c1_9 + 200*c1_10 + 180*c1_11 + 200*c1_12 + 231c2_1 + 199c2_2 + 187c2_3 + 198c2_4 + 210c2_5 + 208c2_6 + 211c2_7 + 220c2_8 + 217c2_9 + 216c2_10 + 221c2_11 + 217c2_12 + 116c3_1 + 116c3_2 + 124c3_3 + 120c3_4 + 132c3_5 + 128c3_6 + 136c3_7 + 116c3_8 + 120c3_9 +</w:t>
      </w:r>
      <w:r w:rsidR="009E3AEF">
        <w:rPr>
          <w:rFonts w:cstheme="minorHAnsi"/>
          <w:sz w:val="24"/>
          <w:szCs w:val="24"/>
          <w:lang w:val="pt-PT"/>
        </w:rPr>
        <w:t xml:space="preserve"> 108c3_10 + 100c3_11 + 116c3_12 = </w:t>
      </w:r>
      <w:r w:rsidR="009B5757">
        <w:rPr>
          <w:rFonts w:cstheme="minorHAnsi"/>
          <w:sz w:val="24"/>
          <w:szCs w:val="24"/>
          <w:lang w:val="pt-PT"/>
        </w:rPr>
        <w:t>180*0 + 200*0 + 180*3 + 200*0 + 180*33 + 200*0 + 180*38 + 200*0 +  180*47 + 200*0 + 180*36 + 200*0 + 231*0 + 199*0 + 187*51 + 198*8 + 210*0 + 208*0 + 211*0 + 220*0 + 217*0 + 216*0 + 221*0 + 217*23 + 116*0 + 116*0</w:t>
      </w:r>
      <w:r w:rsidR="00EE447B">
        <w:rPr>
          <w:rFonts w:cstheme="minorHAnsi"/>
          <w:sz w:val="24"/>
          <w:szCs w:val="24"/>
          <w:lang w:val="pt-PT"/>
        </w:rPr>
        <w:t xml:space="preserve"> + 124*0 + 120*12 + 132*0 + 128*10 + 136*0 + 116*14 + 120*0</w:t>
      </w:r>
      <w:r w:rsidR="009B5757" w:rsidRPr="00894E5D">
        <w:rPr>
          <w:rFonts w:cstheme="minorHAnsi"/>
          <w:sz w:val="24"/>
          <w:szCs w:val="24"/>
          <w:lang w:val="pt-PT"/>
        </w:rPr>
        <w:t xml:space="preserve"> +</w:t>
      </w:r>
      <w:r w:rsidR="00EE447B">
        <w:rPr>
          <w:rFonts w:cstheme="minorHAnsi"/>
          <w:sz w:val="24"/>
          <w:szCs w:val="24"/>
          <w:lang w:val="pt-PT"/>
        </w:rPr>
        <w:t xml:space="preserve"> 108*5 + 100*24 + 116*0</w:t>
      </w:r>
      <w:r w:rsidR="009B59B7">
        <w:rPr>
          <w:rFonts w:cstheme="minorHAnsi"/>
          <w:sz w:val="24"/>
          <w:szCs w:val="24"/>
          <w:lang w:val="pt-PT"/>
        </w:rPr>
        <w:t xml:space="preserve"> = 51656</w:t>
      </w:r>
    </w:p>
    <w:p w14:paraId="37172301" w14:textId="60A57FC5" w:rsidR="007E1D48" w:rsidRPr="00894E5D" w:rsidRDefault="007E1D48" w:rsidP="000A7FFA">
      <w:pPr>
        <w:jc w:val="both"/>
        <w:rPr>
          <w:rFonts w:cstheme="minorHAnsi"/>
          <w:sz w:val="24"/>
          <w:szCs w:val="24"/>
          <w:lang w:val="pt-PT"/>
        </w:rPr>
      </w:pPr>
    </w:p>
    <w:p w14:paraId="55B00D27" w14:textId="1295C646" w:rsidR="000A7FFA" w:rsidRPr="000A7FFA" w:rsidRDefault="000A7FFA" w:rsidP="000A7FFA">
      <w:pPr>
        <w:jc w:val="both"/>
        <w:rPr>
          <w:rFonts w:cstheme="minorHAnsi"/>
          <w:b/>
          <w:sz w:val="24"/>
          <w:szCs w:val="24"/>
          <w:lang w:val="pt-PT"/>
        </w:rPr>
      </w:pPr>
      <w:r w:rsidRPr="000A7FFA">
        <w:rPr>
          <w:rFonts w:cstheme="minorHAnsi"/>
          <w:b/>
          <w:sz w:val="24"/>
          <w:szCs w:val="24"/>
          <w:lang w:val="pt-PT"/>
        </w:rPr>
        <w:t>Cálculos dos custos do sumo:</w:t>
      </w:r>
    </w:p>
    <w:p w14:paraId="5DF5853B" w14:textId="21A053A4" w:rsidR="000A7FFA" w:rsidRPr="003E61B6" w:rsidRDefault="000A7FFA" w:rsidP="00E877E9">
      <w:pPr>
        <w:spacing w:before="24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3E61B6">
        <w:rPr>
          <w:rFonts w:cstheme="minorHAnsi"/>
          <w:sz w:val="24"/>
          <w:szCs w:val="24"/>
          <w:lang w:val="en-GB"/>
        </w:rPr>
        <w:t>CusS</w:t>
      </w:r>
      <w:proofErr w:type="spellEnd"/>
      <w:r w:rsidRPr="003E61B6">
        <w:rPr>
          <w:rFonts w:cstheme="minorHAnsi"/>
          <w:sz w:val="24"/>
          <w:szCs w:val="24"/>
          <w:lang w:val="en-GB"/>
        </w:rPr>
        <w:t xml:space="preserve"> = 10*x1_1 + 10*x2_1 + 10*x3_1 + 10*x1_2 + 10*x2_2 + 10*x3_2 + 10*x1_3 + 10*x2_3 + 10*x3_3 + 10*x1_4 + 10*x2_4 + 10*x3_4 + 10*x1_5 + 10*x2_5 + 10*x3_5 + 10*x1_6 + 10*x2_6 + 10*x3_6 + 10*x1_7 + 10*x2_7 + 10*x3_7 + 12*x1_8 + 12*x2_8 + 12*x3_8 + 10*x1_9 + 10*x2_9 + 10*x3_9 + 10*x1_10 + 10*x2_10 + 10*x3_10 + 10*x1_11 + 10*x2_11 + 10*x3_11 +</w:t>
      </w:r>
      <w:r w:rsidR="0009488B" w:rsidRPr="003E61B6">
        <w:rPr>
          <w:rFonts w:cstheme="minorHAnsi"/>
          <w:sz w:val="24"/>
          <w:szCs w:val="24"/>
          <w:lang w:val="en-GB"/>
        </w:rPr>
        <w:t xml:space="preserve"> 10*x1_12 + 10*x2_12 + 10*x3_12 = </w:t>
      </w:r>
      <w:r w:rsidR="00B267A8">
        <w:rPr>
          <w:rFonts w:cstheme="minorHAnsi"/>
          <w:sz w:val="24"/>
          <w:szCs w:val="24"/>
          <w:lang w:val="en-GB"/>
        </w:rPr>
        <w:t>10*0 + 10*0 + 10*0 + 10*10 + 10*8 + 10*6 + 10*0 + 10*30 + 10*0 + 10*9 + 10*7 + 10*7 + 10*30 + 10*0 + 10*0 + 10*3 + 10*6 + 10*15 + 10*19 + 10*11 + 10*0 + 12*19 + 12*3 + 12*8</w:t>
      </w:r>
      <w:r w:rsidR="00B267A8" w:rsidRPr="003E61B6">
        <w:rPr>
          <w:rFonts w:cstheme="minorHAnsi"/>
          <w:sz w:val="24"/>
          <w:szCs w:val="24"/>
          <w:lang w:val="en-GB"/>
        </w:rPr>
        <w:t xml:space="preserve"> + 10*</w:t>
      </w:r>
      <w:r w:rsidR="00B267A8">
        <w:rPr>
          <w:rFonts w:cstheme="minorHAnsi"/>
          <w:sz w:val="24"/>
          <w:szCs w:val="24"/>
          <w:lang w:val="en-GB"/>
        </w:rPr>
        <w:t>24 + 10*0 + 10*6 + 10*23</w:t>
      </w:r>
      <w:r w:rsidR="00B267A8" w:rsidRPr="003E61B6">
        <w:rPr>
          <w:rFonts w:cstheme="minorHAnsi"/>
          <w:sz w:val="24"/>
          <w:szCs w:val="24"/>
          <w:lang w:val="en-GB"/>
        </w:rPr>
        <w:t xml:space="preserve"> </w:t>
      </w:r>
      <w:r w:rsidR="00B267A8">
        <w:rPr>
          <w:rFonts w:cstheme="minorHAnsi"/>
          <w:sz w:val="24"/>
          <w:szCs w:val="24"/>
          <w:lang w:val="en-GB"/>
        </w:rPr>
        <w:t>+ 10*2 + 10*5 + 10*20 + 10*0 + 10*10</w:t>
      </w:r>
      <w:r w:rsidR="00B267A8" w:rsidRPr="003E61B6">
        <w:rPr>
          <w:rFonts w:cstheme="minorHAnsi"/>
          <w:sz w:val="24"/>
          <w:szCs w:val="24"/>
          <w:lang w:val="en-GB"/>
        </w:rPr>
        <w:t xml:space="preserve"> +</w:t>
      </w:r>
      <w:r w:rsidR="00B267A8">
        <w:rPr>
          <w:rFonts w:cstheme="minorHAnsi"/>
          <w:sz w:val="24"/>
          <w:szCs w:val="24"/>
          <w:lang w:val="en-GB"/>
        </w:rPr>
        <w:t xml:space="preserve"> 10*0 + 10*15 + 10*8 = 3100</w:t>
      </w:r>
    </w:p>
    <w:p w14:paraId="2391B2CC" w14:textId="43224930" w:rsidR="007E1D48" w:rsidRPr="003E61B6" w:rsidRDefault="007E1D48" w:rsidP="000A7FFA">
      <w:pPr>
        <w:jc w:val="both"/>
        <w:rPr>
          <w:rFonts w:cstheme="minorHAnsi"/>
          <w:sz w:val="24"/>
          <w:szCs w:val="24"/>
          <w:lang w:val="en-GB"/>
        </w:rPr>
      </w:pPr>
    </w:p>
    <w:p w14:paraId="254D2DCF" w14:textId="77777777" w:rsidR="00B85285" w:rsidRDefault="00B85285" w:rsidP="000A7FFA">
      <w:pPr>
        <w:jc w:val="both"/>
        <w:rPr>
          <w:rFonts w:cstheme="minorHAnsi"/>
          <w:b/>
          <w:sz w:val="24"/>
          <w:szCs w:val="24"/>
          <w:lang w:val="pt-PT"/>
        </w:rPr>
      </w:pPr>
    </w:p>
    <w:p w14:paraId="7048D12C" w14:textId="424424A6" w:rsidR="000A7FFA" w:rsidRPr="000A7FFA" w:rsidRDefault="000A7FFA" w:rsidP="000A7FFA">
      <w:pPr>
        <w:jc w:val="both"/>
        <w:rPr>
          <w:rFonts w:cstheme="minorHAnsi"/>
          <w:b/>
          <w:sz w:val="24"/>
          <w:szCs w:val="24"/>
          <w:lang w:val="pt-PT"/>
        </w:rPr>
      </w:pPr>
      <w:r>
        <w:rPr>
          <w:rFonts w:cstheme="minorHAnsi"/>
          <w:b/>
          <w:sz w:val="24"/>
          <w:szCs w:val="24"/>
          <w:lang w:val="pt-PT"/>
        </w:rPr>
        <w:lastRenderedPageBreak/>
        <w:t>Cálculo dos c</w:t>
      </w:r>
      <w:r w:rsidRPr="000A7FFA">
        <w:rPr>
          <w:rFonts w:cstheme="minorHAnsi"/>
          <w:b/>
          <w:sz w:val="24"/>
          <w:szCs w:val="24"/>
          <w:lang w:val="pt-PT"/>
        </w:rPr>
        <w:t>usto</w:t>
      </w:r>
      <w:r>
        <w:rPr>
          <w:rFonts w:cstheme="minorHAnsi"/>
          <w:b/>
          <w:sz w:val="24"/>
          <w:szCs w:val="24"/>
          <w:lang w:val="pt-PT"/>
        </w:rPr>
        <w:t xml:space="preserve">s do </w:t>
      </w:r>
      <w:r w:rsidRPr="000A7FFA">
        <w:rPr>
          <w:rFonts w:cstheme="minorHAnsi"/>
          <w:b/>
          <w:i/>
          <w:sz w:val="24"/>
          <w:szCs w:val="24"/>
          <w:lang w:val="pt-PT"/>
        </w:rPr>
        <w:t>stock</w:t>
      </w:r>
      <w:r>
        <w:rPr>
          <w:rFonts w:cstheme="minorHAnsi"/>
          <w:b/>
          <w:sz w:val="24"/>
          <w:szCs w:val="24"/>
          <w:lang w:val="pt-PT"/>
        </w:rPr>
        <w:t xml:space="preserve"> de sumos:</w:t>
      </w:r>
    </w:p>
    <w:p w14:paraId="348D899C" w14:textId="6998FB17" w:rsidR="000A7FFA" w:rsidRPr="00894E5D" w:rsidRDefault="000A7FFA" w:rsidP="000A7FFA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894E5D">
        <w:rPr>
          <w:rFonts w:cstheme="minorHAnsi"/>
          <w:sz w:val="24"/>
          <w:szCs w:val="24"/>
          <w:lang w:val="pt-PT"/>
        </w:rPr>
        <w:t>CusStS</w:t>
      </w:r>
      <w:proofErr w:type="spellEnd"/>
      <w:r w:rsidRPr="00894E5D">
        <w:rPr>
          <w:rFonts w:cstheme="minorHAnsi"/>
          <w:sz w:val="24"/>
          <w:szCs w:val="24"/>
          <w:lang w:val="pt-PT"/>
        </w:rPr>
        <w:t xml:space="preserve"> = 3*s1_1 + 3*s1_2 + 3*s1_3 + 3*s1_4 + 3*s1_5 + 3*s1_6 + 3*s1_7 + 3*s1_8 + 3*s1_9 + 3*s1_10 + 3*s1_11 + 3*s1_12 + 3*s2_1 + 3*s2_2 + 3*s2_3 + 3*s2_4 + 3*s2_5 + 3*s2_6 + 3*s2_7 + 3*s2_8 + 3*s2_9 + 3*s2_10 + 3*s2_11 + 3*s2_12 + 3*s3_1 + 3*s3_2 + 3*s3_3 + 3*s3_4 + 3*s3_5 + 3*s3_6 + 3*s3_7 + 3*s3_8 + 3*s3_</w:t>
      </w:r>
      <w:r w:rsidR="00E877E9">
        <w:rPr>
          <w:rFonts w:cstheme="minorHAnsi"/>
          <w:sz w:val="24"/>
          <w:szCs w:val="24"/>
          <w:lang w:val="pt-PT"/>
        </w:rPr>
        <w:t xml:space="preserve">9 + 3*s3_10 + 3*s3_11 + 3*s3_12 = </w:t>
      </w:r>
      <w:r w:rsidR="00B267A8">
        <w:rPr>
          <w:rFonts w:cstheme="minorHAnsi"/>
          <w:sz w:val="24"/>
          <w:szCs w:val="24"/>
          <w:lang w:val="pt-PT"/>
        </w:rPr>
        <w:t>3*20 + 3*11 + 3*12 + 3*3 + 3*0 + 3*14 + 3*0 + 3*0 + 3*0</w:t>
      </w:r>
      <w:r w:rsidR="00B267A8" w:rsidRPr="00894E5D">
        <w:rPr>
          <w:rFonts w:cstheme="minorHAnsi"/>
          <w:sz w:val="24"/>
          <w:szCs w:val="24"/>
          <w:lang w:val="pt-PT"/>
        </w:rPr>
        <w:t xml:space="preserve"> + </w:t>
      </w:r>
      <w:r w:rsidR="00B267A8">
        <w:rPr>
          <w:rFonts w:cstheme="minorHAnsi"/>
          <w:sz w:val="24"/>
          <w:szCs w:val="24"/>
          <w:lang w:val="pt-PT"/>
        </w:rPr>
        <w:t>3*8 + 3*19 + 3*29 + 3*10 + 3*5 + 3*8 + 3*33 + 3*34 + 3*26 + 3*23 + 3*24 + 3*17 + 3*9 + 3*5 + 3*0 + 3*</w:t>
      </w:r>
      <w:r w:rsidR="00B267A8" w:rsidRPr="00894E5D">
        <w:rPr>
          <w:rFonts w:cstheme="minorHAnsi"/>
          <w:sz w:val="24"/>
          <w:szCs w:val="24"/>
          <w:lang w:val="pt-PT"/>
        </w:rPr>
        <w:t>1</w:t>
      </w:r>
      <w:r w:rsidR="00B267A8">
        <w:rPr>
          <w:rFonts w:cstheme="minorHAnsi"/>
          <w:sz w:val="24"/>
          <w:szCs w:val="24"/>
          <w:lang w:val="pt-PT"/>
        </w:rPr>
        <w:t>0</w:t>
      </w:r>
      <w:r w:rsidR="00B267A8" w:rsidRPr="00894E5D">
        <w:rPr>
          <w:rFonts w:cstheme="minorHAnsi"/>
          <w:sz w:val="24"/>
          <w:szCs w:val="24"/>
          <w:lang w:val="pt-PT"/>
        </w:rPr>
        <w:t xml:space="preserve"> </w:t>
      </w:r>
      <w:r w:rsidR="00B267A8">
        <w:rPr>
          <w:rFonts w:cstheme="minorHAnsi"/>
          <w:sz w:val="24"/>
          <w:szCs w:val="24"/>
          <w:lang w:val="pt-PT"/>
        </w:rPr>
        <w:t xml:space="preserve">+ 3*6 + 3*8 + 3*4 + 3*6 + 3*0 + 3*8 + 3*0 + 3*0 + 3*0 + 3*0 + 3*6 = </w:t>
      </w:r>
      <w:r w:rsidR="00B85285">
        <w:rPr>
          <w:rFonts w:cstheme="minorHAnsi"/>
          <w:sz w:val="24"/>
          <w:szCs w:val="24"/>
          <w:lang w:val="pt-PT"/>
        </w:rPr>
        <w:t>1074</w:t>
      </w:r>
    </w:p>
    <w:p w14:paraId="228F1AD2" w14:textId="77777777" w:rsidR="00EE447B" w:rsidRPr="00894E5D" w:rsidRDefault="00EE447B" w:rsidP="000A7FFA">
      <w:pPr>
        <w:jc w:val="both"/>
        <w:rPr>
          <w:rFonts w:cstheme="minorHAnsi"/>
          <w:sz w:val="24"/>
          <w:szCs w:val="24"/>
          <w:lang w:val="pt-PT"/>
        </w:rPr>
      </w:pPr>
    </w:p>
    <w:p w14:paraId="4D56B6DA" w14:textId="6619FDD6" w:rsidR="000A7FFA" w:rsidRDefault="000A7FFA" w:rsidP="000A7FFA">
      <w:pPr>
        <w:jc w:val="both"/>
        <w:rPr>
          <w:rFonts w:cstheme="minorHAnsi"/>
          <w:b/>
          <w:sz w:val="24"/>
          <w:szCs w:val="24"/>
          <w:lang w:val="pt-PT"/>
        </w:rPr>
      </w:pPr>
      <w:r>
        <w:rPr>
          <w:rFonts w:cstheme="minorHAnsi"/>
          <w:b/>
          <w:sz w:val="24"/>
          <w:szCs w:val="24"/>
          <w:lang w:val="pt-PT"/>
        </w:rPr>
        <w:t xml:space="preserve">Cálculo dos custos do </w:t>
      </w:r>
      <w:r w:rsidRPr="000A7FFA">
        <w:rPr>
          <w:rFonts w:cstheme="minorHAnsi"/>
          <w:b/>
          <w:i/>
          <w:sz w:val="24"/>
          <w:szCs w:val="24"/>
          <w:lang w:val="pt-PT"/>
        </w:rPr>
        <w:t>stock</w:t>
      </w:r>
      <w:r>
        <w:rPr>
          <w:rFonts w:cstheme="minorHAnsi"/>
          <w:b/>
          <w:sz w:val="24"/>
          <w:szCs w:val="24"/>
          <w:lang w:val="pt-PT"/>
        </w:rPr>
        <w:t xml:space="preserve"> de concentrados:</w:t>
      </w:r>
    </w:p>
    <w:p w14:paraId="0E2BF9C0" w14:textId="7E31C776" w:rsidR="007E1D48" w:rsidRPr="007E1D48" w:rsidRDefault="007E1D48" w:rsidP="000A7FF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(Como o custo de posse de inventário é de 1 U.M/</w:t>
      </w:r>
      <w:proofErr w:type="spellStart"/>
      <w:r>
        <w:rPr>
          <w:rFonts w:cstheme="minorHAnsi"/>
          <w:sz w:val="24"/>
          <w:szCs w:val="24"/>
          <w:lang w:val="pt-PT"/>
        </w:rPr>
        <w:t>U.E.período</w:t>
      </w:r>
      <w:proofErr w:type="spellEnd"/>
      <w:r>
        <w:rPr>
          <w:rFonts w:cstheme="minorHAnsi"/>
          <w:sz w:val="24"/>
          <w:szCs w:val="24"/>
          <w:lang w:val="pt-PT"/>
        </w:rPr>
        <w:t xml:space="preserve">, é compreensível a </w:t>
      </w:r>
      <w:proofErr w:type="spellStart"/>
      <w:r>
        <w:rPr>
          <w:rFonts w:cstheme="minorHAnsi"/>
          <w:sz w:val="24"/>
          <w:szCs w:val="24"/>
          <w:lang w:val="pt-PT"/>
        </w:rPr>
        <w:t>multiplicção</w:t>
      </w:r>
      <w:proofErr w:type="spellEnd"/>
      <w:r>
        <w:rPr>
          <w:rFonts w:cstheme="minorHAnsi"/>
          <w:sz w:val="24"/>
          <w:szCs w:val="24"/>
          <w:lang w:val="pt-PT"/>
        </w:rPr>
        <w:t xml:space="preserve"> por 1.)</w:t>
      </w:r>
    </w:p>
    <w:p w14:paraId="12B1A549" w14:textId="3ACA8A07" w:rsidR="000A7FFA" w:rsidRDefault="000A7FFA" w:rsidP="000A7FFA">
      <w:pPr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894E5D">
        <w:rPr>
          <w:rFonts w:cstheme="minorHAnsi"/>
          <w:sz w:val="24"/>
          <w:szCs w:val="24"/>
          <w:lang w:val="pt-PT"/>
        </w:rPr>
        <w:t>CusStC</w:t>
      </w:r>
      <w:proofErr w:type="spellEnd"/>
      <w:r w:rsidRPr="00894E5D">
        <w:rPr>
          <w:rFonts w:cstheme="minorHAnsi"/>
          <w:sz w:val="24"/>
          <w:szCs w:val="24"/>
          <w:lang w:val="pt-PT"/>
        </w:rPr>
        <w:t xml:space="preserve"> = 1*a1_1 + 1*a1_2 + 1*a1_3 + 1*a1_4 + 1*a1_5 + 1*a1_6 + 1*a1_7 + 1*a1_8 + 1*a1_9 + 1*a1_10 + 1*a1_11 + 1*a1_12 + 1*a2_1 + 1*a2_2 + 1*a2_3 + 1*a2_4 + 1*a2_5 + 1*a2_6 + 1*a2_7 + 1*a2_8 + 1*a2_9 + 1*a2_10 + 1*a2_11 + 1*a2_12 + 1*a3_1 + 1*a3_2 + 1*a3_3 + 1*a3_4 + 1*a3_5 + 1*a3_6 + 1*a3_7 + 1*a3_8 + 1*a3_</w:t>
      </w:r>
      <w:r w:rsidR="00E877E9">
        <w:rPr>
          <w:rFonts w:cstheme="minorHAnsi"/>
          <w:sz w:val="24"/>
          <w:szCs w:val="24"/>
          <w:lang w:val="pt-PT"/>
        </w:rPr>
        <w:t xml:space="preserve">9 + 1*a3_10 + 1*a3_11 + 1*a3_12 = </w:t>
      </w:r>
      <w:r w:rsidR="00B85285">
        <w:rPr>
          <w:rFonts w:cstheme="minorHAnsi"/>
          <w:sz w:val="24"/>
          <w:szCs w:val="24"/>
          <w:lang w:val="pt-PT"/>
        </w:rPr>
        <w:t>1*16 + 1*16 + 1*6 + 1*9 + 1*0 + 1*3 + 1*0 + 1*19 + 1*0 + 1*23 + 1*0 + 1*16 + 1*8 + 1*8 + 1*0 + 1*21 + 1*22 + 1*22 + 1*16 + 1*5 + 1*2 + 1*2 + 1*0 + 1*0 + 1*6 + 1*6 + 1*0 + 1*0 + 1*5 + 1*5 + 1*0 + 1*0 + 1*6 + 1*0 + 1*0 + 1*14 = 256</w:t>
      </w:r>
    </w:p>
    <w:p w14:paraId="412E4B62" w14:textId="7021E915" w:rsidR="00B85285" w:rsidRDefault="00B85285" w:rsidP="000A7FFA">
      <w:pPr>
        <w:jc w:val="both"/>
        <w:rPr>
          <w:rFonts w:cstheme="minorHAnsi"/>
          <w:sz w:val="24"/>
          <w:szCs w:val="24"/>
          <w:lang w:val="pt-PT"/>
        </w:rPr>
      </w:pPr>
    </w:p>
    <w:p w14:paraId="1313C7E1" w14:textId="19BB6354" w:rsidR="007E1D48" w:rsidRDefault="007E1D48" w:rsidP="000A7FFA">
      <w:pPr>
        <w:jc w:val="both"/>
        <w:rPr>
          <w:rFonts w:cstheme="minorHAnsi"/>
          <w:b/>
          <w:sz w:val="24"/>
          <w:szCs w:val="24"/>
          <w:lang w:val="pt-PT"/>
        </w:rPr>
      </w:pPr>
      <w:r>
        <w:rPr>
          <w:rFonts w:cstheme="minorHAnsi"/>
          <w:b/>
          <w:sz w:val="24"/>
          <w:szCs w:val="24"/>
          <w:lang w:val="pt-PT"/>
        </w:rPr>
        <w:t>Cálculo total dos custos:</w:t>
      </w:r>
    </w:p>
    <w:p w14:paraId="1631EEF6" w14:textId="5AAE00C0" w:rsidR="007E1D48" w:rsidRPr="00894E5D" w:rsidRDefault="007E1D48" w:rsidP="007E1D4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(Cálculo da f</w:t>
      </w:r>
      <w:r w:rsidRPr="00894E5D">
        <w:rPr>
          <w:rFonts w:cstheme="minorHAnsi"/>
          <w:sz w:val="24"/>
          <w:szCs w:val="24"/>
          <w:lang w:val="pt-PT"/>
        </w:rPr>
        <w:t>unção o</w:t>
      </w:r>
      <w:r>
        <w:rPr>
          <w:rFonts w:cstheme="minorHAnsi"/>
          <w:sz w:val="24"/>
          <w:szCs w:val="24"/>
          <w:lang w:val="pt-PT"/>
        </w:rPr>
        <w:t>bjetivo)</w:t>
      </w:r>
    </w:p>
    <w:p w14:paraId="14A9215F" w14:textId="77777777" w:rsidR="007E1D48" w:rsidRPr="00894E5D" w:rsidRDefault="007E1D48" w:rsidP="007E1D48">
      <w:pPr>
        <w:jc w:val="both"/>
        <w:rPr>
          <w:rFonts w:cstheme="minorHAnsi"/>
          <w:sz w:val="24"/>
          <w:szCs w:val="24"/>
          <w:lang w:val="pt-PT"/>
        </w:rPr>
      </w:pPr>
    </w:p>
    <w:p w14:paraId="3771F05C" w14:textId="69DB8368" w:rsidR="007E1D48" w:rsidRPr="003E61B6" w:rsidRDefault="007E1D48" w:rsidP="007E1D48">
      <w:pPr>
        <w:jc w:val="both"/>
        <w:rPr>
          <w:rFonts w:cstheme="minorHAnsi"/>
          <w:sz w:val="24"/>
          <w:szCs w:val="24"/>
          <w:lang w:val="en-GB"/>
        </w:rPr>
      </w:pPr>
      <w:r w:rsidRPr="003E61B6">
        <w:rPr>
          <w:rFonts w:cstheme="minorHAnsi"/>
          <w:sz w:val="24"/>
          <w:szCs w:val="24"/>
          <w:lang w:val="en-GB"/>
        </w:rPr>
        <w:t xml:space="preserve">min </w:t>
      </w:r>
      <w:r w:rsidR="00D116D9" w:rsidRPr="003E61B6">
        <w:rPr>
          <w:rFonts w:cstheme="minorHAnsi"/>
          <w:sz w:val="24"/>
          <w:szCs w:val="24"/>
          <w:lang w:val="en-GB"/>
        </w:rPr>
        <w:t xml:space="preserve">= </w:t>
      </w:r>
      <w:proofErr w:type="spellStart"/>
      <w:r w:rsidR="00D116D9" w:rsidRPr="003E61B6">
        <w:rPr>
          <w:rFonts w:cstheme="minorHAnsi"/>
          <w:sz w:val="24"/>
          <w:szCs w:val="24"/>
          <w:lang w:val="en-GB"/>
        </w:rPr>
        <w:t>CusC</w:t>
      </w:r>
      <w:proofErr w:type="spellEnd"/>
      <w:r w:rsidR="00D116D9" w:rsidRPr="003E61B6">
        <w:rPr>
          <w:rFonts w:cstheme="minorHAnsi"/>
          <w:sz w:val="24"/>
          <w:szCs w:val="24"/>
          <w:lang w:val="en-GB"/>
        </w:rPr>
        <w:t xml:space="preserve"> </w:t>
      </w:r>
      <w:r w:rsidR="00B85285">
        <w:rPr>
          <w:rFonts w:cstheme="minorHAnsi"/>
          <w:sz w:val="24"/>
          <w:szCs w:val="24"/>
          <w:lang w:val="en-GB"/>
        </w:rPr>
        <w:t xml:space="preserve">+ </w:t>
      </w:r>
      <w:proofErr w:type="spellStart"/>
      <w:r w:rsidR="00B85285">
        <w:rPr>
          <w:rFonts w:cstheme="minorHAnsi"/>
          <w:sz w:val="24"/>
          <w:szCs w:val="24"/>
          <w:lang w:val="en-GB"/>
        </w:rPr>
        <w:t>CusS</w:t>
      </w:r>
      <w:proofErr w:type="spellEnd"/>
      <w:r w:rsidR="00B85285">
        <w:rPr>
          <w:rFonts w:cstheme="minorHAnsi"/>
          <w:sz w:val="24"/>
          <w:szCs w:val="24"/>
          <w:lang w:val="en-GB"/>
        </w:rPr>
        <w:t xml:space="preserve"> + </w:t>
      </w:r>
      <w:proofErr w:type="spellStart"/>
      <w:r w:rsidR="00B85285">
        <w:rPr>
          <w:rFonts w:cstheme="minorHAnsi"/>
          <w:sz w:val="24"/>
          <w:szCs w:val="24"/>
          <w:lang w:val="en-GB"/>
        </w:rPr>
        <w:t>CusStS</w:t>
      </w:r>
      <w:proofErr w:type="spellEnd"/>
      <w:r w:rsidR="00B85285">
        <w:rPr>
          <w:rFonts w:cstheme="minorHAnsi"/>
          <w:sz w:val="24"/>
          <w:szCs w:val="24"/>
          <w:lang w:val="en-GB"/>
        </w:rPr>
        <w:t xml:space="preserve"> + </w:t>
      </w:r>
      <w:proofErr w:type="spellStart"/>
      <w:r w:rsidR="00B85285">
        <w:rPr>
          <w:rFonts w:cstheme="minorHAnsi"/>
          <w:sz w:val="24"/>
          <w:szCs w:val="24"/>
          <w:lang w:val="en-GB"/>
        </w:rPr>
        <w:t>CusStC</w:t>
      </w:r>
      <w:proofErr w:type="spellEnd"/>
      <w:r w:rsidR="00B85285">
        <w:rPr>
          <w:rFonts w:cstheme="minorHAnsi"/>
          <w:sz w:val="24"/>
          <w:szCs w:val="24"/>
          <w:lang w:val="en-GB"/>
        </w:rPr>
        <w:t xml:space="preserve"> = 51656 + 3100 + 1074 + 256 = 56086</w:t>
      </w:r>
    </w:p>
    <w:p w14:paraId="1567F29B" w14:textId="23C0B8FC" w:rsidR="00D116D9" w:rsidRPr="003E61B6" w:rsidRDefault="00D116D9" w:rsidP="007E1D48">
      <w:pPr>
        <w:jc w:val="both"/>
        <w:rPr>
          <w:rFonts w:cstheme="minorHAnsi"/>
          <w:sz w:val="24"/>
          <w:szCs w:val="24"/>
          <w:lang w:val="en-GB"/>
        </w:rPr>
      </w:pPr>
    </w:p>
    <w:p w14:paraId="338570E4" w14:textId="590D293D" w:rsidR="00D116D9" w:rsidRPr="00894E5D" w:rsidRDefault="00D116D9" w:rsidP="007E1D4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Logo os cálculos que foram efetuados no LPSOLVE têm exatamente o mesmo resultado que aqueles que acabamos de calcular.</w:t>
      </w:r>
    </w:p>
    <w:p w14:paraId="44DE5F43" w14:textId="77777777" w:rsidR="007E1D48" w:rsidRPr="007E1D48" w:rsidRDefault="007E1D48" w:rsidP="000A7FFA">
      <w:pPr>
        <w:jc w:val="both"/>
        <w:rPr>
          <w:rFonts w:cstheme="minorHAnsi"/>
          <w:b/>
          <w:sz w:val="24"/>
          <w:szCs w:val="24"/>
          <w:lang w:val="pt-PT"/>
        </w:rPr>
      </w:pPr>
    </w:p>
    <w:p w14:paraId="390D1A9A" w14:textId="77777777" w:rsidR="000A7FFA" w:rsidRDefault="000A7FFA" w:rsidP="007819B9">
      <w:pPr>
        <w:jc w:val="both"/>
        <w:rPr>
          <w:rFonts w:cstheme="minorHAnsi"/>
          <w:b/>
          <w:color w:val="0070C0"/>
          <w:sz w:val="24"/>
          <w:szCs w:val="24"/>
          <w:lang w:val="pt-PT"/>
        </w:rPr>
      </w:pPr>
    </w:p>
    <w:p w14:paraId="5B2327D4" w14:textId="2240276E" w:rsidR="001213EB" w:rsidRDefault="001213EB" w:rsidP="007819B9">
      <w:pPr>
        <w:jc w:val="both"/>
        <w:rPr>
          <w:rFonts w:cstheme="minorHAnsi"/>
          <w:sz w:val="24"/>
          <w:szCs w:val="24"/>
          <w:lang w:val="pt-PT"/>
        </w:rPr>
      </w:pPr>
    </w:p>
    <w:p w14:paraId="2C63AA2E" w14:textId="0BB6DD68" w:rsidR="00C46C4E" w:rsidRPr="00407ED4" w:rsidRDefault="00C46C4E" w:rsidP="00C46C4E">
      <w:pPr>
        <w:pStyle w:val="Cabealho1"/>
        <w:jc w:val="both"/>
        <w:rPr>
          <w:lang w:val="pt-PT"/>
        </w:rPr>
      </w:pPr>
      <w:bookmarkStart w:id="3" w:name="_Toc463998344"/>
      <w:r w:rsidRPr="00407ED4">
        <w:rPr>
          <w:rFonts w:ascii="Calibri" w:hAnsi="Calibri"/>
          <w:color w:val="9D3511"/>
          <w:lang w:val="pt-PT"/>
        </w:rPr>
        <w:lastRenderedPageBreak/>
        <w:t>Parte 2</w:t>
      </w:r>
      <w:bookmarkEnd w:id="3"/>
    </w:p>
    <w:p w14:paraId="74392A35" w14:textId="1CE90A17" w:rsidR="00134E3A" w:rsidRDefault="00134E3A" w:rsidP="004C6AD2">
      <w:pPr>
        <w:jc w:val="both"/>
        <w:rPr>
          <w:lang w:val="pt-PT"/>
        </w:rPr>
      </w:pPr>
    </w:p>
    <w:p w14:paraId="3334DD56" w14:textId="20B6DB22" w:rsidR="00134E3A" w:rsidRDefault="00134E3A" w:rsidP="004C6AD2">
      <w:pPr>
        <w:jc w:val="both"/>
        <w:rPr>
          <w:lang w:val="pt-PT"/>
        </w:rPr>
      </w:pPr>
    </w:p>
    <w:p w14:paraId="220159EE" w14:textId="6DBBB2EA" w:rsidR="00134E3A" w:rsidRDefault="00134E3A" w:rsidP="004C6AD2">
      <w:pPr>
        <w:jc w:val="both"/>
        <w:rPr>
          <w:lang w:val="pt-PT"/>
        </w:rPr>
      </w:pPr>
    </w:p>
    <w:p w14:paraId="54CBB43E" w14:textId="450032F7" w:rsidR="00134E3A" w:rsidRDefault="00134E3A" w:rsidP="004C6AD2">
      <w:pPr>
        <w:jc w:val="both"/>
        <w:rPr>
          <w:lang w:val="pt-PT"/>
        </w:rPr>
      </w:pPr>
    </w:p>
    <w:p w14:paraId="33B0083F" w14:textId="4C0D8FD2" w:rsidR="00134E3A" w:rsidRDefault="00134E3A" w:rsidP="004C6AD2">
      <w:pPr>
        <w:jc w:val="both"/>
        <w:rPr>
          <w:lang w:val="pt-PT"/>
        </w:rPr>
      </w:pPr>
    </w:p>
    <w:p w14:paraId="3F533984" w14:textId="36BB4B6C" w:rsidR="00134E3A" w:rsidRDefault="00134E3A" w:rsidP="004C6AD2">
      <w:pPr>
        <w:jc w:val="both"/>
        <w:rPr>
          <w:lang w:val="pt-PT"/>
        </w:rPr>
      </w:pPr>
    </w:p>
    <w:p w14:paraId="4A492CB9" w14:textId="2F9E1D2C" w:rsidR="00134E3A" w:rsidRDefault="00134E3A" w:rsidP="004C6AD2">
      <w:pPr>
        <w:jc w:val="both"/>
        <w:rPr>
          <w:lang w:val="pt-PT"/>
        </w:rPr>
      </w:pPr>
    </w:p>
    <w:p w14:paraId="5FD1F4FA" w14:textId="179802E2" w:rsidR="00134E3A" w:rsidRDefault="00134E3A" w:rsidP="004C6AD2">
      <w:pPr>
        <w:jc w:val="both"/>
        <w:rPr>
          <w:lang w:val="pt-PT"/>
        </w:rPr>
      </w:pPr>
    </w:p>
    <w:p w14:paraId="26F9507F" w14:textId="4D3FADD7" w:rsidR="009A3A03" w:rsidRDefault="009A3A03" w:rsidP="009A3A03">
      <w:pPr>
        <w:rPr>
          <w:lang w:val="pt-PT"/>
        </w:rPr>
      </w:pPr>
    </w:p>
    <w:p w14:paraId="1EFCE94C" w14:textId="3F6FE55B" w:rsidR="00C46C4E" w:rsidRDefault="00C46C4E" w:rsidP="009A3A03">
      <w:pPr>
        <w:rPr>
          <w:lang w:val="pt-PT"/>
        </w:rPr>
      </w:pPr>
    </w:p>
    <w:p w14:paraId="42BEA5CE" w14:textId="4E34063D" w:rsidR="00C46C4E" w:rsidRDefault="00C46C4E" w:rsidP="009A3A03">
      <w:pPr>
        <w:rPr>
          <w:lang w:val="pt-PT"/>
        </w:rPr>
      </w:pPr>
    </w:p>
    <w:p w14:paraId="3CE035D1" w14:textId="4F40B9F6" w:rsidR="00C46C4E" w:rsidRDefault="00C46C4E" w:rsidP="009A3A03">
      <w:pPr>
        <w:rPr>
          <w:lang w:val="pt-PT"/>
        </w:rPr>
      </w:pPr>
    </w:p>
    <w:p w14:paraId="012AF1C1" w14:textId="4E3A2E6B" w:rsidR="00C46C4E" w:rsidRDefault="00C46C4E" w:rsidP="009A3A03">
      <w:pPr>
        <w:rPr>
          <w:lang w:val="pt-PT"/>
        </w:rPr>
      </w:pPr>
    </w:p>
    <w:p w14:paraId="2913A3E0" w14:textId="4A6BC256" w:rsidR="00C46C4E" w:rsidRDefault="00C46C4E" w:rsidP="009A3A03">
      <w:pPr>
        <w:rPr>
          <w:lang w:val="pt-PT"/>
        </w:rPr>
      </w:pPr>
    </w:p>
    <w:p w14:paraId="230B4971" w14:textId="1DC7DFD3" w:rsidR="00C46C4E" w:rsidRDefault="00C46C4E" w:rsidP="009A3A03">
      <w:pPr>
        <w:rPr>
          <w:lang w:val="pt-PT"/>
        </w:rPr>
      </w:pPr>
    </w:p>
    <w:p w14:paraId="17E25BB9" w14:textId="50FE0065" w:rsidR="00C46C4E" w:rsidRDefault="00C46C4E" w:rsidP="009A3A03">
      <w:pPr>
        <w:rPr>
          <w:lang w:val="pt-PT"/>
        </w:rPr>
      </w:pPr>
    </w:p>
    <w:p w14:paraId="3B6215EF" w14:textId="58613858" w:rsidR="00C46C4E" w:rsidRDefault="00C46C4E" w:rsidP="009A3A03">
      <w:pPr>
        <w:rPr>
          <w:lang w:val="pt-PT"/>
        </w:rPr>
      </w:pPr>
    </w:p>
    <w:p w14:paraId="24BB65A2" w14:textId="70BAE568" w:rsidR="00C46C4E" w:rsidRDefault="00C46C4E" w:rsidP="009A3A03">
      <w:pPr>
        <w:rPr>
          <w:lang w:val="pt-PT"/>
        </w:rPr>
      </w:pPr>
    </w:p>
    <w:p w14:paraId="4CFFB96C" w14:textId="14849CFA" w:rsidR="00C46C4E" w:rsidRDefault="00C46C4E" w:rsidP="009A3A03">
      <w:pPr>
        <w:rPr>
          <w:lang w:val="pt-PT"/>
        </w:rPr>
      </w:pPr>
    </w:p>
    <w:p w14:paraId="3E86E0B6" w14:textId="08BE7D5D" w:rsidR="00C46C4E" w:rsidRDefault="00C46C4E" w:rsidP="009A3A03">
      <w:pPr>
        <w:rPr>
          <w:lang w:val="pt-PT"/>
        </w:rPr>
      </w:pPr>
    </w:p>
    <w:p w14:paraId="0EDC0B24" w14:textId="52A3774E" w:rsidR="00C46C4E" w:rsidRDefault="00C46C4E" w:rsidP="009A3A03">
      <w:pPr>
        <w:rPr>
          <w:lang w:val="pt-PT"/>
        </w:rPr>
      </w:pPr>
    </w:p>
    <w:p w14:paraId="6424D25C" w14:textId="3A5DF517" w:rsidR="00C46C4E" w:rsidRDefault="00C46C4E" w:rsidP="009A3A03">
      <w:pPr>
        <w:rPr>
          <w:lang w:val="pt-PT"/>
        </w:rPr>
      </w:pPr>
    </w:p>
    <w:p w14:paraId="41904507" w14:textId="5F188770" w:rsidR="00C46C4E" w:rsidRDefault="00C46C4E" w:rsidP="009A3A03">
      <w:pPr>
        <w:rPr>
          <w:lang w:val="pt-PT"/>
        </w:rPr>
      </w:pPr>
    </w:p>
    <w:p w14:paraId="4B10AB0E" w14:textId="7ED1FEF1" w:rsidR="00C46C4E" w:rsidRDefault="00C46C4E" w:rsidP="009A3A03">
      <w:pPr>
        <w:rPr>
          <w:lang w:val="pt-PT"/>
        </w:rPr>
      </w:pPr>
    </w:p>
    <w:p w14:paraId="792AB2A5" w14:textId="77777777" w:rsidR="00C46C4E" w:rsidRPr="00407ED4" w:rsidRDefault="00C46C4E" w:rsidP="00C46C4E">
      <w:pPr>
        <w:pStyle w:val="Cabealho1"/>
        <w:jc w:val="both"/>
        <w:rPr>
          <w:lang w:val="pt-PT"/>
        </w:rPr>
      </w:pPr>
      <w:bookmarkStart w:id="4" w:name="_Toc463998345"/>
      <w:r w:rsidRPr="00407ED4">
        <w:rPr>
          <w:rFonts w:ascii="Calibri" w:hAnsi="Calibri"/>
          <w:color w:val="9D3511"/>
          <w:lang w:val="pt-PT"/>
        </w:rPr>
        <w:lastRenderedPageBreak/>
        <w:t>Parte 3</w:t>
      </w:r>
      <w:bookmarkEnd w:id="4"/>
    </w:p>
    <w:p w14:paraId="592E4F39" w14:textId="4E4197DE" w:rsidR="00C46C4E" w:rsidRDefault="00C46C4E" w:rsidP="009A3A03">
      <w:pPr>
        <w:rPr>
          <w:lang w:val="pt-PT"/>
        </w:rPr>
      </w:pPr>
      <w:bookmarkStart w:id="5" w:name="_GoBack"/>
      <w:bookmarkEnd w:id="5"/>
    </w:p>
    <w:p w14:paraId="456C07F3" w14:textId="07293712" w:rsidR="00C46C4E" w:rsidRDefault="00C46C4E" w:rsidP="009A3A03">
      <w:pPr>
        <w:rPr>
          <w:lang w:val="pt-PT"/>
        </w:rPr>
      </w:pPr>
    </w:p>
    <w:p w14:paraId="53326210" w14:textId="0C0457AD" w:rsidR="00C46C4E" w:rsidRDefault="00C46C4E" w:rsidP="009A3A03">
      <w:pPr>
        <w:rPr>
          <w:lang w:val="pt-PT"/>
        </w:rPr>
      </w:pPr>
    </w:p>
    <w:p w14:paraId="1DA43BB3" w14:textId="77777777" w:rsidR="00C46C4E" w:rsidRPr="00407ED4" w:rsidRDefault="00C46C4E" w:rsidP="009A3A03">
      <w:pPr>
        <w:rPr>
          <w:lang w:val="pt-PT"/>
        </w:rPr>
      </w:pPr>
    </w:p>
    <w:sectPr w:rsidR="00C46C4E" w:rsidRPr="00407ED4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283D" w14:textId="77777777" w:rsidR="00F74B17" w:rsidRDefault="00F74B17">
      <w:r>
        <w:separator/>
      </w:r>
    </w:p>
  </w:endnote>
  <w:endnote w:type="continuationSeparator" w:id="0">
    <w:p w14:paraId="1EDD48AC" w14:textId="77777777" w:rsidR="00F74B17" w:rsidRDefault="00F7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-Gothic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9013D" w14:textId="77777777" w:rsidR="0077393C" w:rsidRDefault="0077393C">
    <w:pPr>
      <w:pStyle w:val="Rodap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fldChar w:fldCharType="begin"/>
    </w:r>
    <w:r>
      <w:rPr>
        <w:rFonts w:ascii="Calibri" w:hAnsi="Calibri"/>
      </w:rPr>
      <w:instrText>[Escrever texto]</w:instrText>
    </w:r>
    <w:r>
      <w:fldChar w:fldCharType="separate"/>
    </w:r>
    <w:r>
      <w:rPr>
        <w:rFonts w:ascii="Calibri" w:hAnsi="Calibri"/>
      </w:rPr>
      <w:t>Página</w:t>
    </w:r>
    <w:r>
      <w:rPr>
        <w:rFonts w:asciiTheme="majorHAnsi" w:eastAsiaTheme="majorEastAsia" w:hAnsiTheme="majorHAnsi" w:cstheme="majorBidi"/>
        <w:noProof/>
      </w:rPr>
      <w:fldChar w:fldCharType="end"/>
    </w:r>
    <w:r>
      <w:t xml:space="preserve"> PAGE   \* MERGEFORMAT </w:t>
    </w: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04A4E80" wp14:editId="1DB2634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0673A441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97B8BD" wp14:editId="5A9726F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291CD82A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B8AE" wp14:editId="76BFDB1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78792BEE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C6E2" w14:textId="77777777" w:rsidR="0077393C" w:rsidRDefault="0077393C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446F73" wp14:editId="117458E2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4041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FA628" w14:textId="77777777" w:rsidR="0077393C" w:rsidRDefault="0077393C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t>15/10/2016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9446F73" id="Rectangle 459" o:spid="_x0000_s1030" style="position:absolute;margin-left:0;margin-top:0;width:431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" filled="f" stroked="f">
              <v:textbox inset=",0">
                <w:txbxContent>
                  <w:p w14:paraId="347FA628" w14:textId="77777777" w:rsidR="0077393C" w:rsidRDefault="0077393C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t>15/10/2016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782A23B" wp14:editId="299679E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2785"/>
              <wp:effectExtent l="0" t="0" r="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278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6DD42769" id="Group 460" o:spid="_x0000_s1026" style="position:absolute;margin-left:0;margin-top:0;width:6pt;height:54.5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8C766" w14:textId="77777777" w:rsidR="00F74B17" w:rsidRDefault="00F74B17">
      <w:r>
        <w:separator/>
      </w:r>
    </w:p>
  </w:footnote>
  <w:footnote w:type="continuationSeparator" w:id="0">
    <w:p w14:paraId="3833727B" w14:textId="77777777" w:rsidR="00F74B17" w:rsidRDefault="00F74B17">
      <w:r>
        <w:separator/>
      </w:r>
    </w:p>
  </w:footnote>
  <w:footnote w:type="continuationNotice" w:id="1">
    <w:p w14:paraId="449FA623" w14:textId="77777777" w:rsidR="00F74B17" w:rsidRDefault="00F74B1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F69F9" w14:textId="77777777" w:rsidR="0077393C" w:rsidRPr="003E61B6" w:rsidRDefault="0077393C">
    <w:pPr>
      <w:pStyle w:val="Cabealho"/>
      <w:rPr>
        <w:rFonts w:asciiTheme="majorHAnsi" w:eastAsiaTheme="majorEastAsia" w:hAnsiTheme="majorHAnsi" w:cstheme="majorBidi"/>
        <w:lang w:val="pt-PT"/>
      </w:rPr>
    </w:pPr>
    <w:r w:rsidRPr="003E61B6">
      <w:rPr>
        <w:rFonts w:ascii="Calibri" w:hAnsi="Calibri"/>
        <w:lang w:val="pt-PT"/>
      </w:rPr>
      <w:t>Plano de Marketing da Aventura Lavor</w:t>
    </w:r>
  </w:p>
  <w:p w14:paraId="4A714781" w14:textId="77777777" w:rsidR="0077393C" w:rsidRDefault="0077393C">
    <w:pPr>
      <w:pStyle w:val="Cabealho"/>
    </w:pPr>
    <w:r>
      <w:rPr>
        <w:rFonts w:asciiTheme="majorHAnsi" w:eastAsiaTheme="majorEastAsia" w:hAnsiTheme="majorHAnsi" w:cstheme="majorBidi"/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E12BB4" wp14:editId="41565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0" b="63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7FDD21E6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614D0C" wp14:editId="5AD57D2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4138123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033EA" wp14:editId="1344688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518B7CC7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FE6EB" w14:textId="77777777" w:rsidR="0077393C" w:rsidRDefault="0077393C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val="pt-PT" w:eastAsia="pt-P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26BF38A" wp14:editId="426ADAD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A2978F" w14:textId="77777777" w:rsidR="0077393C" w:rsidRPr="00E6186E" w:rsidRDefault="0077393C">
                          <w:pPr>
                            <w:spacing w:after="0" w:line="240" w:lineRule="auto"/>
                            <w:jc w:val="right"/>
                            <w:rPr>
                              <w:lang w:val="pt-PT"/>
                            </w:rPr>
                          </w:pPr>
                          <w:r>
                            <w:rPr>
                              <w:rFonts w:ascii="Calibri" w:hAnsi="Calibri"/>
                              <w:lang w:val="pt-PT"/>
                            </w:rPr>
                            <w:t>Trabalho Prático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BF38A"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DB0rK6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14:paraId="66A2978F" w14:textId="77777777" w:rsidR="0077393C" w:rsidRPr="00E6186E" w:rsidRDefault="0077393C">
                    <w:pPr>
                      <w:spacing w:after="0" w:line="240" w:lineRule="auto"/>
                      <w:jc w:val="right"/>
                      <w:rPr>
                        <w:lang w:val="pt-PT"/>
                      </w:rPr>
                    </w:pPr>
                    <w:r>
                      <w:rPr>
                        <w:rFonts w:ascii="Calibri" w:hAnsi="Calibri"/>
                        <w:lang w:val="pt-PT"/>
                      </w:rPr>
                      <w:t>Trabalho Prático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pt-PT" w:eastAsia="pt-PT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85923B3" wp14:editId="2EBB3E1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1095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7C4D49A" w14:textId="0C385C13" w:rsidR="0077393C" w:rsidRDefault="0077393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85285" w:rsidRPr="00B85285">
                            <w:rPr>
                              <w:noProof/>
                              <w:color w:val="FFFFFF"/>
                            </w:rPr>
                            <w:t>29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923B3" id="Text Box 476" o:spid="_x0000_s1029" type="#_x0000_t202" style="position:absolute;margin-left:38.65pt;margin-top:0;width:89.8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57C4D49A" w14:textId="0C385C13" w:rsidR="0077393C" w:rsidRDefault="0077393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85285" w:rsidRPr="00B85285">
                      <w:rPr>
                        <w:noProof/>
                        <w:color w:val="FFFFFF"/>
                      </w:rPr>
                      <w:t>29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C0"/>
    <w:rsid w:val="000006B2"/>
    <w:rsid w:val="00010E4E"/>
    <w:rsid w:val="00030266"/>
    <w:rsid w:val="00033F9B"/>
    <w:rsid w:val="00065FE6"/>
    <w:rsid w:val="000725FB"/>
    <w:rsid w:val="0008248B"/>
    <w:rsid w:val="00082B59"/>
    <w:rsid w:val="00092630"/>
    <w:rsid w:val="0009488B"/>
    <w:rsid w:val="00094A82"/>
    <w:rsid w:val="000A7FFA"/>
    <w:rsid w:val="000B4DA0"/>
    <w:rsid w:val="000B5830"/>
    <w:rsid w:val="000E1F82"/>
    <w:rsid w:val="000E69F9"/>
    <w:rsid w:val="000F34D4"/>
    <w:rsid w:val="0010043F"/>
    <w:rsid w:val="0011199A"/>
    <w:rsid w:val="00112B8A"/>
    <w:rsid w:val="001213EB"/>
    <w:rsid w:val="00125087"/>
    <w:rsid w:val="00134E3A"/>
    <w:rsid w:val="00146DFC"/>
    <w:rsid w:val="00150680"/>
    <w:rsid w:val="001535BE"/>
    <w:rsid w:val="00170E76"/>
    <w:rsid w:val="00171F01"/>
    <w:rsid w:val="0017488E"/>
    <w:rsid w:val="0017501D"/>
    <w:rsid w:val="0017587D"/>
    <w:rsid w:val="00194E91"/>
    <w:rsid w:val="001A78F1"/>
    <w:rsid w:val="001B540A"/>
    <w:rsid w:val="001C66BB"/>
    <w:rsid w:val="001D78F1"/>
    <w:rsid w:val="001E0899"/>
    <w:rsid w:val="00201B62"/>
    <w:rsid w:val="002040D6"/>
    <w:rsid w:val="00214956"/>
    <w:rsid w:val="00267F18"/>
    <w:rsid w:val="00267F89"/>
    <w:rsid w:val="00274A55"/>
    <w:rsid w:val="00275F9C"/>
    <w:rsid w:val="00292CE8"/>
    <w:rsid w:val="002A07CB"/>
    <w:rsid w:val="002A3DFD"/>
    <w:rsid w:val="002C5511"/>
    <w:rsid w:val="002E1DA3"/>
    <w:rsid w:val="002F116B"/>
    <w:rsid w:val="003011A9"/>
    <w:rsid w:val="00304007"/>
    <w:rsid w:val="00335865"/>
    <w:rsid w:val="00340C6C"/>
    <w:rsid w:val="00357489"/>
    <w:rsid w:val="0036070A"/>
    <w:rsid w:val="0037530E"/>
    <w:rsid w:val="00383A3E"/>
    <w:rsid w:val="003A2CAB"/>
    <w:rsid w:val="003A746B"/>
    <w:rsid w:val="003B17DA"/>
    <w:rsid w:val="003B620C"/>
    <w:rsid w:val="003C158A"/>
    <w:rsid w:val="003C6F82"/>
    <w:rsid w:val="003E61B6"/>
    <w:rsid w:val="003F54D1"/>
    <w:rsid w:val="00407ED4"/>
    <w:rsid w:val="00413E8B"/>
    <w:rsid w:val="00422AC5"/>
    <w:rsid w:val="004864FA"/>
    <w:rsid w:val="004866DE"/>
    <w:rsid w:val="004A51BD"/>
    <w:rsid w:val="004C56CA"/>
    <w:rsid w:val="004C6AD2"/>
    <w:rsid w:val="004C6F35"/>
    <w:rsid w:val="004C7DB3"/>
    <w:rsid w:val="004D6BEC"/>
    <w:rsid w:val="004E798E"/>
    <w:rsid w:val="0050216E"/>
    <w:rsid w:val="005140FB"/>
    <w:rsid w:val="00515EC0"/>
    <w:rsid w:val="00521FF5"/>
    <w:rsid w:val="00524D25"/>
    <w:rsid w:val="00531587"/>
    <w:rsid w:val="00531739"/>
    <w:rsid w:val="005346C4"/>
    <w:rsid w:val="00540515"/>
    <w:rsid w:val="0054794E"/>
    <w:rsid w:val="00556A3B"/>
    <w:rsid w:val="00562CC0"/>
    <w:rsid w:val="00570E86"/>
    <w:rsid w:val="00576707"/>
    <w:rsid w:val="00580531"/>
    <w:rsid w:val="005A7659"/>
    <w:rsid w:val="005B1B4E"/>
    <w:rsid w:val="005C0C72"/>
    <w:rsid w:val="005C0F56"/>
    <w:rsid w:val="005E6AF1"/>
    <w:rsid w:val="005F07FD"/>
    <w:rsid w:val="005F3B8D"/>
    <w:rsid w:val="00660DF0"/>
    <w:rsid w:val="00667555"/>
    <w:rsid w:val="00683EEA"/>
    <w:rsid w:val="00692F57"/>
    <w:rsid w:val="00697ACE"/>
    <w:rsid w:val="006A5933"/>
    <w:rsid w:val="006B7F76"/>
    <w:rsid w:val="006E6EA6"/>
    <w:rsid w:val="006F3A59"/>
    <w:rsid w:val="00721855"/>
    <w:rsid w:val="00751AC8"/>
    <w:rsid w:val="0076525B"/>
    <w:rsid w:val="0077393C"/>
    <w:rsid w:val="007819B9"/>
    <w:rsid w:val="00785966"/>
    <w:rsid w:val="00796155"/>
    <w:rsid w:val="00797D79"/>
    <w:rsid w:val="007A50F0"/>
    <w:rsid w:val="007D7972"/>
    <w:rsid w:val="007E1D48"/>
    <w:rsid w:val="00816CE9"/>
    <w:rsid w:val="00863BF5"/>
    <w:rsid w:val="0086654F"/>
    <w:rsid w:val="00894E5D"/>
    <w:rsid w:val="008A071E"/>
    <w:rsid w:val="008B3901"/>
    <w:rsid w:val="008C67AF"/>
    <w:rsid w:val="008D2F9B"/>
    <w:rsid w:val="008F002B"/>
    <w:rsid w:val="008F786E"/>
    <w:rsid w:val="009213D9"/>
    <w:rsid w:val="00951F96"/>
    <w:rsid w:val="009A119B"/>
    <w:rsid w:val="009A3A03"/>
    <w:rsid w:val="009A5FD6"/>
    <w:rsid w:val="009B1840"/>
    <w:rsid w:val="009B24DE"/>
    <w:rsid w:val="009B5757"/>
    <w:rsid w:val="009B59B7"/>
    <w:rsid w:val="009C18F9"/>
    <w:rsid w:val="009E3AEF"/>
    <w:rsid w:val="009F69CB"/>
    <w:rsid w:val="009F796D"/>
    <w:rsid w:val="00A0751B"/>
    <w:rsid w:val="00A10AC3"/>
    <w:rsid w:val="00A153A5"/>
    <w:rsid w:val="00A21C19"/>
    <w:rsid w:val="00A404DA"/>
    <w:rsid w:val="00A65BA0"/>
    <w:rsid w:val="00A7191F"/>
    <w:rsid w:val="00A7380B"/>
    <w:rsid w:val="00AA79C8"/>
    <w:rsid w:val="00AB321E"/>
    <w:rsid w:val="00AC47A0"/>
    <w:rsid w:val="00AD13DC"/>
    <w:rsid w:val="00AD5346"/>
    <w:rsid w:val="00AE32BF"/>
    <w:rsid w:val="00AF2D87"/>
    <w:rsid w:val="00AF3B41"/>
    <w:rsid w:val="00AF47F0"/>
    <w:rsid w:val="00B0466F"/>
    <w:rsid w:val="00B22C35"/>
    <w:rsid w:val="00B267A8"/>
    <w:rsid w:val="00B64864"/>
    <w:rsid w:val="00B66E49"/>
    <w:rsid w:val="00B71EC0"/>
    <w:rsid w:val="00B72078"/>
    <w:rsid w:val="00B85285"/>
    <w:rsid w:val="00B94000"/>
    <w:rsid w:val="00C07CE2"/>
    <w:rsid w:val="00C260C9"/>
    <w:rsid w:val="00C35251"/>
    <w:rsid w:val="00C368AF"/>
    <w:rsid w:val="00C41631"/>
    <w:rsid w:val="00C46C4E"/>
    <w:rsid w:val="00C733B8"/>
    <w:rsid w:val="00CB11F0"/>
    <w:rsid w:val="00CD12EE"/>
    <w:rsid w:val="00D042B7"/>
    <w:rsid w:val="00D116D9"/>
    <w:rsid w:val="00D126C2"/>
    <w:rsid w:val="00D13740"/>
    <w:rsid w:val="00D23FBB"/>
    <w:rsid w:val="00D24000"/>
    <w:rsid w:val="00D2451E"/>
    <w:rsid w:val="00D30FED"/>
    <w:rsid w:val="00D57B40"/>
    <w:rsid w:val="00D75910"/>
    <w:rsid w:val="00D76B0C"/>
    <w:rsid w:val="00D83567"/>
    <w:rsid w:val="00D9319A"/>
    <w:rsid w:val="00D97B8A"/>
    <w:rsid w:val="00DC0805"/>
    <w:rsid w:val="00DE0420"/>
    <w:rsid w:val="00DF690B"/>
    <w:rsid w:val="00E1253E"/>
    <w:rsid w:val="00E2228B"/>
    <w:rsid w:val="00E40017"/>
    <w:rsid w:val="00E52A9C"/>
    <w:rsid w:val="00E54EF8"/>
    <w:rsid w:val="00E557CF"/>
    <w:rsid w:val="00E6186E"/>
    <w:rsid w:val="00E64298"/>
    <w:rsid w:val="00E877E9"/>
    <w:rsid w:val="00E91A9C"/>
    <w:rsid w:val="00E920A6"/>
    <w:rsid w:val="00EB0597"/>
    <w:rsid w:val="00ED45DB"/>
    <w:rsid w:val="00EE2471"/>
    <w:rsid w:val="00EE447B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4B17"/>
    <w:rsid w:val="00F75EA4"/>
    <w:rsid w:val="00F82C06"/>
    <w:rsid w:val="00F900BC"/>
    <w:rsid w:val="00F9442D"/>
    <w:rsid w:val="00FA279C"/>
    <w:rsid w:val="00FB452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08F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AF2D87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ndice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arte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arter"/>
    <w:uiPriority w:val="1"/>
    <w:qFormat/>
    <w:rsid w:val="0017501D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F3B41"/>
  </w:style>
  <w:style w:type="paragraph" w:styleId="Textodebalo">
    <w:name w:val="Balloon Text"/>
    <w:basedOn w:val="Normal"/>
    <w:link w:val="TextodebaloCarter"/>
    <w:rsid w:val="00AF3B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7501D"/>
    <w:rPr>
      <w:b/>
      <w:bCs/>
    </w:rPr>
  </w:style>
  <w:style w:type="character" w:styleId="nfase">
    <w:name w:val="Emphasis"/>
    <w:basedOn w:val="Tipodeletrapredefinidodopargraf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7501D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Discreto">
    <w:name w:val="Subtle Emphasis"/>
    <w:basedOn w:val="Tipodeletrapredefinidodopargrafo"/>
    <w:uiPriority w:val="19"/>
    <w:qFormat/>
    <w:rsid w:val="0017501D"/>
    <w:rPr>
      <w:i/>
      <w:iCs/>
      <w:color w:val="808080" w:themeColor="text1" w:themeTint="7F"/>
    </w:rPr>
  </w:style>
  <w:style w:type="character" w:styleId="nfaseIntenso">
    <w:name w:val="Intense Emphasis"/>
    <w:basedOn w:val="Tipodeletrapredefinidodopargraf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7501D"/>
    <w:rPr>
      <w:b/>
      <w:bCs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7501D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arte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0F56"/>
  </w:style>
  <w:style w:type="paragraph" w:styleId="Cabealho">
    <w:name w:val="header"/>
    <w:basedOn w:val="Normal"/>
    <w:link w:val="CabealhoCarte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5E6AF1"/>
  </w:style>
  <w:style w:type="character" w:customStyle="1" w:styleId="AssuntodecomentrioCarter">
    <w:name w:val="Assunto de comentário Caráter"/>
    <w:basedOn w:val="TextodecomentrioCarter"/>
    <w:link w:val="Assuntodecomentrio"/>
    <w:rsid w:val="005E6AF1"/>
  </w:style>
  <w:style w:type="table" w:styleId="Tabelacomgrelha">
    <w:name w:val="Table Grid"/>
    <w:basedOn w:val="Tabelanormal"/>
    <w:rsid w:val="00951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Templates\Relat&#243;rio%20comercial%20(design%20gr&#225;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C:\Users\Utilizador\AppData\Roaming\Microsoft\Templates\Relatório comercial (design gráfico).dotx</Template>
  <TotalTime>0</TotalTime>
  <Pages>31</Pages>
  <Words>3106</Words>
  <Characters>16777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2016-10-09T11:38:00Z</dcterms:created>
  <dcterms:modified xsi:type="dcterms:W3CDTF">2016-10-13T17:31:00Z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