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81B" w:rsidRDefault="004F4350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  <w:r>
        <w:rPr>
          <w:rFonts w:ascii="Arial" w:eastAsia="Times New Roman" w:hAnsi="Arial" w:cs="Arial"/>
          <w:sz w:val="28"/>
          <w:szCs w:val="28"/>
          <w:u w:val="single"/>
          <w:lang w:eastAsia="pt-PT"/>
        </w:rPr>
        <w:t>PARTE 1</w:t>
      </w:r>
    </w:p>
    <w:p w:rsidR="0024281B" w:rsidRDefault="004F4350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  <w:r>
        <w:rPr>
          <w:rFonts w:ascii="Arial" w:eastAsia="Times New Roman" w:hAnsi="Arial" w:cs="Arial"/>
          <w:sz w:val="28"/>
          <w:szCs w:val="28"/>
          <w:u w:val="single"/>
          <w:lang w:eastAsia="pt-PT"/>
        </w:rPr>
        <w:t>Acesso Rádio</w:t>
      </w:r>
    </w:p>
    <w:p w:rsidR="0024281B" w:rsidRDefault="0024281B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:rsidR="0024281B" w:rsidRDefault="004F4350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817245</wp:posOffset>
            </wp:positionV>
            <wp:extent cx="5400044" cy="2372996"/>
            <wp:effectExtent l="0" t="0" r="0" b="8254"/>
            <wp:wrapSquare wrapText="bothSides"/>
            <wp:docPr id="1" name="Imagem 1" descr="https://scontent-lhr3-1.xx.fbcdn.net/v/t34.0-12/15129848_10210285261915362_1725673008_n.png?oh=ec6eec6d449fbb916c18c42c2772d984&amp;oe=58303D6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372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8"/>
          <w:szCs w:val="28"/>
        </w:rPr>
        <w:t>Identifique em que frequência do espectro está a operar a rede sem fios, e o canal corresponde essa frequência (pode confirmar com a norma IEEE 802.11).</w:t>
      </w:r>
    </w:p>
    <w:p w:rsidR="0024281B" w:rsidRDefault="004F4350">
      <w:pPr>
        <w:pStyle w:val="PargrafodaLista"/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2545076</wp:posOffset>
            </wp:positionV>
            <wp:extent cx="3345176" cy="266703"/>
            <wp:effectExtent l="0" t="0" r="7624" b="0"/>
            <wp:wrapSquare wrapText="bothSides"/>
            <wp:docPr id="2" name="Imagem 5" descr="https://scontent-lhr3-1.xx.fbcdn.net/v/t34.0-12/15139252_1680777802213791_1656205860_n.png?oh=701a4455e7262ae418ae9694b6623692&amp;oe=582FB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t="37046" b="53205"/>
                    <a:stretch>
                      <a:fillRect/>
                    </a:stretch>
                  </pic:blipFill>
                  <pic:spPr>
                    <a:xfrm>
                      <a:off x="0" y="0"/>
                      <a:ext cx="3345176" cy="2667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4281B" w:rsidRDefault="0024281B">
      <w:pPr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4F4350">
      <w:pPr>
        <w:spacing w:after="0" w:line="240" w:lineRule="auto"/>
        <w:jc w:val="both"/>
      </w:pPr>
      <w:r>
        <w:rPr>
          <w:rFonts w:eastAsia="Times New Roman" w:cs="Calibri"/>
          <w:b/>
          <w:sz w:val="28"/>
          <w:szCs w:val="28"/>
          <w:lang w:eastAsia="pt-PT"/>
        </w:rPr>
        <w:t xml:space="preserve">R: </w:t>
      </w:r>
      <w:r>
        <w:rPr>
          <w:rFonts w:ascii="Arial" w:eastAsia="Times New Roman" w:hAnsi="Arial" w:cs="Arial"/>
          <w:sz w:val="28"/>
          <w:szCs w:val="28"/>
          <w:lang w:eastAsia="pt-PT"/>
        </w:rPr>
        <w:t>Como podemos ver pelas imagens acima, a frequência é 2437 e está no canal 6.</w:t>
      </w:r>
    </w:p>
    <w:p w:rsidR="0024281B" w:rsidRDefault="0024281B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:rsidR="0024281B" w:rsidRDefault="004F4350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588014</wp:posOffset>
            </wp:positionV>
            <wp:extent cx="5398827" cy="541653"/>
            <wp:effectExtent l="0" t="0" r="0" b="0"/>
            <wp:wrapSquare wrapText="bothSides"/>
            <wp:docPr id="3" name="Imagem 2" descr="https://scontent-lhr3-1.xx.fbcdn.net/v/t34.0-12/15139237_1680774765547428_1778816557_n.png?oh=794f781b3b6d2c3e44a848112cf06bc3&amp;oe=582FC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t="75326"/>
                    <a:stretch>
                      <a:fillRect/>
                    </a:stretch>
                  </pic:blipFill>
                  <pic:spPr>
                    <a:xfrm>
                      <a:off x="0" y="0"/>
                      <a:ext cx="5398827" cy="5416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8"/>
          <w:szCs w:val="28"/>
        </w:rPr>
        <w:t>Qual o tipo do canal que está a ser usado para a comunicação rádio? Qual o débito a que foi enviada a trama escolhida?</w:t>
      </w: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4F4350">
      <w:pPr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3172</wp:posOffset>
            </wp:positionV>
            <wp:extent cx="5399403" cy="685800"/>
            <wp:effectExtent l="0" t="0" r="0" b="0"/>
            <wp:wrapSquare wrapText="bothSides"/>
            <wp:docPr id="4" name="Imagem 3" descr="https://scontent-lhr3-1.xx.fbcdn.net/v/t34.0-12/15139444_1680775315547373_1673823778_n.png?oh=1277114c33d00da750a32b93cb5128be&amp;oe=582FEE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t="23965" b="4477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3" cy="685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4281B" w:rsidRDefault="004F4350">
      <w:pPr>
        <w:autoSpaceDE w:val="0"/>
        <w:spacing w:after="0" w:line="240" w:lineRule="auto"/>
        <w:jc w:val="both"/>
      </w:pPr>
      <w:r>
        <w:rPr>
          <w:rFonts w:eastAsia="Times New Roman" w:cs="Calibri"/>
          <w:b/>
          <w:sz w:val="28"/>
          <w:szCs w:val="28"/>
          <w:lang w:eastAsia="pt-PT"/>
        </w:rPr>
        <w:t xml:space="preserve">R: </w:t>
      </w:r>
      <w:r>
        <w:rPr>
          <w:rFonts w:ascii="Arial" w:eastAsia="Times New Roman" w:hAnsi="Arial" w:cs="Arial"/>
          <w:sz w:val="28"/>
          <w:szCs w:val="28"/>
          <w:lang w:eastAsia="pt-PT"/>
        </w:rPr>
        <w:t>O tipo de canal a ser usado para a comunicação rádio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é 802.11b. O débito a que foi enviada a trama 45 é 1.0 Mb/s.</w:t>
      </w:r>
    </w:p>
    <w:p w:rsidR="0024281B" w:rsidRDefault="0024281B">
      <w:pPr>
        <w:autoSpaceDE w:val="0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</w:p>
    <w:p w:rsidR="0024281B" w:rsidRDefault="004F4350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391792</wp:posOffset>
            </wp:positionV>
            <wp:extent cx="5398773" cy="243843"/>
            <wp:effectExtent l="0" t="0" r="0" b="3807"/>
            <wp:wrapTight wrapText="bothSides">
              <wp:wrapPolygon edited="0">
                <wp:start x="0" y="0"/>
                <wp:lineTo x="0" y="20250"/>
                <wp:lineTo x="21493" y="20250"/>
                <wp:lineTo x="21493" y="0"/>
                <wp:lineTo x="0" y="0"/>
              </wp:wrapPolygon>
            </wp:wrapTight>
            <wp:docPr id="5" name="Imagem 4" descr="https://scontent-lhr3-1.xx.fbcdn.net/v/t34.0-12/15134486_1680775832213988_193708015_n.png?oh=0ec9c86f54d750ef6f74787a21740fe2&amp;oe=58300BE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 t="36279" b="52557"/>
                    <a:stretch>
                      <a:fillRect/>
                    </a:stretch>
                  </pic:blipFill>
                  <pic:spPr>
                    <a:xfrm>
                      <a:off x="0" y="0"/>
                      <a:ext cx="5398773" cy="2438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8"/>
        </w:rPr>
        <w:t>Indique qual o índice de qualidade do sinal.</w:t>
      </w:r>
      <w:r>
        <w:rPr>
          <w:rFonts w:eastAsia="Times New Roman" w:cs="Calibri"/>
          <w:sz w:val="28"/>
          <w:szCs w:val="28"/>
          <w:lang w:eastAsia="pt-PT"/>
        </w:rPr>
        <w:t xml:space="preserve"> </w:t>
      </w:r>
    </w:p>
    <w:p w:rsidR="0024281B" w:rsidRDefault="0024281B">
      <w:pPr>
        <w:pStyle w:val="PargrafodaLista"/>
        <w:autoSpaceDE w:val="0"/>
        <w:spacing w:after="0" w:line="240" w:lineRule="auto"/>
        <w:rPr>
          <w:rFonts w:cs="Calibri"/>
        </w:rPr>
      </w:pPr>
    </w:p>
    <w:p w:rsidR="0024281B" w:rsidRDefault="004F4350">
      <w:pPr>
        <w:autoSpaceDE w:val="0"/>
        <w:spacing w:after="0" w:line="240" w:lineRule="auto"/>
      </w:pPr>
      <w:r>
        <w:rPr>
          <w:rFonts w:eastAsia="Times New Roman" w:cs="Calibri"/>
          <w:b/>
          <w:sz w:val="28"/>
          <w:szCs w:val="28"/>
          <w:lang w:eastAsia="pt-PT"/>
        </w:rPr>
        <w:t xml:space="preserve">R: </w:t>
      </w:r>
      <w:r>
        <w:rPr>
          <w:rFonts w:ascii="Arial" w:eastAsia="Times New Roman" w:hAnsi="Arial" w:cs="Arial"/>
          <w:sz w:val="28"/>
          <w:szCs w:val="28"/>
          <w:lang w:eastAsia="pt-PT"/>
        </w:rPr>
        <w:t>O índice de qualidade do sinal é 94.</w:t>
      </w:r>
    </w:p>
    <w:p w:rsidR="0024281B" w:rsidRDefault="004F4350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  <w:r>
        <w:rPr>
          <w:rFonts w:ascii="Arial" w:eastAsia="Times New Roman" w:hAnsi="Arial" w:cs="Arial"/>
          <w:sz w:val="28"/>
          <w:szCs w:val="28"/>
          <w:u w:val="single"/>
          <w:lang w:eastAsia="pt-PT"/>
        </w:rPr>
        <w:lastRenderedPageBreak/>
        <w:t>Tramas Beacon</w:t>
      </w:r>
    </w:p>
    <w:p w:rsidR="0024281B" w:rsidRDefault="0024281B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:rsidR="0024281B" w:rsidRDefault="004F4350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443868</wp:posOffset>
            </wp:positionH>
            <wp:positionV relativeFrom="paragraph">
              <wp:posOffset>802001</wp:posOffset>
            </wp:positionV>
            <wp:extent cx="5398773" cy="1417320"/>
            <wp:effectExtent l="0" t="0" r="0" b="0"/>
            <wp:wrapSquare wrapText="bothSides"/>
            <wp:docPr id="6" name="Imagem 6" descr="https://scontent-lhr3-1.xx.fbcdn.net/v/l/t34.0-12/15086803_1680778992213672_65037090_n.png?oh=e21abe7bd234c47293c1e30a96fa7a28&amp;oe=583005B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 b="47209"/>
                    <a:stretch>
                      <a:fillRect/>
                    </a:stretch>
                  </pic:blipFill>
                  <pic:spPr>
                    <a:xfrm>
                      <a:off x="0" y="0"/>
                      <a:ext cx="5398773" cy="1417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8"/>
          <w:szCs w:val="28"/>
        </w:rPr>
        <w:t xml:space="preserve">Qual o tipo de uma trama </w:t>
      </w:r>
      <w:r>
        <w:rPr>
          <w:rFonts w:cs="Calibri"/>
          <w:i/>
          <w:iCs/>
          <w:sz w:val="28"/>
          <w:szCs w:val="28"/>
        </w:rPr>
        <w:t>beacon</w:t>
      </w:r>
      <w:r>
        <w:rPr>
          <w:rFonts w:cs="Calibri"/>
          <w:sz w:val="28"/>
          <w:szCs w:val="28"/>
        </w:rPr>
        <w:t>? Indique quais os seus identificadores de tipo e subtipo.</w:t>
      </w:r>
      <w:r>
        <w:rPr>
          <w:rFonts w:cs="Calibri"/>
          <w:sz w:val="28"/>
          <w:szCs w:val="28"/>
        </w:rPr>
        <w:t xml:space="preserve"> Em que parte da trama estão especificados?</w:t>
      </w:r>
    </w:p>
    <w:p w:rsidR="0024281B" w:rsidRDefault="0024281B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24281B" w:rsidRDefault="004F4350">
      <w:pPr>
        <w:autoSpaceDE w:val="0"/>
        <w:spacing w:after="0" w:line="240" w:lineRule="auto"/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-630</wp:posOffset>
            </wp:positionV>
            <wp:extent cx="5400044" cy="3233821"/>
            <wp:effectExtent l="0" t="0" r="0" b="4679"/>
            <wp:wrapSquare wrapText="bothSides"/>
            <wp:docPr id="7" name="Imagem 7" descr="https://scontent-lhr3-1.xx.fbcdn.net/v/t34.0-12/15139597_1680782048880033_1258798720_n.png?oh=02bd061f34bebf3e11e8610155be4535&amp;oe=58302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2338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4281B" w:rsidRDefault="0024281B">
      <w:pPr>
        <w:autoSpaceDE w:val="0"/>
        <w:spacing w:after="0" w:line="240" w:lineRule="auto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4F4350">
      <w:pPr>
        <w:autoSpaceDE w:val="0"/>
        <w:spacing w:after="0" w:line="240" w:lineRule="auto"/>
        <w:jc w:val="both"/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O tipo da trama é Management frame e o seu tipo é 0 e subtipo é 8.  A parte da trama em que estão especificados é visível na segunda imagem apresentada.</w:t>
      </w:r>
    </w:p>
    <w:p w:rsidR="0024281B" w:rsidRDefault="0024281B">
      <w:pPr>
        <w:tabs>
          <w:tab w:val="left" w:pos="3168"/>
        </w:tabs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tabs>
          <w:tab w:val="left" w:pos="3168"/>
        </w:tabs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tabs>
          <w:tab w:val="left" w:pos="3168"/>
        </w:tabs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tabs>
          <w:tab w:val="left" w:pos="3168"/>
        </w:tabs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366CA8" w:rsidRDefault="00366CA8">
      <w:pPr>
        <w:tabs>
          <w:tab w:val="left" w:pos="3168"/>
        </w:tabs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366CA8" w:rsidRDefault="00366CA8">
      <w:pPr>
        <w:tabs>
          <w:tab w:val="left" w:pos="3168"/>
        </w:tabs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366CA8" w:rsidRDefault="00366CA8">
      <w:pPr>
        <w:tabs>
          <w:tab w:val="left" w:pos="3168"/>
        </w:tabs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4F4350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>
        <w:rPr>
          <w:rFonts w:cs="Calibri"/>
          <w:sz w:val="28"/>
          <w:szCs w:val="28"/>
        </w:rPr>
        <w:lastRenderedPageBreak/>
        <w:t>Identifique os SSIDs dos APs (</w:t>
      </w:r>
      <w:r>
        <w:rPr>
          <w:rFonts w:cs="Calibri"/>
          <w:i/>
          <w:iCs/>
          <w:sz w:val="28"/>
          <w:szCs w:val="28"/>
        </w:rPr>
        <w:t xml:space="preserve">Access </w:t>
      </w:r>
      <w:r>
        <w:rPr>
          <w:rFonts w:cs="Calibri"/>
          <w:i/>
          <w:iCs/>
          <w:sz w:val="28"/>
          <w:szCs w:val="28"/>
        </w:rPr>
        <w:t>Points</w:t>
      </w:r>
      <w:r>
        <w:rPr>
          <w:rFonts w:cs="Calibri"/>
          <w:sz w:val="28"/>
          <w:szCs w:val="28"/>
        </w:rPr>
        <w:t>) que estão a operar na rede e diga qual tende a proporcionar a melhor qualidade de sinal?</w:t>
      </w: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4F4350">
      <w:pPr>
        <w:pStyle w:val="PargrafodaLista"/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3813</wp:posOffset>
            </wp:positionV>
            <wp:extent cx="2750816" cy="2049783"/>
            <wp:effectExtent l="0" t="0" r="0" b="7617"/>
            <wp:wrapSquare wrapText="bothSides"/>
            <wp:docPr id="8" name="Imagem 12" descr="https://scontent-lhr3-1.xx.fbcdn.net/v/t34.0-12/15151137_1680786752212896_41363127_n.png?oh=c864c282f2903d3851370b96b17e2bb8&amp;oe=582FA6C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816" cy="20497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4F4350">
      <w:pPr>
        <w:pStyle w:val="PargrafodaLista"/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4274820" cy="845820"/>
            <wp:effectExtent l="0" t="0" r="0" b="0"/>
            <wp:wrapSquare wrapText="bothSides"/>
            <wp:docPr id="9" name="Imagem 10" descr="https://scontent-lhr3-1.xx.fbcdn.net/v/t34.0-12/15139713_1680786042212967_116714799_n.png?oh=b02b83534b68bdd4d753b77838f4835d&amp;oe=58301A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8458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4F4350">
      <w:pPr>
        <w:pStyle w:val="PargrafodaLista"/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184781</wp:posOffset>
            </wp:positionV>
            <wp:extent cx="4274820" cy="845820"/>
            <wp:effectExtent l="0" t="0" r="0" b="0"/>
            <wp:wrapSquare wrapText="bothSides"/>
            <wp:docPr id="10" name="Imagem 9" descr="https://scontent-lhr3-1.xx.fbcdn.net/v/t34.0-12/15139713_1680786042212967_116714799_n.png?oh=b02b83534b68bdd4d753b77838f4835d&amp;oe=58301A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8458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Pr="00366CA8" w:rsidRDefault="004F4350" w:rsidP="00366CA8">
      <w:pPr>
        <w:pStyle w:val="PargrafodaLista"/>
        <w:autoSpaceDE w:val="0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r w:rsidR="00366CA8">
        <w:rPr>
          <w:rFonts w:ascii="Arial" w:eastAsia="Times New Roman" w:hAnsi="Arial" w:cs="Arial"/>
          <w:sz w:val="28"/>
          <w:szCs w:val="28"/>
          <w:lang w:eastAsia="pt-PT"/>
        </w:rPr>
        <w:t>As SSIDs dos APs que estão a operar na rede são a SSID=30 Munroe St, a SSID=linksy</w:t>
      </w:r>
      <w:r w:rsidR="00080AB6">
        <w:rPr>
          <w:rFonts w:ascii="Arial" w:eastAsia="Times New Roman" w:hAnsi="Arial" w:cs="Arial"/>
          <w:sz w:val="28"/>
          <w:szCs w:val="28"/>
          <w:lang w:eastAsia="pt-PT"/>
        </w:rPr>
        <w:t xml:space="preserve">s_SES_24086 e a SSID=linksys12. </w:t>
      </w:r>
      <w:r w:rsidRPr="00366CA8">
        <w:rPr>
          <w:rFonts w:ascii="Arial" w:eastAsia="Times New Roman" w:hAnsi="Arial" w:cs="Arial"/>
          <w:sz w:val="28"/>
          <w:szCs w:val="28"/>
          <w:lang w:eastAsia="pt-PT"/>
        </w:rPr>
        <w:t>A que tende a proporcionar a melhor qualidade de sinal é SSID=30 Munroe St (ver primeira imagem).</w:t>
      </w: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4F4350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>
        <w:rPr>
          <w:rFonts w:cs="Calibri"/>
          <w:sz w:val="28"/>
          <w:szCs w:val="28"/>
        </w:rPr>
        <w:t xml:space="preserve">Para dois dos APs identificados, </w:t>
      </w:r>
      <w:r>
        <w:rPr>
          <w:rFonts w:cs="Calibri"/>
          <w:sz w:val="28"/>
          <w:szCs w:val="28"/>
        </w:rPr>
        <w:t xml:space="preserve">indique quais são os intervalos de tempo previstos entre as transmissões de tramas </w:t>
      </w:r>
      <w:r>
        <w:rPr>
          <w:rFonts w:cs="Calibri"/>
          <w:i/>
          <w:iCs/>
          <w:sz w:val="28"/>
          <w:szCs w:val="28"/>
        </w:rPr>
        <w:t>beacon</w:t>
      </w:r>
      <w:r>
        <w:rPr>
          <w:rFonts w:cs="Calibri"/>
          <w:sz w:val="28"/>
          <w:szCs w:val="28"/>
        </w:rPr>
        <w:t xml:space="preserve">? (nota: este valor é anunciado na própria trama </w:t>
      </w:r>
      <w:r>
        <w:rPr>
          <w:rFonts w:cs="Calibri"/>
          <w:i/>
          <w:iCs/>
          <w:sz w:val="28"/>
          <w:szCs w:val="28"/>
        </w:rPr>
        <w:t>beacon</w:t>
      </w:r>
      <w:r>
        <w:rPr>
          <w:rFonts w:cs="Calibri"/>
          <w:sz w:val="28"/>
          <w:szCs w:val="28"/>
        </w:rPr>
        <w:t xml:space="preserve">). Na prática, a periodicidade de tramas </w:t>
      </w:r>
      <w:r>
        <w:rPr>
          <w:rFonts w:cs="Calibri"/>
          <w:i/>
          <w:iCs/>
          <w:sz w:val="28"/>
          <w:szCs w:val="28"/>
        </w:rPr>
        <w:t xml:space="preserve">beacon </w:t>
      </w:r>
      <w:r>
        <w:rPr>
          <w:rFonts w:cs="Calibri"/>
          <w:sz w:val="28"/>
          <w:szCs w:val="28"/>
        </w:rPr>
        <w:t>é verificada? Tente explicar porquê.</w:t>
      </w:r>
    </w:p>
    <w:p w:rsidR="0024281B" w:rsidRDefault="004F4350">
      <w:pPr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8257</wp:posOffset>
            </wp:positionV>
            <wp:extent cx="3870956" cy="1371600"/>
            <wp:effectExtent l="0" t="0" r="0" b="0"/>
            <wp:wrapSquare wrapText="bothSides"/>
            <wp:docPr id="11" name="Imagem 13" descr="https://scontent-lhr3-1.xx.fbcdn.net/v/t34.0-12/15135662_1680788145546090_1686697434_n.png?oh=572e96bde07a1e8946fe3f46427cba94&amp;oe=582FDE9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956" cy="1371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4281B" w:rsidRDefault="0024281B">
      <w:pPr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4F4350">
      <w:pPr>
        <w:autoSpaceDE w:val="0"/>
        <w:spacing w:after="0" w:line="240" w:lineRule="auto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78583" cy="1295403"/>
            <wp:effectExtent l="0" t="0" r="7617" b="0"/>
            <wp:wrapSquare wrapText="bothSides"/>
            <wp:docPr id="12" name="Imagem 15" descr="https://scontent-lhr3-1.xx.fbcdn.net/v/t34.0-12/15139422_1680788315546073_1193955640_n.png?oh=1dce6c6ddcb289dd41a11e00af95a306&amp;oe=582FF43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3" cy="12954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1D69EB" w:rsidRDefault="001D69EB" w:rsidP="00A27DC5">
      <w:pPr>
        <w:autoSpaceDE w:val="0"/>
        <w:spacing w:after="0" w:line="240" w:lineRule="auto"/>
        <w:jc w:val="both"/>
        <w:rPr>
          <w:rFonts w:ascii="Cambria" w:hAnsi="Cambria" w:cs="Cambria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 w:rsidR="00A27DC5"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Os intervalos de tempo previstos entre as transmissões de tramas </w:t>
      </w:r>
      <w:r w:rsidRPr="001D69EB">
        <w:rPr>
          <w:rFonts w:ascii="Arial" w:eastAsia="Times New Roman" w:hAnsi="Arial" w:cs="Arial"/>
          <w:i/>
          <w:sz w:val="28"/>
          <w:szCs w:val="28"/>
          <w:lang w:eastAsia="pt-PT"/>
        </w:rPr>
        <w:t>beacon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é 0.102400s. </w:t>
      </w:r>
    </w:p>
    <w:p w:rsidR="001D69EB" w:rsidRDefault="001D69E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Pr="00A27DC5" w:rsidRDefault="00A27DC5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 wp14:anchorId="519565E3" wp14:editId="6B7288DC">
            <wp:simplePos x="0" y="0"/>
            <wp:positionH relativeFrom="margin">
              <wp:align>left</wp:align>
            </wp:positionH>
            <wp:positionV relativeFrom="paragraph">
              <wp:posOffset>1221105</wp:posOffset>
            </wp:positionV>
            <wp:extent cx="5400040" cy="1761664"/>
            <wp:effectExtent l="0" t="0" r="0" b="0"/>
            <wp:wrapSquare wrapText="bothSides"/>
            <wp:docPr id="13" name="Imagem 13" descr="https://scontent-lhr3-1.xx.fbcdn.net/v/t34.0-12/15175579_1684128635212041_1428368975_n.png?oh=1324f16b38e86d0f4ebfa9dbd3b880f5&amp;oe=58392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hr3-1.xx.fbcdn.net/v/t34.0-12/15175579_1684128635212041_1428368975_n.png?oh=1324f16b38e86d0f4ebfa9dbd3b880f5&amp;oe=58392A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4350">
        <w:rPr>
          <w:rFonts w:cs="Calibri"/>
          <w:sz w:val="28"/>
          <w:szCs w:val="28"/>
        </w:rPr>
        <w:t>Identi</w:t>
      </w:r>
      <w:r w:rsidR="004F4350">
        <w:rPr>
          <w:rFonts w:cs="Calibri"/>
          <w:sz w:val="28"/>
          <w:szCs w:val="28"/>
        </w:rPr>
        <w:t xml:space="preserve">fique e registe todos os endereços MAC usados nas tramas </w:t>
      </w:r>
      <w:r w:rsidR="004F4350">
        <w:rPr>
          <w:rFonts w:cs="Calibri"/>
          <w:i/>
          <w:iCs/>
          <w:sz w:val="28"/>
          <w:szCs w:val="28"/>
        </w:rPr>
        <w:t xml:space="preserve">beacon </w:t>
      </w:r>
      <w:r w:rsidR="004F4350">
        <w:rPr>
          <w:rFonts w:cs="Calibri"/>
          <w:sz w:val="28"/>
          <w:szCs w:val="28"/>
        </w:rPr>
        <w:t>enviadas pelos APs. Recorde que fonte, destino e BSS ID são endereços contidos no cabeçalho das tramas 802.11. Para uma descrição detalhada da estrutura da trama 802.11, consulte o anexo ao en</w:t>
      </w:r>
      <w:r w:rsidR="004F4350">
        <w:rPr>
          <w:rFonts w:cs="Calibri"/>
          <w:sz w:val="28"/>
          <w:szCs w:val="28"/>
        </w:rPr>
        <w:t>unciado.</w:t>
      </w:r>
    </w:p>
    <w:p w:rsidR="00A27DC5" w:rsidRPr="00A27DC5" w:rsidRDefault="00A27DC5" w:rsidP="00A27DC5">
      <w:pPr>
        <w:autoSpaceDE w:val="0"/>
        <w:spacing w:after="0" w:line="240" w:lineRule="auto"/>
        <w:jc w:val="both"/>
      </w:pPr>
    </w:p>
    <w:p w:rsidR="00A27DC5" w:rsidRDefault="00A27DC5" w:rsidP="00A27DC5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A27DC5" w:rsidRDefault="00A27DC5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r w:rsidRPr="00366CA8">
        <w:rPr>
          <w:rFonts w:ascii="Arial" w:eastAsia="Times New Roman" w:hAnsi="Arial" w:cs="Arial"/>
          <w:sz w:val="28"/>
          <w:szCs w:val="28"/>
          <w:lang w:eastAsia="pt-PT"/>
        </w:rPr>
        <w:t>30 Munroe St</w:t>
      </w:r>
    </w:p>
    <w:p w:rsidR="00A27DC5" w:rsidRDefault="00A27DC5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ascii="Arial" w:eastAsia="Times New Roman" w:hAnsi="Arial" w:cs="Arial"/>
          <w:sz w:val="28"/>
          <w:szCs w:val="28"/>
          <w:lang w:eastAsia="pt-PT"/>
        </w:rPr>
        <w:tab/>
        <w:t>MAC: 00:16:b6:f7:1d:51</w:t>
      </w:r>
    </w:p>
    <w:p w:rsidR="00A27DC5" w:rsidRDefault="00A27DC5" w:rsidP="00A27DC5">
      <w:pPr>
        <w:autoSpaceDE w:val="0"/>
        <w:spacing w:after="0" w:line="240" w:lineRule="auto"/>
        <w:rPr>
          <w:rFonts w:ascii="Cambria" w:hAnsi="Cambria" w:cs="Cambria"/>
        </w:rPr>
      </w:pPr>
      <w:r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 wp14:anchorId="55BA7C97" wp14:editId="6E4A941B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5400040" cy="1795188"/>
            <wp:effectExtent l="0" t="0" r="0" b="0"/>
            <wp:wrapSquare wrapText="bothSides"/>
            <wp:docPr id="18" name="Imagem 18" descr="https://scontent-lhr3-1.xx.fbcdn.net/v/t34.0-12/15228136_1684129305211974_1004541502_n.png?oh=2e86ecd4e6572d14eb282f4709c109f2&amp;oe=58394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lhr3-1.xx.fbcdn.net/v/t34.0-12/15228136_1684129305211974_1004541502_n.png?oh=2e86ecd4e6572d14eb282f4709c109f2&amp;oe=583948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7DC5" w:rsidRDefault="00A27DC5" w:rsidP="00A27DC5">
      <w:pPr>
        <w:autoSpaceDE w:val="0"/>
        <w:spacing w:after="0" w:line="240" w:lineRule="auto"/>
        <w:rPr>
          <w:rFonts w:ascii="Cambria" w:hAnsi="Cambria" w:cs="Cambria"/>
        </w:rPr>
      </w:pPr>
    </w:p>
    <w:p w:rsidR="00A27DC5" w:rsidRDefault="00A27DC5" w:rsidP="00A27DC5">
      <w:pPr>
        <w:autoSpaceDE w:val="0"/>
        <w:spacing w:after="0" w:line="240" w:lineRule="auto"/>
        <w:rPr>
          <w:rFonts w:ascii="Cambria" w:hAnsi="Cambria" w:cs="Cambria"/>
        </w:rPr>
      </w:pPr>
    </w:p>
    <w:p w:rsidR="00A27DC5" w:rsidRPr="00A27DC5" w:rsidRDefault="00A27DC5" w:rsidP="00A27DC5">
      <w:pPr>
        <w:autoSpaceDE w:val="0"/>
        <w:spacing w:after="0" w:line="240" w:lineRule="auto"/>
        <w:rPr>
          <w:rFonts w:ascii="Cambria" w:hAnsi="Cambria" w:cs="Cambria"/>
        </w:rPr>
      </w:pPr>
    </w:p>
    <w:p w:rsidR="00A27DC5" w:rsidRDefault="00A27DC5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r w:rsidR="007F46D8">
        <w:rPr>
          <w:rFonts w:ascii="Arial" w:eastAsia="Times New Roman" w:hAnsi="Arial" w:cs="Arial"/>
          <w:sz w:val="28"/>
          <w:szCs w:val="28"/>
          <w:lang w:eastAsia="pt-PT"/>
        </w:rPr>
        <w:t>linksys12</w:t>
      </w:r>
    </w:p>
    <w:p w:rsidR="00A27DC5" w:rsidRDefault="007F46D8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ascii="Arial" w:eastAsia="Times New Roman" w:hAnsi="Arial" w:cs="Arial"/>
          <w:sz w:val="28"/>
          <w:szCs w:val="28"/>
          <w:lang w:eastAsia="pt-PT"/>
        </w:rPr>
        <w:tab/>
        <w:t>MAC: 00:06:25:67:22:94</w:t>
      </w:r>
    </w:p>
    <w:p w:rsidR="00A27DC5" w:rsidRDefault="00A27DC5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A27DC5" w:rsidRDefault="00A27DC5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1804945"/>
            <wp:effectExtent l="0" t="0" r="0" b="5080"/>
            <wp:docPr id="20" name="Imagem 20" descr="https://scontent-lhr3-1.xx.fbcdn.net/v/t34.0-12/15211528_1684130795211825_1864977393_n.png?oh=4461009dc59d685ec9a392be41f16fd4&amp;oe=58396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content-lhr3-1.xx.fbcdn.net/v/t34.0-12/15211528_1684130795211825_1864977393_n.png?oh=4461009dc59d685ec9a392be41f16fd4&amp;oe=58396FE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DC5" w:rsidRDefault="00A27DC5" w:rsidP="00A27DC5">
      <w:pPr>
        <w:autoSpaceDE w:val="0"/>
        <w:spacing w:after="0" w:line="240" w:lineRule="auto"/>
        <w:rPr>
          <w:rFonts w:eastAsia="Times New Roman" w:cs="Calibri"/>
          <w:b/>
          <w:sz w:val="28"/>
          <w:szCs w:val="28"/>
          <w:lang w:eastAsia="pt-PT"/>
        </w:rPr>
      </w:pPr>
    </w:p>
    <w:p w:rsidR="00A27DC5" w:rsidRDefault="00A27DC5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linksys_SES_24086</w:t>
      </w:r>
    </w:p>
    <w:p w:rsidR="00A27DC5" w:rsidRDefault="00AA33DB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ascii="Arial" w:eastAsia="Times New Roman" w:hAnsi="Arial" w:cs="Arial"/>
          <w:sz w:val="28"/>
          <w:szCs w:val="28"/>
          <w:lang w:eastAsia="pt-PT"/>
        </w:rPr>
        <w:tab/>
        <w:t>MAC: 00:18:39:f5:ba:bb</w:t>
      </w:r>
    </w:p>
    <w:p w:rsidR="00A27DC5" w:rsidRDefault="00A27DC5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24281B" w:rsidRDefault="0024281B">
      <w:pPr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4F4350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>
        <w:rPr>
          <w:rFonts w:cs="Calibri"/>
          <w:sz w:val="28"/>
          <w:szCs w:val="28"/>
        </w:rPr>
        <w:t xml:space="preserve">As tramas </w:t>
      </w:r>
      <w:r>
        <w:rPr>
          <w:rFonts w:cs="Calibri"/>
          <w:i/>
          <w:iCs/>
          <w:sz w:val="28"/>
          <w:szCs w:val="28"/>
        </w:rPr>
        <w:t xml:space="preserve">beacon </w:t>
      </w:r>
      <w:r>
        <w:rPr>
          <w:rFonts w:cs="Calibri"/>
          <w:sz w:val="28"/>
          <w:szCs w:val="28"/>
        </w:rPr>
        <w:t>anunciam que o AP pode suportar vários débitos de base assim como vários “</w:t>
      </w:r>
      <w:r>
        <w:rPr>
          <w:rFonts w:cs="Calibri"/>
          <w:i/>
          <w:iCs/>
          <w:sz w:val="28"/>
          <w:szCs w:val="28"/>
        </w:rPr>
        <w:t>extended supported rates</w:t>
      </w:r>
      <w:r>
        <w:rPr>
          <w:rFonts w:cs="Calibri"/>
          <w:sz w:val="28"/>
          <w:szCs w:val="28"/>
        </w:rPr>
        <w:t>”. Indique quais são esses débitos?</w:t>
      </w:r>
    </w:p>
    <w:p w:rsidR="0024281B" w:rsidRDefault="00A27DC5">
      <w:pPr>
        <w:pStyle w:val="PargrafodaLista"/>
        <w:autoSpaceDE w:val="0"/>
        <w:spacing w:after="0" w:line="240" w:lineRule="auto"/>
        <w:rPr>
          <w:rFonts w:cs="Calibri"/>
        </w:rPr>
      </w:pPr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23F94022" wp14:editId="2C1E1485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2590800" cy="1310005"/>
            <wp:effectExtent l="0" t="0" r="0" b="4445"/>
            <wp:wrapSquare wrapText="bothSides"/>
            <wp:docPr id="14" name="Imagem 14" descr="https://scontent-lhr3-1.xx.fbcdn.net/v/t34.0-12/15239232_10210349082710842_405881681_n.png?oh=f3a6b58bb880e704bb0be2a6522c76b2&amp;oe=5838D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lhr3-1.xx.fbcdn.net/v/t34.0-12/15239232_10210349082710842_405881681_n.png?oh=f3a6b58bb880e704bb0be2a6522c76b2&amp;oe=5838DF0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7DC5" w:rsidRDefault="00A27DC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27DC5" w:rsidRDefault="00A27DC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27DC5" w:rsidRDefault="00A27DC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27DC5" w:rsidRDefault="00A27DC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27DC5" w:rsidRDefault="00A27DC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27DC5" w:rsidRDefault="00A27DC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27DC5" w:rsidRDefault="00A27DC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27DC5" w:rsidRDefault="00A27DC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11C05" w:rsidRDefault="00A11C0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  <w:r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4F01B940" wp14:editId="102CBA9F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5400040" cy="1682115"/>
            <wp:effectExtent l="0" t="0" r="0" b="0"/>
            <wp:wrapSquare wrapText="bothSides"/>
            <wp:docPr id="16" name="Imagem 16" descr="https://scontent-lhr3-1.xx.fbcdn.net/v/t34.0-12/15134282_10210349086270931_1691606995_n.png?oh=3bd0738c0b605cb2595d19c0ee9708aa&amp;oe=5838E9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lhr3-1.xx.fbcdn.net/v/t34.0-12/15134282_10210349086270931_1691606995_n.png?oh=3bd0738c0b605cb2595d19c0ee9708aa&amp;oe=5838E9F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1C05" w:rsidRDefault="00A11C0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11C05" w:rsidRDefault="00A11C0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11C05" w:rsidRDefault="00A11C05" w:rsidP="00A11C0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PT"/>
        </w:rPr>
        <w:t>Esses débitos suportados são 1.0Mb/s.</w:t>
      </w:r>
    </w:p>
    <w:p w:rsidR="00A11C05" w:rsidRDefault="00A11C05" w:rsidP="00A11C0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A11C05" w:rsidRPr="005E4645" w:rsidRDefault="00A11C05" w:rsidP="00A11C05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PT"/>
        </w:rPr>
      </w:pPr>
      <w:r w:rsidRPr="00A11C05">
        <w:rPr>
          <w:rFonts w:asciiTheme="minorHAnsi" w:hAnsiTheme="minorHAnsi" w:cstheme="minorHAnsi"/>
          <w:sz w:val="28"/>
          <w:szCs w:val="28"/>
        </w:rPr>
        <w:t>Indique</w:t>
      </w:r>
      <w:r w:rsidRPr="00A11C05">
        <w:rPr>
          <w:rFonts w:asciiTheme="minorHAnsi" w:hAnsiTheme="minorHAnsi" w:cstheme="minorHAnsi"/>
          <w:sz w:val="28"/>
          <w:szCs w:val="28"/>
        </w:rPr>
        <w:t xml:space="preserve"> a que </w:t>
      </w:r>
      <w:r w:rsidRPr="00A11C05">
        <w:rPr>
          <w:rFonts w:asciiTheme="minorHAnsi" w:hAnsiTheme="minorHAnsi" w:cstheme="minorHAnsi"/>
          <w:sz w:val="28"/>
          <w:szCs w:val="28"/>
        </w:rPr>
        <w:t>sis</w:t>
      </w:r>
      <w:r w:rsidRPr="00A11C05">
        <w:rPr>
          <w:rFonts w:asciiTheme="minorHAnsi" w:hAnsiTheme="minorHAnsi" w:cstheme="minorHAnsi"/>
          <w:sz w:val="28"/>
          <w:szCs w:val="28"/>
        </w:rPr>
        <w:t xml:space="preserve">temas são endereçadas </w:t>
      </w:r>
      <w:r w:rsidRPr="00A11C05">
        <w:rPr>
          <w:rFonts w:asciiTheme="minorHAnsi" w:hAnsiTheme="minorHAnsi" w:cstheme="minorHAnsi"/>
          <w:sz w:val="28"/>
          <w:szCs w:val="28"/>
        </w:rPr>
        <w:t>estas</w:t>
      </w:r>
      <w:r w:rsidRPr="00A11C05">
        <w:rPr>
          <w:rFonts w:asciiTheme="minorHAnsi" w:hAnsiTheme="minorHAnsi" w:cstheme="minorHAnsi"/>
          <w:sz w:val="28"/>
          <w:szCs w:val="28"/>
        </w:rPr>
        <w:t xml:space="preserve"> tramas e qual o seu </w:t>
      </w:r>
      <w:r w:rsidRPr="00A11C05">
        <w:rPr>
          <w:rFonts w:asciiTheme="minorHAnsi" w:hAnsiTheme="minorHAnsi" w:cstheme="minorHAnsi"/>
          <w:sz w:val="28"/>
          <w:szCs w:val="28"/>
        </w:rPr>
        <w:t>propósito?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5E4645" w:rsidRDefault="009B1D20" w:rsidP="005E4645">
      <w:pPr>
        <w:autoSpaceDE w:val="0"/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sz w:val="28"/>
          <w:szCs w:val="28"/>
          <w:lang w:eastAsia="pt-PT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00040" cy="1809904"/>
            <wp:effectExtent l="0" t="0" r="0" b="0"/>
            <wp:wrapSquare wrapText="bothSides"/>
            <wp:docPr id="23" name="Imagem 23" descr="https://scontent-lhr3-1.xx.fbcdn.net/v/t34.0-12/15218495_1684135295211375_95998933_n.png?oh=c3c7f4ce87a9f492bc436a25afc86981&amp;oe=583952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content-lhr3-1.xx.fbcdn.net/v/t34.0-12/15218495_1684135295211375_95998933_n.png?oh=c3c7f4ce87a9f492bc436a25afc86981&amp;oe=583952F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4645" w:rsidRDefault="009B1D20" w:rsidP="009B1D20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PT"/>
        </w:rPr>
        <w:t>Est</w:t>
      </w:r>
      <w:r w:rsidR="00BF6117">
        <w:rPr>
          <w:rFonts w:ascii="Arial" w:eastAsia="Times New Roman" w:hAnsi="Arial" w:cs="Arial"/>
          <w:sz w:val="28"/>
          <w:szCs w:val="28"/>
          <w:lang w:eastAsia="pt-PT"/>
        </w:rPr>
        <w:t>a trama é endereçada ao AP</w:t>
      </w:r>
      <w:r>
        <w:rPr>
          <w:rFonts w:ascii="Arial" w:eastAsia="Times New Roman" w:hAnsi="Arial" w:cs="Arial"/>
          <w:sz w:val="28"/>
          <w:szCs w:val="28"/>
          <w:lang w:eastAsia="pt-PT"/>
        </w:rPr>
        <w:t>.</w:t>
      </w:r>
    </w:p>
    <w:p w:rsidR="00BF6117" w:rsidRDefault="00BF6117" w:rsidP="009B1D20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BF6117" w:rsidRDefault="00BF6117" w:rsidP="00BF6117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5400040" cy="1816836"/>
            <wp:effectExtent l="0" t="0" r="0" b="0"/>
            <wp:wrapSquare wrapText="bothSides"/>
            <wp:docPr id="25" name="Imagem 25" descr="https://scontent-lhr3-1.xx.fbcdn.net/v/t34.0-12/15175518_1684135321878039_40975156_n.png?oh=26d85747a5e65cd31fbc05f4722778b0&amp;oe=583941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content-lhr3-1.xx.fbcdn.net/v/t34.0-12/15175518_1684135321878039_40975156_n.png?oh=26d85747a5e65cd31fbc05f4722778b0&amp;oe=583941B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6117"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Esta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PT"/>
        </w:rPr>
        <w:t>é endereçada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à estação</w:t>
      </w:r>
      <w:r>
        <w:rPr>
          <w:rFonts w:ascii="Arial" w:eastAsia="Times New Roman" w:hAnsi="Arial" w:cs="Arial"/>
          <w:sz w:val="28"/>
          <w:szCs w:val="28"/>
          <w:lang w:eastAsia="pt-PT"/>
        </w:rPr>
        <w:t>.</w:t>
      </w:r>
    </w:p>
    <w:p w:rsidR="009B1D20" w:rsidRPr="00BF6117" w:rsidRDefault="009B1D20" w:rsidP="00BF6117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5E4645" w:rsidRDefault="005E4645" w:rsidP="005E46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:rsidR="005E4645" w:rsidRDefault="005E4645" w:rsidP="005E46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  <w:r>
        <w:rPr>
          <w:rFonts w:ascii="Arial" w:eastAsia="Times New Roman" w:hAnsi="Arial" w:cs="Arial"/>
          <w:sz w:val="28"/>
          <w:szCs w:val="28"/>
          <w:u w:val="single"/>
          <w:lang w:eastAsia="pt-PT"/>
        </w:rPr>
        <w:t>Transferência de Dados</w:t>
      </w:r>
    </w:p>
    <w:p w:rsidR="00B500ED" w:rsidRDefault="00B500ED" w:rsidP="00B500ED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cs="Calibri"/>
        </w:rPr>
      </w:pPr>
    </w:p>
    <w:p w:rsidR="007252B2" w:rsidRPr="007252B2" w:rsidRDefault="00B500ED" w:rsidP="007252B2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76672" behindDoc="0" locked="0" layoutInCell="1" allowOverlap="1" wp14:anchorId="53D0108E" wp14:editId="70180547">
            <wp:simplePos x="0" y="0"/>
            <wp:positionH relativeFrom="margin">
              <wp:align>center</wp:align>
            </wp:positionH>
            <wp:positionV relativeFrom="paragraph">
              <wp:posOffset>2740660</wp:posOffset>
            </wp:positionV>
            <wp:extent cx="5846445" cy="1181100"/>
            <wp:effectExtent l="0" t="0" r="1905" b="0"/>
            <wp:wrapSquare wrapText="bothSides"/>
            <wp:docPr id="22" name="Imagem 22" descr="https://scontent-lhr3-1.xx.fbcdn.net/v/t34.0-12/14962901_10210349195593664_1935758894_n.png?oh=c4975474421f6ccf03836e7fb36ff4e2&amp;oe=583957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ontent-lhr3-1.xx.fbcdn.net/v/t34.0-12/14962901_10210349195593664_1935758894_n.png?oh=c4975474421f6ccf03836e7fb36ff4e2&amp;oe=583957B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75648" behindDoc="0" locked="0" layoutInCell="1" allowOverlap="1" wp14:anchorId="3199CCAB" wp14:editId="744D9655">
            <wp:simplePos x="0" y="0"/>
            <wp:positionH relativeFrom="margin">
              <wp:align>left</wp:align>
            </wp:positionH>
            <wp:positionV relativeFrom="paragraph">
              <wp:posOffset>1281430</wp:posOffset>
            </wp:positionV>
            <wp:extent cx="5400040" cy="1245653"/>
            <wp:effectExtent l="0" t="0" r="0" b="0"/>
            <wp:wrapSquare wrapText="bothSides"/>
            <wp:docPr id="21" name="Imagem 21" descr="https://scontent-lhr3-1.xx.fbcdn.net/v/t34.0-12/15239230_10210349184393384_1128161498_n.png?oh=f1453ae9ac2acc4a9aec37fac66ca2b3&amp;oe=583952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content-lhr3-1.xx.fbcdn.net/v/t34.0-12/15239230_10210349184393384_1128161498_n.png?oh=f1453ae9ac2acc4a9aec37fac66ca2b3&amp;oe=5839520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4645" w:rsidRPr="00B500ED">
        <w:rPr>
          <w:rFonts w:asciiTheme="minorHAnsi" w:hAnsiTheme="minorHAnsi" w:cstheme="minorHAnsi"/>
          <w:sz w:val="28"/>
          <w:szCs w:val="28"/>
        </w:rPr>
        <w:t>O</w:t>
      </w:r>
      <w:r w:rsidRPr="00B500ED">
        <w:rPr>
          <w:rFonts w:asciiTheme="minorHAnsi" w:hAnsiTheme="minorHAnsi" w:cstheme="minorHAnsi"/>
          <w:sz w:val="28"/>
          <w:szCs w:val="28"/>
        </w:rPr>
        <w:t xml:space="preserve"> campo </w:t>
      </w:r>
      <w:r w:rsidRPr="00B500ED">
        <w:rPr>
          <w:rFonts w:asciiTheme="minorHAnsi" w:hAnsiTheme="minorHAnsi" w:cstheme="minorHAnsi"/>
          <w:i/>
          <w:iCs/>
          <w:sz w:val="28"/>
          <w:szCs w:val="28"/>
        </w:rPr>
        <w:t xml:space="preserve">Frame </w:t>
      </w:r>
      <w:r w:rsidR="005E4645" w:rsidRPr="00B500ED">
        <w:rPr>
          <w:rFonts w:asciiTheme="minorHAnsi" w:hAnsiTheme="minorHAnsi" w:cstheme="minorHAnsi"/>
          <w:i/>
          <w:iCs/>
          <w:sz w:val="28"/>
          <w:szCs w:val="28"/>
        </w:rPr>
        <w:t>Control</w:t>
      </w:r>
      <w:r w:rsidRPr="00B500ED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B500ED">
        <w:rPr>
          <w:rFonts w:asciiTheme="minorHAnsi" w:hAnsiTheme="minorHAnsi" w:cstheme="minorHAnsi"/>
          <w:sz w:val="28"/>
          <w:szCs w:val="28"/>
        </w:rPr>
        <w:t xml:space="preserve">contido no cabeçalho das tramas </w:t>
      </w:r>
      <w:r w:rsidR="005E4645" w:rsidRPr="00B500ED">
        <w:rPr>
          <w:rFonts w:asciiTheme="minorHAnsi" w:hAnsiTheme="minorHAnsi" w:cstheme="minorHAnsi"/>
          <w:sz w:val="28"/>
          <w:szCs w:val="28"/>
        </w:rPr>
        <w:t>802.11</w:t>
      </w:r>
      <w:r w:rsidRPr="00B500ED">
        <w:rPr>
          <w:rFonts w:asciiTheme="minorHAnsi" w:hAnsiTheme="minorHAnsi" w:cstheme="minorHAnsi"/>
          <w:sz w:val="28"/>
          <w:szCs w:val="28"/>
        </w:rPr>
        <w:t xml:space="preserve"> permite especificar a direccionalidade das tramas. </w:t>
      </w:r>
      <w:r w:rsidR="005E4645" w:rsidRPr="00B500ED">
        <w:rPr>
          <w:rFonts w:asciiTheme="minorHAnsi" w:hAnsiTheme="minorHAnsi" w:cstheme="minorHAnsi"/>
          <w:sz w:val="28"/>
          <w:szCs w:val="28"/>
        </w:rPr>
        <w:t>Identifique</w:t>
      </w:r>
      <w:r w:rsidRPr="00B500ED">
        <w:rPr>
          <w:rFonts w:asciiTheme="minorHAnsi" w:hAnsiTheme="minorHAnsi" w:cstheme="minorHAnsi"/>
          <w:sz w:val="28"/>
          <w:szCs w:val="28"/>
        </w:rPr>
        <w:t xml:space="preserve"> a direccionalidade das tramas indicadas acima </w:t>
      </w:r>
      <w:r w:rsidR="005E4645" w:rsidRPr="00B500ED">
        <w:rPr>
          <w:rFonts w:asciiTheme="minorHAnsi" w:hAnsiTheme="minorHAnsi" w:cstheme="minorHAnsi"/>
          <w:sz w:val="28"/>
          <w:szCs w:val="28"/>
        </w:rPr>
        <w:t>(nº1016</w:t>
      </w:r>
      <w:r w:rsidRPr="00B500ED">
        <w:rPr>
          <w:rFonts w:asciiTheme="minorHAnsi" w:hAnsiTheme="minorHAnsi" w:cstheme="minorHAnsi"/>
          <w:sz w:val="28"/>
          <w:szCs w:val="28"/>
        </w:rPr>
        <w:t xml:space="preserve"> e nº1066). </w:t>
      </w:r>
      <w:r w:rsidR="007252B2">
        <w:rPr>
          <w:rFonts w:asciiTheme="minorHAnsi" w:hAnsiTheme="minorHAnsi" w:cstheme="minorHAnsi"/>
          <w:sz w:val="28"/>
          <w:szCs w:val="28"/>
        </w:rPr>
        <w:t xml:space="preserve"> </w:t>
      </w:r>
      <w:r w:rsidRPr="007252B2">
        <w:rPr>
          <w:rFonts w:asciiTheme="minorHAnsi" w:hAnsiTheme="minorHAnsi" w:cstheme="minorHAnsi"/>
          <w:sz w:val="28"/>
          <w:szCs w:val="28"/>
        </w:rPr>
        <w:t>Este aspe</w:t>
      </w:r>
      <w:r w:rsidR="005E4645" w:rsidRPr="007252B2">
        <w:rPr>
          <w:rFonts w:asciiTheme="minorHAnsi" w:hAnsiTheme="minorHAnsi" w:cstheme="minorHAnsi"/>
          <w:sz w:val="28"/>
          <w:szCs w:val="28"/>
        </w:rPr>
        <w:t>to é fundamental para entender o endereçamento MAC em redes sem fios.</w:t>
      </w:r>
    </w:p>
    <w:p w:rsidR="00B500ED" w:rsidRDefault="003647D0" w:rsidP="007252B2">
      <w:pPr>
        <w:pStyle w:val="PargrafodaLista"/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79744" behindDoc="0" locked="0" layoutInCell="1" allowOverlap="1" wp14:anchorId="139D428D" wp14:editId="130ECF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23510" cy="899160"/>
            <wp:effectExtent l="0" t="0" r="0" b="0"/>
            <wp:wrapSquare wrapText="bothSides"/>
            <wp:docPr id="26" name="Imagem 26" descr="https://scontent-lhr3-1.xx.fbcdn.net/v/t34.0-12/15207947_10210349234794644_1218242769_n.png?oh=5abfcdf184cea7f9fcab04a46fd2b45a&amp;oe=583935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content-lhr3-1.xx.fbcdn.net/v/t34.0-12/15207947_10210349234794644_1218242769_n.png?oh=5abfcdf184cea7f9fcab04a46fd2b45a&amp;oe=5839351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0ED" w:rsidRPr="00B500ED" w:rsidRDefault="00B500ED" w:rsidP="00B500ED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 w:rsidR="003647D0"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 w:rsidR="003647D0">
        <w:rPr>
          <w:rFonts w:eastAsia="Times New Roman" w:cs="Calibri"/>
          <w:sz w:val="28"/>
          <w:szCs w:val="28"/>
          <w:lang w:eastAsia="pt-PT"/>
        </w:rPr>
        <w:t>A direccionalidade da trama nº1016 é 00:16:</w:t>
      </w:r>
      <w:r w:rsidR="007252B2">
        <w:rPr>
          <w:rFonts w:eastAsia="Times New Roman" w:cs="Calibri"/>
          <w:sz w:val="28"/>
          <w:szCs w:val="28"/>
          <w:lang w:eastAsia="pt-PT"/>
        </w:rPr>
        <w:t>b6:</w:t>
      </w:r>
      <w:r w:rsidR="003647D0">
        <w:rPr>
          <w:rFonts w:eastAsia="Times New Roman" w:cs="Calibri"/>
          <w:sz w:val="28"/>
          <w:szCs w:val="28"/>
          <w:lang w:eastAsia="pt-PT"/>
        </w:rPr>
        <w:t>f7:1d:51.</w:t>
      </w:r>
      <w:r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</w:p>
    <w:p w:rsidR="00B500ED" w:rsidRDefault="007252B2" w:rsidP="00B500ED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80768" behindDoc="0" locked="0" layoutInCell="1" allowOverlap="1" wp14:anchorId="3A5BE7D6" wp14:editId="72D9CC17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5166360" cy="857250"/>
            <wp:effectExtent l="0" t="0" r="0" b="0"/>
            <wp:wrapSquare wrapText="bothSides"/>
            <wp:docPr id="28" name="Imagem 28" descr="https://scontent-lhr3-1.xx.fbcdn.net/v/t34.0-12/15175520_10210349236394684_341471617_n.png?oh=25347d47d721427ab1a6177ef634790e&amp;oe=5839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content-lhr3-1.xx.fbcdn.net/v/t34.0-12/15175520_10210349236394684_341471617_n.png?oh=25347d47d721427ab1a6177ef634790e&amp;oe=583945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2B2" w:rsidRDefault="007252B2" w:rsidP="00B500ED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7252B2" w:rsidRPr="004068F6" w:rsidRDefault="007252B2" w:rsidP="004068F6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 xml:space="preserve">R: </w:t>
      </w:r>
      <w:r>
        <w:rPr>
          <w:rFonts w:eastAsia="Times New Roman" w:cs="Calibri"/>
          <w:sz w:val="28"/>
          <w:szCs w:val="28"/>
          <w:lang w:eastAsia="pt-PT"/>
        </w:rPr>
        <w:t xml:space="preserve">A direccionalidade </w:t>
      </w:r>
      <w:r>
        <w:rPr>
          <w:rFonts w:eastAsia="Times New Roman" w:cs="Calibri"/>
          <w:sz w:val="28"/>
          <w:szCs w:val="28"/>
          <w:lang w:eastAsia="pt-PT"/>
        </w:rPr>
        <w:t>da trama nº1066 é 00:13:02:</w:t>
      </w:r>
      <w:r>
        <w:rPr>
          <w:rFonts w:eastAsia="Times New Roman" w:cs="Calibri"/>
          <w:sz w:val="28"/>
          <w:szCs w:val="28"/>
          <w:lang w:eastAsia="pt-PT"/>
        </w:rPr>
        <w:t>d</w:t>
      </w:r>
      <w:r>
        <w:rPr>
          <w:rFonts w:eastAsia="Times New Roman" w:cs="Calibri"/>
          <w:sz w:val="28"/>
          <w:szCs w:val="28"/>
          <w:lang w:eastAsia="pt-PT"/>
        </w:rPr>
        <w:t>1</w:t>
      </w:r>
      <w:r>
        <w:rPr>
          <w:rFonts w:eastAsia="Times New Roman" w:cs="Calibri"/>
          <w:sz w:val="28"/>
          <w:szCs w:val="28"/>
          <w:lang w:eastAsia="pt-PT"/>
        </w:rPr>
        <w:t>:</w:t>
      </w:r>
      <w:r>
        <w:rPr>
          <w:rFonts w:eastAsia="Times New Roman" w:cs="Calibri"/>
          <w:sz w:val="28"/>
          <w:szCs w:val="28"/>
          <w:lang w:eastAsia="pt-PT"/>
        </w:rPr>
        <w:t>b6:4f</w:t>
      </w:r>
      <w:r>
        <w:rPr>
          <w:rFonts w:eastAsia="Times New Roman" w:cs="Calibri"/>
          <w:sz w:val="28"/>
          <w:szCs w:val="28"/>
          <w:lang w:eastAsia="pt-PT"/>
        </w:rPr>
        <w:t>.</w:t>
      </w:r>
      <w:r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</w:p>
    <w:p w:rsidR="007252B2" w:rsidRDefault="007252B2" w:rsidP="00B500ED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B500ED" w:rsidRDefault="005E4645" w:rsidP="00B500ED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B500ED">
        <w:rPr>
          <w:rFonts w:asciiTheme="minorHAnsi" w:hAnsiTheme="minorHAnsi" w:cstheme="minorHAnsi"/>
          <w:sz w:val="28"/>
          <w:szCs w:val="28"/>
        </w:rPr>
        <w:t>Para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a trama </w:t>
      </w:r>
      <w:r w:rsidRPr="00B500ED">
        <w:rPr>
          <w:rFonts w:asciiTheme="minorHAnsi" w:hAnsiTheme="minorHAnsi" w:cstheme="minorHAnsi"/>
          <w:sz w:val="28"/>
          <w:szCs w:val="28"/>
        </w:rPr>
        <w:t>802.11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que contém o pedido </w:t>
      </w:r>
      <w:r w:rsidRPr="00B500ED">
        <w:rPr>
          <w:rFonts w:asciiTheme="minorHAnsi" w:hAnsiTheme="minorHAnsi" w:cstheme="minorHAnsi"/>
          <w:sz w:val="28"/>
          <w:szCs w:val="28"/>
        </w:rPr>
        <w:t>GET,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indique os três endereços MAC em uso, identificando qual o endereço </w:t>
      </w:r>
      <w:r w:rsidRPr="00B500ED">
        <w:rPr>
          <w:rFonts w:asciiTheme="minorHAnsi" w:hAnsiTheme="minorHAnsi" w:cstheme="minorHAnsi"/>
          <w:sz w:val="28"/>
          <w:szCs w:val="28"/>
        </w:rPr>
        <w:t>MAC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correspondente ao </w:t>
      </w:r>
      <w:r w:rsidR="00B500ED" w:rsidRPr="00B500ED">
        <w:rPr>
          <w:rFonts w:asciiTheme="minorHAnsi" w:hAnsiTheme="minorHAnsi" w:cstheme="minorHAnsi"/>
          <w:i/>
          <w:iCs/>
          <w:sz w:val="28"/>
          <w:szCs w:val="28"/>
        </w:rPr>
        <w:t xml:space="preserve">host </w:t>
      </w:r>
      <w:r w:rsidRPr="00B500ED">
        <w:rPr>
          <w:rFonts w:asciiTheme="minorHAnsi" w:hAnsiTheme="minorHAnsi" w:cstheme="minorHAnsi"/>
          <w:sz w:val="28"/>
          <w:szCs w:val="28"/>
        </w:rPr>
        <w:t>sem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fios, ao </w:t>
      </w:r>
      <w:r w:rsidRPr="00B500ED">
        <w:rPr>
          <w:rFonts w:asciiTheme="minorHAnsi" w:hAnsiTheme="minorHAnsi" w:cstheme="minorHAnsi"/>
          <w:sz w:val="28"/>
          <w:szCs w:val="28"/>
        </w:rPr>
        <w:t>AP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e ao router de acesso ao sistema de distribuição </w:t>
      </w:r>
      <w:r w:rsidRPr="00B500ED">
        <w:rPr>
          <w:rFonts w:asciiTheme="minorHAnsi" w:hAnsiTheme="minorHAnsi" w:cstheme="minorHAnsi"/>
          <w:sz w:val="28"/>
          <w:szCs w:val="28"/>
        </w:rPr>
        <w:t>(DS)?</w:t>
      </w:r>
    </w:p>
    <w:p w:rsidR="00B500ED" w:rsidRDefault="004068F6" w:rsidP="00B500ED">
      <w:pPr>
        <w:pStyle w:val="PargrafodaLista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83840" behindDoc="0" locked="0" layoutInCell="1" allowOverlap="1" wp14:anchorId="4C4CDE18" wp14:editId="3BF1194F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5494020" cy="1021080"/>
            <wp:effectExtent l="0" t="0" r="0" b="7620"/>
            <wp:wrapSquare wrapText="bothSides"/>
            <wp:docPr id="31" name="Imagem 31" descr="https://scontent-lhr3-1.xx.fbcdn.net/v/t34.0-12/15239318_10210349259715267_767147364_n.png?oh=c3c8f032b077c651a176815f8106bfea&amp;oe=58390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content-lhr3-1.xx.fbcdn.net/v/t34.0-12/15239318_10210349259715267_767147364_n.png?oh=c3c8f032b077c651a176815f8106bfea&amp;oe=5839058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68F6" w:rsidRPr="004068F6" w:rsidRDefault="004068F6" w:rsidP="004068F6">
      <w:pPr>
        <w:rPr>
          <w:rFonts w:asciiTheme="minorHAnsi" w:hAnsiTheme="minorHAnsi" w:cstheme="minorHAnsi"/>
          <w:sz w:val="28"/>
          <w:szCs w:val="28"/>
        </w:rPr>
      </w:pPr>
    </w:p>
    <w:p w:rsidR="004068F6" w:rsidRPr="004068F6" w:rsidRDefault="004068F6" w:rsidP="004068F6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 xml:space="preserve">R: </w:t>
      </w:r>
      <w:r>
        <w:rPr>
          <w:rFonts w:eastAsia="Times New Roman" w:cs="Calibri"/>
          <w:sz w:val="28"/>
          <w:szCs w:val="28"/>
          <w:lang w:eastAsia="pt-PT"/>
        </w:rPr>
        <w:t xml:space="preserve">Endereço MAC em uso correspondente ao </w:t>
      </w:r>
      <w:r>
        <w:rPr>
          <w:rFonts w:eastAsia="Times New Roman" w:cs="Calibri"/>
          <w:i/>
          <w:sz w:val="28"/>
          <w:szCs w:val="28"/>
          <w:lang w:eastAsia="pt-PT"/>
        </w:rPr>
        <w:t xml:space="preserve">host </w:t>
      </w:r>
      <w:r>
        <w:rPr>
          <w:rFonts w:eastAsia="Times New Roman" w:cs="Calibri"/>
          <w:sz w:val="28"/>
          <w:szCs w:val="28"/>
          <w:lang w:eastAsia="pt-PT"/>
        </w:rPr>
        <w:t>sem fios: 00:13:02:d1:</w:t>
      </w:r>
      <w:r w:rsidR="008A5E62">
        <w:rPr>
          <w:rFonts w:eastAsia="Times New Roman" w:cs="Calibri"/>
          <w:sz w:val="28"/>
          <w:szCs w:val="28"/>
          <w:lang w:eastAsia="pt-PT"/>
        </w:rPr>
        <w:t>b6:4f</w:t>
      </w:r>
      <w:r>
        <w:rPr>
          <w:rFonts w:eastAsia="Times New Roman" w:cs="Calibri"/>
          <w:sz w:val="28"/>
          <w:szCs w:val="28"/>
          <w:lang w:eastAsia="pt-PT"/>
        </w:rPr>
        <w:t>.</w:t>
      </w:r>
      <w:r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</w:p>
    <w:p w:rsidR="004068F6" w:rsidRDefault="004068F6" w:rsidP="00B500ED">
      <w:pPr>
        <w:pStyle w:val="PargrafodaLista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84864" behindDoc="0" locked="0" layoutInCell="1" allowOverlap="1" wp14:anchorId="7C1001A1" wp14:editId="0D1B69B0">
            <wp:simplePos x="0" y="0"/>
            <wp:positionH relativeFrom="margin">
              <wp:posOffset>-25400</wp:posOffset>
            </wp:positionH>
            <wp:positionV relativeFrom="paragraph">
              <wp:posOffset>409575</wp:posOffset>
            </wp:positionV>
            <wp:extent cx="5532120" cy="883920"/>
            <wp:effectExtent l="0" t="0" r="0" b="0"/>
            <wp:wrapSquare wrapText="bothSides"/>
            <wp:docPr id="32" name="Imagem 32" descr="https://scontent-lhr3-1.xx.fbcdn.net/v/t34.0-12/15211722_10210349264155378_24272839_n.png?oh=489e4d7b470c13e09e7561dce6a1bee7&amp;oe=58390F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content-lhr3-1.xx.fbcdn.net/v/t34.0-12/15211722_10210349264155378_24272839_n.png?oh=489e4d7b470c13e09e7561dce6a1bee7&amp;oe=58390FF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68F6" w:rsidRDefault="004068F6" w:rsidP="008A5E62">
      <w:pPr>
        <w:rPr>
          <w:rFonts w:asciiTheme="minorHAnsi" w:hAnsiTheme="minorHAnsi" w:cstheme="minorHAnsi"/>
          <w:sz w:val="28"/>
          <w:szCs w:val="28"/>
        </w:rPr>
      </w:pPr>
    </w:p>
    <w:p w:rsidR="008A5E62" w:rsidRPr="004068F6" w:rsidRDefault="008A5E62" w:rsidP="008A5E62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 xml:space="preserve">R: </w:t>
      </w:r>
      <w:r>
        <w:rPr>
          <w:rFonts w:eastAsia="Times New Roman" w:cs="Calibri"/>
          <w:sz w:val="28"/>
          <w:szCs w:val="28"/>
          <w:lang w:eastAsia="pt-PT"/>
        </w:rPr>
        <w:t>Endereço MAC em uso</w:t>
      </w:r>
      <w:r w:rsidR="00D27947">
        <w:rPr>
          <w:rFonts w:eastAsia="Times New Roman" w:cs="Calibri"/>
          <w:sz w:val="28"/>
          <w:szCs w:val="28"/>
          <w:lang w:eastAsia="pt-PT"/>
        </w:rPr>
        <w:t xml:space="preserve"> correspondente ao </w:t>
      </w:r>
      <w:r w:rsidR="00D27947">
        <w:rPr>
          <w:rFonts w:eastAsia="Times New Roman" w:cs="Calibri"/>
          <w:sz w:val="28"/>
          <w:szCs w:val="28"/>
          <w:lang w:eastAsia="pt-PT"/>
        </w:rPr>
        <w:t>router de acesso ao Sistema de Distribuição</w:t>
      </w:r>
      <w:r>
        <w:rPr>
          <w:rFonts w:eastAsia="Times New Roman" w:cs="Calibri"/>
          <w:sz w:val="28"/>
          <w:szCs w:val="28"/>
          <w:lang w:eastAsia="pt-PT"/>
        </w:rPr>
        <w:t xml:space="preserve">: </w:t>
      </w:r>
      <w:r w:rsidR="00561038">
        <w:rPr>
          <w:rFonts w:eastAsia="Times New Roman" w:cs="Calibri"/>
          <w:sz w:val="28"/>
          <w:szCs w:val="28"/>
          <w:lang w:eastAsia="pt-PT"/>
        </w:rPr>
        <w:t>00:16:b6:f4:eb:a8</w:t>
      </w:r>
      <w:r w:rsidR="00561038">
        <w:rPr>
          <w:rFonts w:eastAsia="Times New Roman" w:cs="Calibri"/>
          <w:sz w:val="28"/>
          <w:szCs w:val="28"/>
          <w:lang w:eastAsia="pt-PT"/>
        </w:rPr>
        <w:t>.</w:t>
      </w:r>
      <w:r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</w:p>
    <w:p w:rsidR="008A5E62" w:rsidRDefault="008A5E62" w:rsidP="008A5E62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85888" behindDoc="0" locked="0" layoutInCell="1" allowOverlap="1" wp14:anchorId="01072272" wp14:editId="09C1217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44820" cy="1348740"/>
            <wp:effectExtent l="0" t="0" r="0" b="3810"/>
            <wp:wrapSquare wrapText="bothSides"/>
            <wp:docPr id="33" name="Imagem 33" descr="https://scontent-lhr3-1.xx.fbcdn.net/v/t34.0-12/14972028_10210349273035600_2058423059_n.png?oh=af06159ee6b456cb01415a1ea5c98614&amp;oe=58392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content-lhr3-1.xx.fbcdn.net/v/t34.0-12/14972028_10210349273035600_2058423059_n.png?oh=af06159ee6b456cb01415a1ea5c98614&amp;oe=58392FA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5E62" w:rsidRPr="004068F6" w:rsidRDefault="008A5E62" w:rsidP="008A5E62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 xml:space="preserve">R: </w:t>
      </w:r>
      <w:r>
        <w:rPr>
          <w:rFonts w:eastAsia="Times New Roman" w:cs="Calibri"/>
          <w:sz w:val="28"/>
          <w:szCs w:val="28"/>
          <w:lang w:eastAsia="pt-PT"/>
        </w:rPr>
        <w:t>Endereço MAC em uso</w:t>
      </w:r>
      <w:r>
        <w:rPr>
          <w:rFonts w:eastAsia="Times New Roman" w:cs="Calibri"/>
          <w:sz w:val="28"/>
          <w:szCs w:val="28"/>
          <w:lang w:eastAsia="pt-PT"/>
        </w:rPr>
        <w:t xml:space="preserve"> correspondente ao</w:t>
      </w:r>
      <w:r w:rsidR="00D27947">
        <w:rPr>
          <w:rFonts w:eastAsia="Times New Roman" w:cs="Calibri"/>
          <w:sz w:val="28"/>
          <w:szCs w:val="28"/>
          <w:lang w:eastAsia="pt-PT"/>
        </w:rPr>
        <w:t xml:space="preserve"> AP</w:t>
      </w:r>
      <w:r>
        <w:rPr>
          <w:rFonts w:eastAsia="Times New Roman" w:cs="Calibri"/>
          <w:sz w:val="28"/>
          <w:szCs w:val="28"/>
          <w:lang w:eastAsia="pt-PT"/>
        </w:rPr>
        <w:t xml:space="preserve">: </w:t>
      </w:r>
      <w:r w:rsidR="00561038">
        <w:rPr>
          <w:rFonts w:eastAsia="Times New Roman" w:cs="Calibri"/>
          <w:sz w:val="28"/>
          <w:szCs w:val="28"/>
          <w:lang w:eastAsia="pt-PT"/>
        </w:rPr>
        <w:t>00:13:02:d1:b6:4f</w:t>
      </w:r>
      <w:r>
        <w:rPr>
          <w:rFonts w:eastAsia="Times New Roman" w:cs="Calibri"/>
          <w:sz w:val="28"/>
          <w:szCs w:val="28"/>
          <w:lang w:eastAsia="pt-PT"/>
        </w:rPr>
        <w:t>.</w:t>
      </w:r>
      <w:r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</w:p>
    <w:p w:rsidR="008A5E62" w:rsidRPr="008A5E62" w:rsidRDefault="008A5E62" w:rsidP="008A5E62">
      <w:pPr>
        <w:rPr>
          <w:rFonts w:asciiTheme="minorHAnsi" w:hAnsiTheme="minorHAnsi" w:cstheme="minorHAnsi"/>
          <w:sz w:val="28"/>
          <w:szCs w:val="28"/>
        </w:rPr>
      </w:pPr>
    </w:p>
    <w:p w:rsidR="00B500ED" w:rsidRDefault="003210D6" w:rsidP="00B500ED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 wp14:anchorId="6806CF04" wp14:editId="6840BA4C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5387340" cy="1158875"/>
            <wp:effectExtent l="0" t="0" r="3810" b="3175"/>
            <wp:wrapSquare wrapText="bothSides"/>
            <wp:docPr id="34" name="Imagem 34" descr="https://scontent-lhr3-1.xx.fbcdn.net/v/t34.0-12/15174586_10210349325716917_559944202_n.png?oh=88417799631e4f9894037fe29d2b5a0c&amp;oe=583938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content-lhr3-1.xx.fbcdn.net/v/t34.0-12/15174586_10210349325716917_559944202_n.png?oh=88417799631e4f9894037fe29d2b5a0c&amp;oe=5839382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645" w:rsidRPr="00B500ED">
        <w:rPr>
          <w:rFonts w:asciiTheme="minorHAnsi" w:hAnsiTheme="minorHAnsi" w:cstheme="minorHAnsi"/>
          <w:sz w:val="28"/>
          <w:szCs w:val="28"/>
        </w:rPr>
        <w:t xml:space="preserve"> Para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a trama </w:t>
      </w:r>
      <w:r w:rsidR="005E4645" w:rsidRPr="00B500ED">
        <w:rPr>
          <w:rFonts w:asciiTheme="minorHAnsi" w:hAnsiTheme="minorHAnsi" w:cstheme="minorHAnsi"/>
          <w:sz w:val="28"/>
          <w:szCs w:val="28"/>
        </w:rPr>
        <w:t>802.11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que contém a resposta ao pedido </w:t>
      </w:r>
      <w:r w:rsidR="005E4645" w:rsidRPr="00B500ED">
        <w:rPr>
          <w:rFonts w:asciiTheme="minorHAnsi" w:hAnsiTheme="minorHAnsi" w:cstheme="minorHAnsi"/>
          <w:sz w:val="28"/>
          <w:szCs w:val="28"/>
        </w:rPr>
        <w:t>GET,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indique e identifique quais os três endereços MAC em </w:t>
      </w:r>
      <w:r w:rsidR="005E4645" w:rsidRPr="00B500ED">
        <w:rPr>
          <w:rFonts w:asciiTheme="minorHAnsi" w:hAnsiTheme="minorHAnsi" w:cstheme="minorHAnsi"/>
          <w:sz w:val="28"/>
          <w:szCs w:val="28"/>
        </w:rPr>
        <w:t>uso?</w:t>
      </w:r>
    </w:p>
    <w:p w:rsidR="004068F6" w:rsidRDefault="004068F6" w:rsidP="003210D6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0D4E0E" w:rsidRDefault="003210D6" w:rsidP="007802AC">
      <w:pPr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eastAsia="Times New Roman" w:cs="Calibri"/>
          <w:sz w:val="28"/>
          <w:szCs w:val="28"/>
          <w:lang w:eastAsia="pt-PT"/>
        </w:rPr>
        <w:t xml:space="preserve"> Endereço MAC em uso</w:t>
      </w:r>
      <w:r w:rsidR="000D4E0E">
        <w:rPr>
          <w:rFonts w:eastAsia="Times New Roman" w:cs="Calibri"/>
          <w:sz w:val="28"/>
          <w:szCs w:val="28"/>
          <w:lang w:eastAsia="pt-PT"/>
        </w:rPr>
        <w:t xml:space="preserve"> correspondente ao </w:t>
      </w:r>
      <w:r w:rsidR="000D4E0E">
        <w:rPr>
          <w:rFonts w:eastAsia="Times New Roman" w:cs="Calibri"/>
          <w:i/>
          <w:sz w:val="28"/>
          <w:szCs w:val="28"/>
          <w:lang w:eastAsia="pt-PT"/>
        </w:rPr>
        <w:t xml:space="preserve">host </w:t>
      </w:r>
      <w:r w:rsidR="000D4E0E">
        <w:rPr>
          <w:rFonts w:eastAsia="Times New Roman" w:cs="Calibri"/>
          <w:sz w:val="28"/>
          <w:szCs w:val="28"/>
          <w:lang w:eastAsia="pt-PT"/>
        </w:rPr>
        <w:t>sem fios</w:t>
      </w:r>
      <w:r>
        <w:rPr>
          <w:rFonts w:eastAsia="Times New Roman" w:cs="Calibri"/>
          <w:sz w:val="28"/>
          <w:szCs w:val="28"/>
          <w:lang w:eastAsia="pt-PT"/>
        </w:rPr>
        <w:t>:</w:t>
      </w:r>
      <w:r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 w:rsidR="000D4E0E" w:rsidRPr="000D4E0E">
        <w:rPr>
          <w:rFonts w:eastAsia="Times New Roman" w:cs="Calibri"/>
          <w:sz w:val="28"/>
          <w:szCs w:val="28"/>
          <w:lang w:eastAsia="pt-PT"/>
        </w:rPr>
        <w:t>00:16:b6:f4:eb:a8.</w:t>
      </w:r>
      <w:r w:rsidR="000D4E0E">
        <w:rPr>
          <w:rFonts w:eastAsia="Times New Roman" w:cs="Calibri"/>
          <w:b/>
          <w:sz w:val="28"/>
          <w:szCs w:val="28"/>
          <w:lang w:eastAsia="pt-PT"/>
        </w:rPr>
        <w:t xml:space="preserve"> </w:t>
      </w:r>
    </w:p>
    <w:p w:rsidR="000D4E0E" w:rsidRPr="000D4E0E" w:rsidRDefault="000D4E0E" w:rsidP="007802AC">
      <w:pPr>
        <w:autoSpaceDE w:val="0"/>
        <w:spacing w:after="0" w:line="240" w:lineRule="auto"/>
        <w:ind w:firstLine="708"/>
        <w:jc w:val="both"/>
        <w:rPr>
          <w:rFonts w:eastAsia="Times New Roman" w:cs="Calibri"/>
          <w:sz w:val="28"/>
          <w:szCs w:val="28"/>
          <w:lang w:eastAsia="pt-PT"/>
        </w:rPr>
      </w:pPr>
      <w:r>
        <w:rPr>
          <w:rFonts w:eastAsia="Times New Roman" w:cs="Calibri"/>
          <w:sz w:val="28"/>
          <w:szCs w:val="28"/>
          <w:lang w:eastAsia="pt-PT"/>
        </w:rPr>
        <w:t>Endereço MAC em uso correspondente ao router de acesso ao Sistema de Distribuição</w:t>
      </w:r>
      <w:r w:rsidRPr="000D4E0E">
        <w:rPr>
          <w:rFonts w:eastAsia="Times New Roman" w:cs="Calibri"/>
          <w:sz w:val="28"/>
          <w:szCs w:val="28"/>
          <w:lang w:eastAsia="pt-PT"/>
        </w:rPr>
        <w:t>:</w:t>
      </w:r>
      <w:r w:rsidRPr="000D4E0E">
        <w:rPr>
          <w:rFonts w:eastAsia="Times New Roman" w:cs="Calibri"/>
          <w:sz w:val="28"/>
          <w:szCs w:val="28"/>
          <w:lang w:eastAsia="pt-PT"/>
        </w:rPr>
        <w:t>00:13:02:d1:b6:4f.</w:t>
      </w:r>
    </w:p>
    <w:p w:rsidR="000D4E0E" w:rsidRPr="000D4E0E" w:rsidRDefault="000D4E0E" w:rsidP="007802AC">
      <w:pPr>
        <w:autoSpaceDE w:val="0"/>
        <w:spacing w:after="0" w:line="240" w:lineRule="auto"/>
        <w:ind w:firstLine="360"/>
        <w:jc w:val="both"/>
        <w:rPr>
          <w:rFonts w:eastAsia="Times New Roman" w:cs="Calibri"/>
          <w:b/>
          <w:sz w:val="28"/>
          <w:szCs w:val="28"/>
          <w:lang w:eastAsia="pt-PT"/>
        </w:rPr>
      </w:pPr>
      <w:r>
        <w:rPr>
          <w:rFonts w:eastAsia="Times New Roman" w:cs="Calibri"/>
          <w:sz w:val="28"/>
          <w:szCs w:val="28"/>
          <w:lang w:eastAsia="pt-PT"/>
        </w:rPr>
        <w:t>Endereço MAC em uso correspondente ao AP:</w:t>
      </w:r>
      <w:r w:rsidRPr="000D4E0E">
        <w:rPr>
          <w:rFonts w:eastAsia="Times New Roman" w:cs="Calibri"/>
          <w:sz w:val="28"/>
          <w:szCs w:val="28"/>
          <w:lang w:eastAsia="pt-PT"/>
        </w:rPr>
        <w:t xml:space="preserve"> </w:t>
      </w:r>
      <w:r>
        <w:rPr>
          <w:rFonts w:eastAsia="Times New Roman" w:cs="Calibri"/>
          <w:sz w:val="28"/>
          <w:szCs w:val="28"/>
          <w:lang w:eastAsia="pt-PT"/>
        </w:rPr>
        <w:t>00:16:b6:f7:1d:51.</w:t>
      </w:r>
    </w:p>
    <w:p w:rsidR="000D4E0E" w:rsidRPr="000D4E0E" w:rsidRDefault="000D4E0E" w:rsidP="003210D6">
      <w:pPr>
        <w:autoSpaceDE w:val="0"/>
        <w:spacing w:after="0" w:line="240" w:lineRule="auto"/>
        <w:rPr>
          <w:rFonts w:eastAsia="Times New Roman" w:cs="Calibri"/>
          <w:b/>
          <w:sz w:val="28"/>
          <w:szCs w:val="28"/>
          <w:lang w:eastAsia="pt-PT"/>
        </w:rPr>
      </w:pPr>
    </w:p>
    <w:p w:rsidR="003210D6" w:rsidRDefault="003210D6" w:rsidP="003210D6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5E4645" w:rsidRDefault="000D4E0E" w:rsidP="00B500ED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87936" behindDoc="0" locked="0" layoutInCell="1" allowOverlap="1" wp14:anchorId="65C3B934" wp14:editId="20A4DE87">
            <wp:simplePos x="0" y="0"/>
            <wp:positionH relativeFrom="column">
              <wp:posOffset>93345</wp:posOffset>
            </wp:positionH>
            <wp:positionV relativeFrom="paragraph">
              <wp:posOffset>998220</wp:posOffset>
            </wp:positionV>
            <wp:extent cx="5684520" cy="5019040"/>
            <wp:effectExtent l="0" t="0" r="0" b="0"/>
            <wp:wrapSquare wrapText="bothSides"/>
            <wp:docPr id="35" name="Imagem 35" descr="https://scontent-lhr3-1.xx.fbcdn.net/v/t34.0-12/15227879_1684171755207729_219423890_n.png?oh=2349ff4282ae657f19677fac7872eaa8&amp;oe=5838F7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content-lhr3-1.xx.fbcdn.net/v/t34.0-12/15227879_1684171755207729_219423890_n.png?oh=2349ff4282ae657f19677fac7872eaa8&amp;oe=5838F7F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645" w:rsidRPr="00B500ED">
        <w:rPr>
          <w:rFonts w:asciiTheme="minorHAnsi" w:hAnsiTheme="minorHAnsi" w:cstheme="minorHAnsi"/>
          <w:sz w:val="28"/>
          <w:szCs w:val="28"/>
        </w:rPr>
        <w:t>Que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subtipo de tramas </w:t>
      </w:r>
      <w:r w:rsidR="005E4645" w:rsidRPr="00B500ED">
        <w:rPr>
          <w:rFonts w:asciiTheme="minorHAnsi" w:hAnsiTheme="minorHAnsi" w:cstheme="minorHAnsi"/>
          <w:sz w:val="28"/>
          <w:szCs w:val="28"/>
        </w:rPr>
        <w:t xml:space="preserve">de controlo são transmitidas ao longo da interação acima mencionada? </w:t>
      </w:r>
      <w:r w:rsidR="005E4645" w:rsidRPr="00B500ED">
        <w:rPr>
          <w:rFonts w:asciiTheme="minorHAnsi" w:hAnsiTheme="minorHAnsi" w:cstheme="minorHAnsi"/>
          <w:sz w:val="28"/>
          <w:szCs w:val="28"/>
        </w:rPr>
        <w:t>Verifique</w:t>
      </w:r>
      <w:r w:rsidR="005E4645" w:rsidRPr="00B500ED">
        <w:rPr>
          <w:rFonts w:asciiTheme="minorHAnsi" w:hAnsiTheme="minorHAnsi" w:cstheme="minorHAnsi"/>
          <w:sz w:val="28"/>
          <w:szCs w:val="28"/>
        </w:rPr>
        <w:t xml:space="preserve"> a que sistemas </w:t>
      </w:r>
      <w:r w:rsidR="005E4645" w:rsidRPr="00B500ED">
        <w:rPr>
          <w:rFonts w:asciiTheme="minorHAnsi" w:hAnsiTheme="minorHAnsi" w:cstheme="minorHAnsi"/>
          <w:sz w:val="28"/>
          <w:szCs w:val="28"/>
        </w:rPr>
        <w:t>são</w:t>
      </w:r>
      <w:r w:rsidR="005E4645" w:rsidRPr="00B500ED">
        <w:rPr>
          <w:rFonts w:asciiTheme="minorHAnsi" w:hAnsiTheme="minorHAnsi" w:cstheme="minorHAnsi"/>
          <w:sz w:val="28"/>
          <w:szCs w:val="28"/>
        </w:rPr>
        <w:t xml:space="preserve"> </w:t>
      </w:r>
      <w:r w:rsidR="005E4645" w:rsidRPr="00B500ED">
        <w:rPr>
          <w:rFonts w:asciiTheme="minorHAnsi" w:hAnsiTheme="minorHAnsi" w:cstheme="minorHAnsi"/>
          <w:sz w:val="28"/>
          <w:szCs w:val="28"/>
        </w:rPr>
        <w:t>endereçadas.</w:t>
      </w:r>
      <w:r w:rsidR="005E4645" w:rsidRPr="00B500ED">
        <w:rPr>
          <w:rFonts w:asciiTheme="minorHAnsi" w:hAnsiTheme="minorHAnsi" w:cstheme="minorHAnsi"/>
          <w:sz w:val="28"/>
          <w:szCs w:val="28"/>
        </w:rPr>
        <w:t xml:space="preserve"> </w:t>
      </w:r>
      <w:r w:rsidR="005E4645" w:rsidRPr="00B500ED">
        <w:rPr>
          <w:rFonts w:asciiTheme="minorHAnsi" w:hAnsiTheme="minorHAnsi" w:cstheme="minorHAnsi"/>
          <w:sz w:val="28"/>
          <w:szCs w:val="28"/>
        </w:rPr>
        <w:t>Tente</w:t>
      </w:r>
      <w:r w:rsidR="005E4645" w:rsidRPr="00B500ED">
        <w:rPr>
          <w:rFonts w:asciiTheme="minorHAnsi" w:hAnsiTheme="minorHAnsi" w:cstheme="minorHAnsi"/>
          <w:sz w:val="28"/>
          <w:szCs w:val="28"/>
        </w:rPr>
        <w:t xml:space="preserve"> explicar porque razão têm de existir </w:t>
      </w:r>
      <w:r w:rsidR="005E4645" w:rsidRPr="00B500ED">
        <w:rPr>
          <w:rFonts w:asciiTheme="minorHAnsi" w:hAnsiTheme="minorHAnsi" w:cstheme="minorHAnsi"/>
          <w:sz w:val="28"/>
          <w:szCs w:val="28"/>
        </w:rPr>
        <w:t>(contrariamente</w:t>
      </w:r>
      <w:r w:rsidR="005E4645" w:rsidRPr="00B500ED">
        <w:rPr>
          <w:rFonts w:asciiTheme="minorHAnsi" w:hAnsiTheme="minorHAnsi" w:cstheme="minorHAnsi"/>
          <w:sz w:val="28"/>
          <w:szCs w:val="28"/>
        </w:rPr>
        <w:t xml:space="preserve"> ao que acontece numa rede </w:t>
      </w:r>
      <w:r w:rsidR="005E4645" w:rsidRPr="00B500ED">
        <w:rPr>
          <w:rFonts w:asciiTheme="minorHAnsi" w:hAnsiTheme="minorHAnsi" w:cstheme="minorHAnsi"/>
          <w:sz w:val="28"/>
          <w:szCs w:val="28"/>
        </w:rPr>
        <w:t>Ethernet.)</w:t>
      </w:r>
    </w:p>
    <w:p w:rsidR="000D4E0E" w:rsidRDefault="000D4E0E" w:rsidP="000D4E0E">
      <w:pPr>
        <w:pStyle w:val="PargrafodaLista"/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024F66" w:rsidRPr="00A46BCE" w:rsidRDefault="000D4E0E" w:rsidP="00A46BCE">
      <w:pPr>
        <w:autoSpaceDE w:val="0"/>
        <w:spacing w:after="0" w:line="240" w:lineRule="auto"/>
        <w:ind w:firstLine="360"/>
        <w:jc w:val="both"/>
        <w:rPr>
          <w:rFonts w:eastAsia="Times New Roman" w:cs="Calibri"/>
          <w:b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eastAsia="Times New Roman" w:cs="Calibri"/>
          <w:sz w:val="28"/>
          <w:szCs w:val="28"/>
          <w:lang w:eastAsia="pt-PT"/>
        </w:rPr>
        <w:t xml:space="preserve"> </w:t>
      </w:r>
      <w:r w:rsidR="00927380">
        <w:rPr>
          <w:rFonts w:eastAsia="Times New Roman" w:cs="Calibri"/>
          <w:sz w:val="28"/>
          <w:szCs w:val="28"/>
          <w:lang w:eastAsia="pt-PT"/>
        </w:rPr>
        <w:t>Os subtipos de tramas de controlo transmitidas ao longo da interação é o subtipo Acknowlegement.</w:t>
      </w:r>
      <w:r w:rsidR="00024F66">
        <w:rPr>
          <w:rFonts w:eastAsia="Times New Roman" w:cs="Calibri"/>
          <w:sz w:val="28"/>
          <w:szCs w:val="28"/>
          <w:lang w:eastAsia="pt-PT"/>
        </w:rPr>
        <w:t xml:space="preserve"> São endereçadas </w:t>
      </w:r>
      <w:r w:rsidR="00024F66">
        <w:rPr>
          <w:rFonts w:eastAsia="Times New Roman" w:cs="Calibri"/>
          <w:sz w:val="28"/>
          <w:szCs w:val="28"/>
          <w:lang w:eastAsia="pt-PT"/>
        </w:rPr>
        <w:t>ao AP:</w:t>
      </w:r>
      <w:r w:rsidR="00024F66" w:rsidRPr="000D4E0E">
        <w:rPr>
          <w:rFonts w:eastAsia="Times New Roman" w:cs="Calibri"/>
          <w:sz w:val="28"/>
          <w:szCs w:val="28"/>
          <w:lang w:eastAsia="pt-PT"/>
        </w:rPr>
        <w:t xml:space="preserve"> </w:t>
      </w:r>
      <w:r w:rsidR="00024F66">
        <w:rPr>
          <w:rFonts w:eastAsia="Times New Roman" w:cs="Calibri"/>
          <w:sz w:val="28"/>
          <w:szCs w:val="28"/>
          <w:lang w:eastAsia="pt-PT"/>
        </w:rPr>
        <w:t>00:16:b6:f7:1d:51.</w:t>
      </w:r>
    </w:p>
    <w:p w:rsidR="000D4E0E" w:rsidRDefault="00927380" w:rsidP="00A46BCE">
      <w:pPr>
        <w:autoSpaceDE w:val="0"/>
        <w:spacing w:after="0"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sz w:val="28"/>
          <w:szCs w:val="28"/>
          <w:lang w:eastAsia="pt-PT"/>
        </w:rPr>
        <w:t xml:space="preserve">Estas são precisas nas redes sem fios porque não há certezas de que a trama chegue ao destino, ao contrário do que acontece nas redes Ethernet, em que esta chega mesmo que tenha falhas pois não há colisões. </w:t>
      </w:r>
    </w:p>
    <w:p w:rsidR="000D4E0E" w:rsidRPr="000D4E0E" w:rsidRDefault="000D4E0E" w:rsidP="000D4E0E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A46BCE" w:rsidRDefault="00A46BCE" w:rsidP="00EF360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46BCE" w:rsidRDefault="00A46BCE" w:rsidP="00EF360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46BCE" w:rsidRDefault="00A46BCE" w:rsidP="00EF360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46BCE" w:rsidRDefault="00A46BCE" w:rsidP="00EF360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46BCE" w:rsidRDefault="00A46BCE" w:rsidP="00EF360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46BCE" w:rsidRDefault="00A46BCE" w:rsidP="00EF360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EF3608" w:rsidRDefault="00EF3608" w:rsidP="00EF3608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  <w:r>
        <w:rPr>
          <w:rFonts w:ascii="Arial" w:eastAsia="Times New Roman" w:hAnsi="Arial" w:cs="Arial"/>
          <w:sz w:val="28"/>
          <w:szCs w:val="28"/>
          <w:u w:val="single"/>
          <w:lang w:eastAsia="pt-PT"/>
        </w:rPr>
        <w:lastRenderedPageBreak/>
        <w:t>Associação e Desassociação</w:t>
      </w:r>
    </w:p>
    <w:p w:rsidR="00EF3608" w:rsidRDefault="00EF3608" w:rsidP="00EF3608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:rsidR="00EF3608" w:rsidRDefault="00977408" w:rsidP="00EF3608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88960" behindDoc="0" locked="0" layoutInCell="1" allowOverlap="1" wp14:anchorId="61D39E29" wp14:editId="0E676B7B">
            <wp:simplePos x="0" y="0"/>
            <wp:positionH relativeFrom="margin">
              <wp:align>center</wp:align>
            </wp:positionH>
            <wp:positionV relativeFrom="paragraph">
              <wp:posOffset>1083945</wp:posOffset>
            </wp:positionV>
            <wp:extent cx="6776720" cy="1805940"/>
            <wp:effectExtent l="0" t="0" r="5080" b="3810"/>
            <wp:wrapSquare wrapText="bothSides"/>
            <wp:docPr id="36" name="Imagem 36" descr="https://scontent-lhr3-1.xx.fbcdn.net/v/t35.0-12/15224626_10210349505161403_64996035_o.png?oh=0c5fbb4a80b32192a787aacd96d314a8&amp;oe=583A1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scontent-lhr3-1.xx.fbcdn.net/v/t35.0-12/15224626_10210349505161403_64996035_o.png?oh=0c5fbb4a80b32192a787aacd96d314a8&amp;oe=583A19A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7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608" w:rsidRPr="00EF3608">
        <w:rPr>
          <w:rFonts w:asciiTheme="minorHAnsi" w:hAnsiTheme="minorHAnsi" w:cstheme="minorHAnsi"/>
          <w:sz w:val="28"/>
        </w:rPr>
        <w:t>Identifique</w:t>
      </w:r>
      <w:r w:rsidR="00EF3608" w:rsidRPr="00EF3608">
        <w:rPr>
          <w:rFonts w:asciiTheme="minorHAnsi" w:hAnsiTheme="minorHAnsi" w:cstheme="minorHAnsi"/>
          <w:sz w:val="28"/>
        </w:rPr>
        <w:t xml:space="preserve"> e interprete as tramas </w:t>
      </w:r>
      <w:r w:rsidR="00EF3608" w:rsidRPr="00EF3608">
        <w:rPr>
          <w:rFonts w:asciiTheme="minorHAnsi" w:hAnsiTheme="minorHAnsi" w:cstheme="minorHAnsi"/>
          <w:sz w:val="28"/>
        </w:rPr>
        <w:t>802.11</w:t>
      </w:r>
      <w:r w:rsidR="00EF3608" w:rsidRPr="00EF3608">
        <w:rPr>
          <w:rFonts w:asciiTheme="minorHAnsi" w:hAnsiTheme="minorHAnsi" w:cstheme="minorHAnsi"/>
          <w:sz w:val="28"/>
        </w:rPr>
        <w:t xml:space="preserve"> enviadas pelo </w:t>
      </w:r>
      <w:r w:rsidR="00EF3608" w:rsidRPr="00EF3608">
        <w:rPr>
          <w:rFonts w:asciiTheme="minorHAnsi" w:hAnsiTheme="minorHAnsi" w:cstheme="minorHAnsi"/>
          <w:i/>
          <w:iCs/>
          <w:sz w:val="28"/>
        </w:rPr>
        <w:t xml:space="preserve">host </w:t>
      </w:r>
      <w:r w:rsidR="00EF3608" w:rsidRPr="00EF3608">
        <w:rPr>
          <w:rFonts w:asciiTheme="minorHAnsi" w:hAnsiTheme="minorHAnsi" w:cstheme="minorHAnsi"/>
          <w:sz w:val="28"/>
        </w:rPr>
        <w:t xml:space="preserve">decorrentes do pedido </w:t>
      </w:r>
      <w:r w:rsidR="00EF3608" w:rsidRPr="00EF3608">
        <w:rPr>
          <w:rFonts w:asciiTheme="minorHAnsi" w:hAnsiTheme="minorHAnsi" w:cstheme="minorHAnsi"/>
          <w:i/>
          <w:iCs/>
          <w:sz w:val="28"/>
        </w:rPr>
        <w:t xml:space="preserve">DHCP </w:t>
      </w:r>
      <w:r w:rsidR="00EF3608" w:rsidRPr="00EF3608">
        <w:rPr>
          <w:rFonts w:asciiTheme="minorHAnsi" w:hAnsiTheme="minorHAnsi" w:cstheme="minorHAnsi"/>
          <w:i/>
          <w:iCs/>
          <w:sz w:val="28"/>
        </w:rPr>
        <w:t>Release</w:t>
      </w:r>
      <w:r w:rsidR="00EF3608" w:rsidRPr="00EF3608">
        <w:rPr>
          <w:rFonts w:asciiTheme="minorHAnsi" w:hAnsiTheme="minorHAnsi" w:cstheme="minorHAnsi"/>
          <w:i/>
          <w:iCs/>
          <w:sz w:val="28"/>
        </w:rPr>
        <w:t xml:space="preserve"> </w:t>
      </w:r>
      <w:r w:rsidR="00EF3608" w:rsidRPr="00EF3608">
        <w:rPr>
          <w:rFonts w:asciiTheme="minorHAnsi" w:hAnsiTheme="minorHAnsi" w:cstheme="minorHAnsi"/>
          <w:sz w:val="28"/>
        </w:rPr>
        <w:t>q</w:t>
      </w:r>
      <w:r w:rsidR="00EF3608" w:rsidRPr="00EF3608">
        <w:rPr>
          <w:rFonts w:asciiTheme="minorHAnsi" w:hAnsiTheme="minorHAnsi" w:cstheme="minorHAnsi"/>
          <w:sz w:val="28"/>
        </w:rPr>
        <w:t>ue</w:t>
      </w:r>
      <w:r w:rsidR="00EF3608" w:rsidRPr="00EF3608">
        <w:rPr>
          <w:rFonts w:asciiTheme="minorHAnsi" w:hAnsiTheme="minorHAnsi" w:cstheme="minorHAnsi"/>
          <w:sz w:val="28"/>
        </w:rPr>
        <w:t xml:space="preserve"> </w:t>
      </w:r>
      <w:r w:rsidR="00EF3608" w:rsidRPr="00EF3608">
        <w:rPr>
          <w:rFonts w:asciiTheme="minorHAnsi" w:hAnsiTheme="minorHAnsi" w:cstheme="minorHAnsi"/>
          <w:sz w:val="28"/>
        </w:rPr>
        <w:t>determina</w:t>
      </w:r>
      <w:r w:rsidR="00EF3608" w:rsidRPr="00EF3608">
        <w:rPr>
          <w:rFonts w:asciiTheme="minorHAnsi" w:hAnsiTheme="minorHAnsi" w:cstheme="minorHAnsi"/>
          <w:sz w:val="28"/>
        </w:rPr>
        <w:t xml:space="preserve"> a quebra de associação que existia com o AP 30 Munroe St. </w:t>
      </w:r>
      <w:r w:rsidR="00EF3608" w:rsidRPr="00EF3608">
        <w:rPr>
          <w:rFonts w:asciiTheme="minorHAnsi" w:hAnsiTheme="minorHAnsi" w:cstheme="minorHAnsi"/>
          <w:sz w:val="28"/>
        </w:rPr>
        <w:t>Segundo</w:t>
      </w:r>
      <w:r w:rsidR="00EF3608" w:rsidRPr="00EF3608">
        <w:rPr>
          <w:rFonts w:asciiTheme="minorHAnsi" w:hAnsiTheme="minorHAnsi" w:cstheme="minorHAnsi"/>
          <w:sz w:val="28"/>
        </w:rPr>
        <w:t xml:space="preserve"> a norma IEEE </w:t>
      </w:r>
      <w:r w:rsidR="00EF3608" w:rsidRPr="00EF3608">
        <w:rPr>
          <w:rFonts w:asciiTheme="minorHAnsi" w:hAnsiTheme="minorHAnsi" w:cstheme="minorHAnsi"/>
          <w:sz w:val="28"/>
        </w:rPr>
        <w:t>802.11,</w:t>
      </w:r>
      <w:r w:rsidR="00EF3608" w:rsidRPr="00EF3608">
        <w:rPr>
          <w:rFonts w:asciiTheme="minorHAnsi" w:hAnsiTheme="minorHAnsi" w:cstheme="minorHAnsi"/>
          <w:sz w:val="28"/>
        </w:rPr>
        <w:t xml:space="preserve"> h</w:t>
      </w:r>
      <w:r w:rsidR="00EF3608" w:rsidRPr="00EF3608">
        <w:rPr>
          <w:rFonts w:asciiTheme="minorHAnsi" w:hAnsiTheme="minorHAnsi" w:cstheme="minorHAnsi"/>
          <w:sz w:val="28"/>
        </w:rPr>
        <w:t>á</w:t>
      </w:r>
      <w:r w:rsidR="00EF3608" w:rsidRPr="00EF3608">
        <w:rPr>
          <w:rFonts w:asciiTheme="minorHAnsi" w:hAnsiTheme="minorHAnsi" w:cstheme="minorHAnsi"/>
          <w:sz w:val="28"/>
        </w:rPr>
        <w:t xml:space="preserve"> </w:t>
      </w:r>
      <w:r w:rsidR="00EF3608" w:rsidRPr="00EF3608">
        <w:rPr>
          <w:rFonts w:asciiTheme="minorHAnsi" w:hAnsiTheme="minorHAnsi" w:cstheme="minorHAnsi"/>
          <w:sz w:val="28"/>
        </w:rPr>
        <w:t>alguma</w:t>
      </w:r>
      <w:r w:rsidR="00EF3608" w:rsidRPr="00EF3608">
        <w:rPr>
          <w:rFonts w:asciiTheme="minorHAnsi" w:hAnsiTheme="minorHAnsi" w:cstheme="minorHAnsi"/>
          <w:sz w:val="28"/>
        </w:rPr>
        <w:t xml:space="preserve"> </w:t>
      </w:r>
      <w:r w:rsidR="00EF3608" w:rsidRPr="00EF3608">
        <w:rPr>
          <w:rFonts w:asciiTheme="minorHAnsi" w:hAnsiTheme="minorHAnsi" w:cstheme="minorHAnsi"/>
          <w:sz w:val="28"/>
        </w:rPr>
        <w:t>trama</w:t>
      </w:r>
      <w:r w:rsidR="00EF3608" w:rsidRPr="00EF3608">
        <w:rPr>
          <w:rFonts w:asciiTheme="minorHAnsi" w:hAnsiTheme="minorHAnsi" w:cstheme="minorHAnsi"/>
          <w:sz w:val="28"/>
        </w:rPr>
        <w:t xml:space="preserve"> </w:t>
      </w:r>
      <w:r w:rsidR="00EF3608" w:rsidRPr="00EF3608">
        <w:rPr>
          <w:rFonts w:asciiTheme="minorHAnsi" w:hAnsiTheme="minorHAnsi" w:cstheme="minorHAnsi"/>
          <w:sz w:val="28"/>
        </w:rPr>
        <w:t>que</w:t>
      </w:r>
      <w:r w:rsidR="00EF3608" w:rsidRPr="00EF3608">
        <w:rPr>
          <w:rFonts w:asciiTheme="minorHAnsi" w:hAnsiTheme="minorHAnsi" w:cstheme="minorHAnsi"/>
          <w:sz w:val="28"/>
        </w:rPr>
        <w:t xml:space="preserve"> </w:t>
      </w:r>
      <w:r w:rsidR="00EF3608" w:rsidRPr="00EF3608">
        <w:rPr>
          <w:rFonts w:asciiTheme="minorHAnsi" w:hAnsiTheme="minorHAnsi" w:cstheme="minorHAnsi"/>
          <w:sz w:val="28"/>
        </w:rPr>
        <w:t>seria</w:t>
      </w:r>
      <w:r w:rsidR="00EF3608" w:rsidRPr="00EF3608">
        <w:rPr>
          <w:rFonts w:asciiTheme="minorHAnsi" w:hAnsiTheme="minorHAnsi" w:cstheme="minorHAnsi"/>
          <w:sz w:val="28"/>
        </w:rPr>
        <w:t xml:space="preserve"> </w:t>
      </w:r>
      <w:r w:rsidR="00EF3608" w:rsidRPr="00EF3608">
        <w:rPr>
          <w:rFonts w:asciiTheme="minorHAnsi" w:hAnsiTheme="minorHAnsi" w:cstheme="minorHAnsi"/>
          <w:sz w:val="28"/>
        </w:rPr>
        <w:t>esperada,</w:t>
      </w:r>
      <w:r w:rsidR="00EF3608" w:rsidRPr="00EF3608">
        <w:rPr>
          <w:rFonts w:asciiTheme="minorHAnsi" w:hAnsiTheme="minorHAnsi" w:cstheme="minorHAnsi"/>
          <w:sz w:val="28"/>
        </w:rPr>
        <w:t xml:space="preserve"> </w:t>
      </w:r>
      <w:r w:rsidR="00EF3608" w:rsidRPr="00EF3608">
        <w:rPr>
          <w:rFonts w:asciiTheme="minorHAnsi" w:hAnsiTheme="minorHAnsi" w:cstheme="minorHAnsi"/>
          <w:sz w:val="28"/>
        </w:rPr>
        <w:t>mas</w:t>
      </w:r>
      <w:r w:rsidR="00EF3608" w:rsidRPr="00EF3608">
        <w:rPr>
          <w:rFonts w:asciiTheme="minorHAnsi" w:hAnsiTheme="minorHAnsi" w:cstheme="minorHAnsi"/>
          <w:sz w:val="28"/>
        </w:rPr>
        <w:t xml:space="preserve"> não </w:t>
      </w:r>
      <w:r w:rsidR="00EF3608" w:rsidRPr="00EF3608">
        <w:rPr>
          <w:rFonts w:asciiTheme="minorHAnsi" w:hAnsiTheme="minorHAnsi" w:cstheme="minorHAnsi"/>
          <w:sz w:val="28"/>
        </w:rPr>
        <w:t>aparece?</w:t>
      </w:r>
    </w:p>
    <w:p w:rsidR="00977408" w:rsidRDefault="00977408" w:rsidP="00977408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</w:rPr>
      </w:pPr>
    </w:p>
    <w:p w:rsidR="00977408" w:rsidRPr="00BC4E03" w:rsidRDefault="00BC4E03" w:rsidP="00BC4E03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 xml:space="preserve">R: </w:t>
      </w:r>
      <w:bookmarkStart w:id="0" w:name="_GoBack"/>
      <w:bookmarkEnd w:id="0"/>
      <w:r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</w:p>
    <w:p w:rsidR="00EF3608" w:rsidRPr="00EF3608" w:rsidRDefault="00EF3608" w:rsidP="00EF3608">
      <w:pPr>
        <w:suppressAutoHyphens w:val="0"/>
        <w:autoSpaceDE w:val="0"/>
        <w:adjustRightInd w:val="0"/>
        <w:spacing w:after="0" w:line="240" w:lineRule="auto"/>
        <w:ind w:left="360"/>
        <w:textAlignment w:val="auto"/>
        <w:rPr>
          <w:rFonts w:ascii="Cambria" w:hAnsi="Cambria" w:cs="Cambria"/>
        </w:rPr>
      </w:pPr>
    </w:p>
    <w:p w:rsidR="00EF3608" w:rsidRPr="00EF3608" w:rsidRDefault="00EF3608" w:rsidP="00EF3608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EF3608">
        <w:rPr>
          <w:rFonts w:asciiTheme="minorHAnsi" w:hAnsiTheme="minorHAnsi" w:cstheme="minorHAnsi"/>
          <w:sz w:val="28"/>
          <w:szCs w:val="28"/>
        </w:rPr>
        <w:t>Examine</w:t>
      </w:r>
      <w:r w:rsidRPr="00EF3608">
        <w:rPr>
          <w:rFonts w:asciiTheme="minorHAnsi" w:hAnsiTheme="minorHAnsi" w:cstheme="minorHAnsi"/>
          <w:sz w:val="28"/>
          <w:szCs w:val="28"/>
        </w:rPr>
        <w:t xml:space="preserve"> o ficheiro de </w:t>
      </w:r>
      <w:r w:rsidRPr="00EF3608">
        <w:rPr>
          <w:rFonts w:asciiTheme="minorHAnsi" w:hAnsiTheme="minorHAnsi" w:cstheme="minorHAnsi"/>
          <w:i/>
          <w:iCs/>
          <w:sz w:val="28"/>
          <w:szCs w:val="28"/>
        </w:rPr>
        <w:t xml:space="preserve">trace </w:t>
      </w:r>
      <w:r w:rsidRPr="00EF3608">
        <w:rPr>
          <w:rFonts w:asciiTheme="minorHAnsi" w:hAnsiTheme="minorHAnsi" w:cstheme="minorHAnsi"/>
          <w:sz w:val="28"/>
          <w:szCs w:val="28"/>
        </w:rPr>
        <w:t xml:space="preserve">e procure tramas de autenticação enviadas pelo </w:t>
      </w:r>
      <w:r w:rsidRPr="00EF3608">
        <w:rPr>
          <w:rFonts w:asciiTheme="minorHAnsi" w:hAnsiTheme="minorHAnsi" w:cstheme="minorHAnsi"/>
          <w:i/>
          <w:iCs/>
          <w:sz w:val="28"/>
          <w:szCs w:val="28"/>
        </w:rPr>
        <w:t xml:space="preserve">host </w:t>
      </w:r>
      <w:r w:rsidRPr="00EF3608">
        <w:rPr>
          <w:rFonts w:asciiTheme="minorHAnsi" w:hAnsiTheme="minorHAnsi" w:cstheme="minorHAnsi"/>
          <w:sz w:val="28"/>
          <w:szCs w:val="28"/>
        </w:rPr>
        <w:t xml:space="preserve">para o AP </w:t>
      </w:r>
      <w:r w:rsidRPr="00EF3608">
        <w:rPr>
          <w:rFonts w:asciiTheme="minorHAnsi" w:hAnsiTheme="minorHAnsi" w:cstheme="minorHAnsi"/>
          <w:sz w:val="28"/>
          <w:szCs w:val="28"/>
        </w:rPr>
        <w:t>(se</w:t>
      </w:r>
      <w:r w:rsidRPr="00EF3608">
        <w:rPr>
          <w:rFonts w:asciiTheme="minorHAnsi" w:hAnsiTheme="minorHAnsi" w:cstheme="minorHAnsi"/>
          <w:sz w:val="28"/>
          <w:szCs w:val="28"/>
        </w:rPr>
        <w:t xml:space="preserve"> filtrar os resultados por wlan.fc.type_subtype ajuda a localização). </w:t>
      </w:r>
      <w:r w:rsidRPr="00EF3608">
        <w:rPr>
          <w:rFonts w:asciiTheme="minorHAnsi" w:hAnsiTheme="minorHAnsi" w:cstheme="minorHAnsi"/>
          <w:sz w:val="28"/>
          <w:szCs w:val="28"/>
        </w:rPr>
        <w:t>Quantas</w:t>
      </w:r>
      <w:r w:rsidRPr="00EF3608">
        <w:rPr>
          <w:rFonts w:asciiTheme="minorHAnsi" w:hAnsiTheme="minorHAnsi" w:cstheme="minorHAnsi"/>
          <w:sz w:val="28"/>
          <w:szCs w:val="28"/>
        </w:rPr>
        <w:t xml:space="preserve"> tramas </w:t>
      </w:r>
      <w:r w:rsidRPr="00EF3608">
        <w:rPr>
          <w:rFonts w:asciiTheme="minorHAnsi" w:hAnsiTheme="minorHAnsi" w:cstheme="minorHAnsi"/>
          <w:sz w:val="28"/>
          <w:szCs w:val="28"/>
        </w:rPr>
        <w:t>de</w:t>
      </w:r>
      <w:r w:rsidRPr="00EF3608">
        <w:rPr>
          <w:rFonts w:asciiTheme="minorHAnsi" w:hAnsiTheme="minorHAnsi" w:cstheme="minorHAnsi"/>
          <w:sz w:val="28"/>
          <w:szCs w:val="28"/>
        </w:rPr>
        <w:t xml:space="preserve"> </w:t>
      </w:r>
      <w:r w:rsidRPr="00EF3608">
        <w:rPr>
          <w:rFonts w:asciiTheme="minorHAnsi" w:hAnsiTheme="minorHAnsi" w:cstheme="minorHAnsi"/>
          <w:i/>
          <w:iCs/>
          <w:sz w:val="28"/>
          <w:szCs w:val="28"/>
        </w:rPr>
        <w:t xml:space="preserve">authentication </w:t>
      </w:r>
      <w:r w:rsidRPr="00EF3608">
        <w:rPr>
          <w:rFonts w:asciiTheme="minorHAnsi" w:hAnsiTheme="minorHAnsi" w:cstheme="minorHAnsi"/>
          <w:sz w:val="28"/>
          <w:szCs w:val="28"/>
        </w:rPr>
        <w:t xml:space="preserve">são enviadas do </w:t>
      </w:r>
      <w:r w:rsidRPr="00EF3608">
        <w:rPr>
          <w:rFonts w:asciiTheme="minorHAnsi" w:hAnsiTheme="minorHAnsi" w:cstheme="minorHAnsi"/>
          <w:i/>
          <w:iCs/>
          <w:sz w:val="28"/>
          <w:szCs w:val="28"/>
        </w:rPr>
        <w:t xml:space="preserve">host </w:t>
      </w:r>
      <w:r w:rsidRPr="00EF3608">
        <w:rPr>
          <w:rFonts w:asciiTheme="minorHAnsi" w:hAnsiTheme="minorHAnsi" w:cstheme="minorHAnsi"/>
          <w:sz w:val="28"/>
          <w:szCs w:val="28"/>
        </w:rPr>
        <w:t xml:space="preserve">sem fios para o AP </w:t>
      </w:r>
      <w:r w:rsidRPr="00EF3608">
        <w:rPr>
          <w:rFonts w:asciiTheme="minorHAnsi" w:hAnsiTheme="minorHAnsi" w:cstheme="minorHAnsi"/>
          <w:sz w:val="28"/>
          <w:szCs w:val="28"/>
        </w:rPr>
        <w:t>linksys_SES_24086?</w:t>
      </w:r>
    </w:p>
    <w:p w:rsidR="00EF3608" w:rsidRPr="00EF3608" w:rsidRDefault="00EF3608" w:rsidP="00EF3608">
      <w:pPr>
        <w:pStyle w:val="PargrafodaLista"/>
        <w:jc w:val="both"/>
        <w:rPr>
          <w:rFonts w:asciiTheme="minorHAnsi" w:hAnsiTheme="minorHAnsi" w:cstheme="minorHAnsi"/>
          <w:sz w:val="28"/>
          <w:szCs w:val="28"/>
        </w:rPr>
      </w:pPr>
    </w:p>
    <w:p w:rsidR="00EF3608" w:rsidRPr="00EF3608" w:rsidRDefault="00EF3608" w:rsidP="00EF3608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EF3608">
        <w:rPr>
          <w:rFonts w:asciiTheme="minorHAnsi" w:hAnsiTheme="minorHAnsi" w:cstheme="minorHAnsi"/>
          <w:sz w:val="28"/>
          <w:szCs w:val="28"/>
        </w:rPr>
        <w:t>O</w:t>
      </w:r>
      <w:r w:rsidRPr="00EF3608">
        <w:rPr>
          <w:rFonts w:asciiTheme="minorHAnsi" w:hAnsiTheme="minorHAnsi" w:cstheme="minorHAnsi"/>
          <w:sz w:val="28"/>
          <w:szCs w:val="28"/>
        </w:rPr>
        <w:t xml:space="preserve"> </w:t>
      </w:r>
      <w:r w:rsidRPr="00EF3608">
        <w:rPr>
          <w:rFonts w:asciiTheme="minorHAnsi" w:hAnsiTheme="minorHAnsi" w:cstheme="minorHAnsi"/>
          <w:i/>
          <w:iCs/>
          <w:sz w:val="28"/>
          <w:szCs w:val="28"/>
        </w:rPr>
        <w:t xml:space="preserve">host </w:t>
      </w:r>
      <w:r w:rsidRPr="00EF3608">
        <w:rPr>
          <w:rFonts w:asciiTheme="minorHAnsi" w:hAnsiTheme="minorHAnsi" w:cstheme="minorHAnsi"/>
          <w:sz w:val="28"/>
          <w:szCs w:val="28"/>
        </w:rPr>
        <w:t xml:space="preserve">tenta usar algum algoritmo de autenticação/chave ou tenta aceder de forma aberta </w:t>
      </w:r>
      <w:r w:rsidRPr="00EF3608">
        <w:rPr>
          <w:rFonts w:asciiTheme="minorHAnsi" w:hAnsiTheme="minorHAnsi" w:cstheme="minorHAnsi"/>
          <w:sz w:val="28"/>
          <w:szCs w:val="28"/>
        </w:rPr>
        <w:t>(consulte</w:t>
      </w:r>
      <w:r w:rsidRPr="00EF3608">
        <w:rPr>
          <w:rFonts w:asciiTheme="minorHAnsi" w:hAnsiTheme="minorHAnsi" w:cstheme="minorHAnsi"/>
          <w:sz w:val="28"/>
          <w:szCs w:val="28"/>
        </w:rPr>
        <w:t xml:space="preserve"> o </w:t>
      </w:r>
      <w:r w:rsidRPr="00EF3608">
        <w:rPr>
          <w:rFonts w:asciiTheme="minorHAnsi" w:hAnsiTheme="minorHAnsi" w:cstheme="minorHAnsi"/>
          <w:i/>
          <w:iCs/>
          <w:sz w:val="28"/>
          <w:szCs w:val="28"/>
        </w:rPr>
        <w:t xml:space="preserve">authentication algorithm </w:t>
      </w:r>
      <w:r w:rsidRPr="00EF3608">
        <w:rPr>
          <w:rFonts w:asciiTheme="minorHAnsi" w:hAnsiTheme="minorHAnsi" w:cstheme="minorHAnsi"/>
          <w:sz w:val="28"/>
          <w:szCs w:val="28"/>
        </w:rPr>
        <w:t xml:space="preserve">na trama)? </w:t>
      </w:r>
      <w:r w:rsidRPr="00EF3608">
        <w:rPr>
          <w:rFonts w:asciiTheme="minorHAnsi" w:hAnsiTheme="minorHAnsi" w:cstheme="minorHAnsi"/>
          <w:sz w:val="28"/>
          <w:szCs w:val="28"/>
        </w:rPr>
        <w:t>Existe</w:t>
      </w:r>
      <w:r w:rsidRPr="00EF3608">
        <w:rPr>
          <w:rFonts w:asciiTheme="minorHAnsi" w:hAnsiTheme="minorHAnsi" w:cstheme="minorHAnsi"/>
          <w:sz w:val="28"/>
          <w:szCs w:val="28"/>
        </w:rPr>
        <w:t xml:space="preserve"> alguma resposta do AP linksys_SES_24086 ao pedido de autenticação? </w:t>
      </w:r>
      <w:r w:rsidRPr="00EF3608">
        <w:rPr>
          <w:rFonts w:asciiTheme="minorHAnsi" w:hAnsiTheme="minorHAnsi" w:cstheme="minorHAnsi"/>
          <w:sz w:val="28"/>
          <w:szCs w:val="28"/>
        </w:rPr>
        <w:t>Porquê?</w:t>
      </w:r>
    </w:p>
    <w:p w:rsidR="00EF3608" w:rsidRPr="00EF3608" w:rsidRDefault="00EF3608" w:rsidP="00EF3608">
      <w:pPr>
        <w:pStyle w:val="PargrafodaLista"/>
        <w:rPr>
          <w:rFonts w:ascii="Cambria" w:hAnsi="Cambria" w:cs="Cambria"/>
        </w:rPr>
      </w:pPr>
    </w:p>
    <w:p w:rsidR="00EF3608" w:rsidRPr="00EF3608" w:rsidRDefault="00EF3608" w:rsidP="00EF3608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EF3608">
        <w:rPr>
          <w:rFonts w:asciiTheme="minorHAnsi" w:hAnsiTheme="minorHAnsi" w:cstheme="minorHAnsi"/>
          <w:sz w:val="28"/>
          <w:szCs w:val="28"/>
        </w:rPr>
        <w:t xml:space="preserve">Verifique que, após a tentativa de associação falhada, o </w:t>
      </w:r>
      <w:r w:rsidRPr="00EF3608">
        <w:rPr>
          <w:rFonts w:asciiTheme="minorHAnsi" w:hAnsiTheme="minorHAnsi" w:cstheme="minorHAnsi"/>
          <w:i/>
          <w:iCs/>
          <w:sz w:val="28"/>
          <w:szCs w:val="28"/>
        </w:rPr>
        <w:t xml:space="preserve">host </w:t>
      </w:r>
      <w:r w:rsidRPr="00EF3608">
        <w:rPr>
          <w:rFonts w:asciiTheme="minorHAnsi" w:hAnsiTheme="minorHAnsi" w:cstheme="minorHAnsi"/>
          <w:sz w:val="28"/>
          <w:szCs w:val="28"/>
        </w:rPr>
        <w:t xml:space="preserve">volta </w:t>
      </w:r>
      <w:r w:rsidRPr="00EF3608">
        <w:rPr>
          <w:rFonts w:asciiTheme="minorHAnsi" w:hAnsiTheme="minorHAnsi" w:cstheme="minorHAnsi"/>
          <w:sz w:val="28"/>
          <w:szCs w:val="28"/>
        </w:rPr>
        <w:t>a</w:t>
      </w:r>
      <w:r w:rsidRPr="00EF3608">
        <w:rPr>
          <w:rFonts w:asciiTheme="minorHAnsi" w:hAnsiTheme="minorHAnsi" w:cstheme="minorHAnsi"/>
          <w:sz w:val="28"/>
          <w:szCs w:val="28"/>
        </w:rPr>
        <w:t xml:space="preserve"> associar-se ao AP 30 Munroe St. </w:t>
      </w:r>
      <w:r w:rsidRPr="00EF3608">
        <w:rPr>
          <w:rFonts w:asciiTheme="minorHAnsi" w:hAnsiTheme="minorHAnsi" w:cstheme="minorHAnsi"/>
          <w:sz w:val="28"/>
          <w:szCs w:val="28"/>
        </w:rPr>
        <w:t>Identifique</w:t>
      </w:r>
      <w:r w:rsidRPr="00EF3608">
        <w:rPr>
          <w:rFonts w:asciiTheme="minorHAnsi" w:hAnsiTheme="minorHAnsi" w:cstheme="minorHAnsi"/>
          <w:sz w:val="28"/>
          <w:szCs w:val="28"/>
        </w:rPr>
        <w:t xml:space="preserve"> as tramas usadas para o </w:t>
      </w:r>
      <w:r w:rsidRPr="00EF3608">
        <w:rPr>
          <w:rFonts w:asciiTheme="minorHAnsi" w:hAnsiTheme="minorHAnsi" w:cstheme="minorHAnsi"/>
          <w:sz w:val="28"/>
          <w:szCs w:val="28"/>
        </w:rPr>
        <w:t>efeito.</w:t>
      </w:r>
    </w:p>
    <w:p w:rsidR="00A27DC5" w:rsidRPr="00EF3608" w:rsidRDefault="00A27DC5" w:rsidP="00EF3608">
      <w:pPr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sectPr w:rsidR="00A27DC5" w:rsidRPr="00EF360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350" w:rsidRDefault="004F4350">
      <w:pPr>
        <w:spacing w:after="0" w:line="240" w:lineRule="auto"/>
      </w:pPr>
      <w:r>
        <w:separator/>
      </w:r>
    </w:p>
  </w:endnote>
  <w:endnote w:type="continuationSeparator" w:id="0">
    <w:p w:rsidR="004F4350" w:rsidRDefault="004F4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350" w:rsidRDefault="004F435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F4350" w:rsidRDefault="004F4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112AD"/>
    <w:multiLevelType w:val="multilevel"/>
    <w:tmpl w:val="5D30690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4281B"/>
    <w:rsid w:val="00024F66"/>
    <w:rsid w:val="00080AB6"/>
    <w:rsid w:val="000958E7"/>
    <w:rsid w:val="000D4E0E"/>
    <w:rsid w:val="001D69EB"/>
    <w:rsid w:val="0024281B"/>
    <w:rsid w:val="003210D6"/>
    <w:rsid w:val="003647D0"/>
    <w:rsid w:val="00366CA8"/>
    <w:rsid w:val="004068F6"/>
    <w:rsid w:val="00432347"/>
    <w:rsid w:val="004F4350"/>
    <w:rsid w:val="00561038"/>
    <w:rsid w:val="005E4645"/>
    <w:rsid w:val="007252B2"/>
    <w:rsid w:val="007802AC"/>
    <w:rsid w:val="007F46D8"/>
    <w:rsid w:val="008A5E62"/>
    <w:rsid w:val="008E46C2"/>
    <w:rsid w:val="00925281"/>
    <w:rsid w:val="00927380"/>
    <w:rsid w:val="00973D0C"/>
    <w:rsid w:val="00977408"/>
    <w:rsid w:val="009B1D20"/>
    <w:rsid w:val="00A11C05"/>
    <w:rsid w:val="00A27DC5"/>
    <w:rsid w:val="00A46BCE"/>
    <w:rsid w:val="00AA33DB"/>
    <w:rsid w:val="00B500ED"/>
    <w:rsid w:val="00BC4E03"/>
    <w:rsid w:val="00BF6117"/>
    <w:rsid w:val="00D27947"/>
    <w:rsid w:val="00EF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1E87"/>
  <w15:docId w15:val="{FD552154-DF75-49E1-9F52-3A03AE46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67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714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9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609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807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carvalho</dc:creator>
  <dc:description/>
  <cp:lastModifiedBy>sofia carvalho</cp:lastModifiedBy>
  <cp:revision>22</cp:revision>
  <dcterms:created xsi:type="dcterms:W3CDTF">2016-11-24T11:15:00Z</dcterms:created>
  <dcterms:modified xsi:type="dcterms:W3CDTF">2016-11-24T12:52:00Z</dcterms:modified>
</cp:coreProperties>
</file>