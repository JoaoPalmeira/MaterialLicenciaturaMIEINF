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BF7" w:rsidRDefault="00C644BA">
      <w:bookmarkStart w:id="0" w:name="_GoBack"/>
      <w:bookmarkEnd w:id="0"/>
      <w:r>
        <w:t>1, 20</w:t>
      </w:r>
    </w:p>
    <w:p w:rsidR="00B26BF7" w:rsidRDefault="00C644BA">
      <w:r>
        <w:t>2, 25</w:t>
      </w:r>
    </w:p>
    <w:p w:rsidR="00B26BF7" w:rsidRDefault="00C644BA">
      <w:r>
        <w:t>3, 15</w:t>
      </w:r>
    </w:p>
    <w:p w:rsidR="00B26BF7" w:rsidRDefault="00C644BA">
      <w:r>
        <w:t>4, 20</w:t>
      </w:r>
    </w:p>
    <w:p w:rsidR="00B26BF7" w:rsidRDefault="00C644BA">
      <w:r>
        <w:t>5, 15</w:t>
      </w:r>
    </w:p>
    <w:p w:rsidR="00B26BF7" w:rsidRDefault="00C644BA">
      <w:r>
        <w:t>6, 15</w:t>
      </w:r>
    </w:p>
    <w:p w:rsidR="00B26BF7" w:rsidRDefault="00C644BA">
      <w:r>
        <w:t>7, 20</w:t>
      </w:r>
    </w:p>
    <w:p w:rsidR="00B26BF7" w:rsidRDefault="00C644BA">
      <w:r>
        <w:t>8, 20</w:t>
      </w:r>
    </w:p>
    <w:p w:rsidR="00B26BF7" w:rsidRDefault="00C644BA">
      <w:r>
        <w:t>9, 20</w:t>
      </w:r>
    </w:p>
    <w:p w:rsidR="00B26BF7" w:rsidRDefault="00C644BA">
      <w:r>
        <w:t>10, 15</w:t>
      </w:r>
    </w:p>
    <w:sectPr w:rsidR="00B26BF7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4BA" w:rsidRDefault="00C644BA">
      <w:pPr>
        <w:spacing w:after="0" w:line="240" w:lineRule="auto"/>
      </w:pPr>
      <w:r>
        <w:separator/>
      </w:r>
    </w:p>
  </w:endnote>
  <w:endnote w:type="continuationSeparator" w:id="0">
    <w:p w:rsidR="00C644BA" w:rsidRDefault="00C64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4BA" w:rsidRDefault="00C644B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644BA" w:rsidRDefault="00C644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26BF7"/>
    <w:rsid w:val="00366E31"/>
    <w:rsid w:val="00A537E4"/>
    <w:rsid w:val="00B26BF7"/>
    <w:rsid w:val="00C6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6160EE-48C5-4A7A-A713-667A268C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carvalho</dc:creator>
  <dc:description/>
  <cp:lastModifiedBy>sofia carvalho</cp:lastModifiedBy>
  <cp:revision>2</cp:revision>
  <dcterms:created xsi:type="dcterms:W3CDTF">2016-11-19T22:19:00Z</dcterms:created>
  <dcterms:modified xsi:type="dcterms:W3CDTF">2016-11-19T22:19:00Z</dcterms:modified>
</cp:coreProperties>
</file>