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13" w:rsidRDefault="0035784B">
      <w:r>
        <w:t xml:space="preserve">252936257, 962587041, </w:t>
      </w:r>
      <w:hyperlink r:id="rId6" w:history="1">
        <w:r w:rsidRPr="00D74EBA">
          <w:rPr>
            <w:rStyle w:val="Hiperligao"/>
          </w:rPr>
          <w:t>sofifreitas@hotmail.com</w:t>
        </w:r>
      </w:hyperlink>
    </w:p>
    <w:p w:rsidR="00E44A13" w:rsidRDefault="004E2576">
      <w:r>
        <w:t>241578954, 978410563</w:t>
      </w:r>
      <w:r w:rsidR="0035784B">
        <w:t xml:space="preserve">, </w:t>
      </w:r>
      <w:hyperlink r:id="rId7" w:history="1">
        <w:r w:rsidR="0035437F" w:rsidRPr="00D74EBA">
          <w:rPr>
            <w:rStyle w:val="Hiperligao"/>
          </w:rPr>
          <w:t>pedrodias@hotmail.com</w:t>
        </w:r>
      </w:hyperlink>
    </w:p>
    <w:p w:rsidR="00E44A13" w:rsidRDefault="004E2576">
      <w:r>
        <w:t>231457896, 921474111</w:t>
      </w:r>
      <w:r w:rsidR="0035784B">
        <w:t xml:space="preserve">, </w:t>
      </w:r>
      <w:hyperlink r:id="rId8" w:history="1">
        <w:r w:rsidR="0035784B" w:rsidRPr="00D74EBA">
          <w:rPr>
            <w:rStyle w:val="Hiperligao"/>
          </w:rPr>
          <w:t>maria@gmail.com</w:t>
        </w:r>
      </w:hyperlink>
    </w:p>
    <w:p w:rsidR="00E44A13" w:rsidRDefault="004E2576">
      <w:r>
        <w:t>215436975, 970047115</w:t>
      </w:r>
      <w:r w:rsidR="0035784B">
        <w:t xml:space="preserve">, </w:t>
      </w:r>
      <w:hyperlink r:id="rId9" w:history="1">
        <w:r w:rsidR="0035437F" w:rsidRPr="00D74EBA">
          <w:rPr>
            <w:rStyle w:val="Hiperligao"/>
          </w:rPr>
          <w:t>sarasampaio@hotmail.com</w:t>
        </w:r>
      </w:hyperlink>
    </w:p>
    <w:p w:rsidR="00E44A13" w:rsidRDefault="004E2576">
      <w:r>
        <w:t>258746913, 917419574</w:t>
      </w:r>
      <w:r w:rsidR="0035784B">
        <w:t xml:space="preserve">, </w:t>
      </w:r>
      <w:hyperlink r:id="rId10" w:history="1">
        <w:r w:rsidR="0035437F" w:rsidRPr="00D74EBA">
          <w:rPr>
            <w:rStyle w:val="Hiperligao"/>
          </w:rPr>
          <w:t>tiagoteixeira@gmail.com</w:t>
        </w:r>
      </w:hyperlink>
    </w:p>
    <w:p w:rsidR="00E44A13" w:rsidRDefault="004E2576">
      <w:r>
        <w:t>254697831, 938142041</w:t>
      </w:r>
      <w:r w:rsidR="0035784B">
        <w:t xml:space="preserve">, </w:t>
      </w:r>
      <w:hyperlink r:id="rId11" w:history="1">
        <w:r w:rsidR="0035437F" w:rsidRPr="00D74EBA">
          <w:rPr>
            <w:rStyle w:val="Hiperligao"/>
          </w:rPr>
          <w:t>claridade@hotmail.com</w:t>
        </w:r>
      </w:hyperlink>
    </w:p>
    <w:p w:rsidR="00E44A13" w:rsidRDefault="004E2576">
      <w:r>
        <w:t>264789241, 931401471</w:t>
      </w:r>
      <w:r w:rsidR="0035784B">
        <w:t xml:space="preserve">, </w:t>
      </w:r>
      <w:hyperlink r:id="rId12" w:history="1">
        <w:r w:rsidR="0035437F" w:rsidRPr="00D74EBA">
          <w:rPr>
            <w:rStyle w:val="Hiperligao"/>
          </w:rPr>
          <w:t>alicemaravilha@gmail.com</w:t>
        </w:r>
      </w:hyperlink>
    </w:p>
    <w:p w:rsidR="00E44A13" w:rsidRDefault="004E2576">
      <w:r>
        <w:t>227282645, 965784311</w:t>
      </w:r>
      <w:r w:rsidR="0035784B">
        <w:t xml:space="preserve">, </w:t>
      </w:r>
      <w:hyperlink r:id="rId13" w:history="1">
        <w:r w:rsidR="0035437F" w:rsidRPr="00D74EBA">
          <w:rPr>
            <w:rStyle w:val="Hiperligao"/>
          </w:rPr>
          <w:t>iris123@gmai.com</w:t>
        </w:r>
      </w:hyperlink>
    </w:p>
    <w:p w:rsidR="00E44A13" w:rsidRDefault="004E2576">
      <w:r>
        <w:t xml:space="preserve">223145789, </w:t>
      </w:r>
      <w:r>
        <w:t>938187251</w:t>
      </w:r>
      <w:r w:rsidR="0035784B">
        <w:t xml:space="preserve">, </w:t>
      </w:r>
      <w:hyperlink r:id="rId14" w:history="1">
        <w:r w:rsidR="0035437F" w:rsidRPr="00D74EBA">
          <w:rPr>
            <w:rStyle w:val="Hiperligao"/>
          </w:rPr>
          <w:t>diana@gmail.com</w:t>
        </w:r>
      </w:hyperlink>
    </w:p>
    <w:p w:rsidR="00E44A13" w:rsidRDefault="004E2576">
      <w:r>
        <w:t>235647897, 978780106</w:t>
      </w:r>
      <w:r w:rsidR="0035784B">
        <w:t xml:space="preserve">, </w:t>
      </w:r>
      <w:hyperlink r:id="rId15" w:history="1">
        <w:r w:rsidR="0035784B" w:rsidRPr="00D74EBA">
          <w:rPr>
            <w:rStyle w:val="Hiperligao"/>
          </w:rPr>
          <w:t>laurinhapereira@hotmail.com</w:t>
        </w:r>
      </w:hyperlink>
    </w:p>
    <w:p w:rsidR="00E44A13" w:rsidRDefault="004E2576">
      <w:r>
        <w:t>241570890, 932471821</w:t>
      </w:r>
      <w:r w:rsidR="0035784B">
        <w:t xml:space="preserve">, </w:t>
      </w:r>
      <w:hyperlink r:id="rId16" w:history="1">
        <w:r w:rsidR="0035784B" w:rsidRPr="00D74EBA">
          <w:rPr>
            <w:rStyle w:val="Hiperligao"/>
          </w:rPr>
          <w:t>larasilva@gmail.com</w:t>
        </w:r>
      </w:hyperlink>
    </w:p>
    <w:p w:rsidR="00E44A13" w:rsidRDefault="004E2576">
      <w:r>
        <w:t>231045789, 931751524</w:t>
      </w:r>
      <w:r w:rsidR="0035784B">
        <w:t xml:space="preserve">, </w:t>
      </w:r>
      <w:hyperlink r:id="rId17" w:history="1">
        <w:r w:rsidR="0035437F" w:rsidRPr="00D74EBA">
          <w:rPr>
            <w:rStyle w:val="Hiperligao"/>
          </w:rPr>
          <w:t>lua@hotmail.com</w:t>
        </w:r>
      </w:hyperlink>
    </w:p>
    <w:p w:rsidR="00E44A13" w:rsidRDefault="004E2576">
      <w:r>
        <w:t>210540326, 951474223</w:t>
      </w:r>
      <w:r w:rsidR="0035784B">
        <w:t xml:space="preserve">, </w:t>
      </w:r>
      <w:hyperlink r:id="rId18" w:history="1">
        <w:r w:rsidR="0035437F" w:rsidRPr="00D74EBA">
          <w:rPr>
            <w:rStyle w:val="Hiperligao"/>
          </w:rPr>
          <w:t>martimanha@hotmail.com</w:t>
        </w:r>
      </w:hyperlink>
    </w:p>
    <w:p w:rsidR="00E44A13" w:rsidRDefault="004E2576">
      <w:r>
        <w:t>285701694, 974152032</w:t>
      </w:r>
      <w:r w:rsidR="0035784B">
        <w:t xml:space="preserve">, </w:t>
      </w:r>
      <w:hyperlink r:id="rId19" w:history="1">
        <w:r w:rsidR="0035437F" w:rsidRPr="00D74EBA">
          <w:rPr>
            <w:rStyle w:val="Hiperligao"/>
          </w:rPr>
          <w:t>rafasilva@hotmail.com</w:t>
        </w:r>
      </w:hyperlink>
    </w:p>
    <w:p w:rsidR="00E44A13" w:rsidRDefault="004E2576">
      <w:r>
        <w:t>214576148, 978130488</w:t>
      </w:r>
      <w:r w:rsidR="0035784B">
        <w:t xml:space="preserve">, </w:t>
      </w:r>
      <w:hyperlink r:id="rId20" w:history="1">
        <w:r w:rsidR="0035437F" w:rsidRPr="00D74EBA">
          <w:rPr>
            <w:rStyle w:val="Hiperligao"/>
          </w:rPr>
          <w:t>mdln1996@gmail.com</w:t>
        </w:r>
      </w:hyperlink>
    </w:p>
    <w:p w:rsidR="00E44A13" w:rsidRDefault="004E2576">
      <w:r>
        <w:t>235069784, 936002174</w:t>
      </w:r>
      <w:r w:rsidR="0035784B">
        <w:t xml:space="preserve">, </w:t>
      </w:r>
      <w:hyperlink r:id="rId21" w:history="1">
        <w:r w:rsidR="0035784B" w:rsidRPr="00D74EBA">
          <w:rPr>
            <w:rStyle w:val="Hiperligao"/>
          </w:rPr>
          <w:t>jucunha@hotmail.com</w:t>
        </w:r>
      </w:hyperlink>
    </w:p>
    <w:p w:rsidR="00E44A13" w:rsidRDefault="004E2576">
      <w:r>
        <w:t>235568700, 932785031</w:t>
      </w:r>
      <w:r w:rsidR="0035784B">
        <w:t xml:space="preserve">, </w:t>
      </w:r>
      <w:hyperlink r:id="rId22" w:history="1">
        <w:r w:rsidR="0035437F" w:rsidRPr="00D74EBA">
          <w:rPr>
            <w:rStyle w:val="Hiperligao"/>
          </w:rPr>
          <w:t>diogomendes@gmail.com</w:t>
        </w:r>
      </w:hyperlink>
    </w:p>
    <w:p w:rsidR="00E44A13" w:rsidRDefault="004E2576">
      <w:r>
        <w:t>246778953, 917852387</w:t>
      </w:r>
      <w:r w:rsidR="0035784B">
        <w:t xml:space="preserve">, </w:t>
      </w:r>
      <w:hyperlink r:id="rId23" w:history="1">
        <w:r w:rsidR="0035784B" w:rsidRPr="00D74EBA">
          <w:rPr>
            <w:rStyle w:val="Hiperligao"/>
          </w:rPr>
          <w:t>franciscacunha@gmail.com</w:t>
        </w:r>
      </w:hyperlink>
    </w:p>
    <w:p w:rsidR="00E44A13" w:rsidRDefault="004E2576">
      <w:r>
        <w:t>212421212, 963251100</w:t>
      </w:r>
      <w:r w:rsidR="0035784B">
        <w:t xml:space="preserve">, </w:t>
      </w:r>
      <w:hyperlink r:id="rId24" w:history="1">
        <w:r w:rsidR="0035784B" w:rsidRPr="00D74EBA">
          <w:rPr>
            <w:rStyle w:val="Hiperligao"/>
          </w:rPr>
          <w:t>leocunha88@hotmail.com</w:t>
        </w:r>
      </w:hyperlink>
    </w:p>
    <w:p w:rsidR="00E44A13" w:rsidRDefault="004E2576">
      <w:r>
        <w:t>287496423, 987774541</w:t>
      </w:r>
      <w:r w:rsidR="0035784B">
        <w:t xml:space="preserve">, </w:t>
      </w:r>
      <w:hyperlink r:id="rId25" w:history="1">
        <w:r w:rsidR="0035437F" w:rsidRPr="00D74EBA">
          <w:rPr>
            <w:rStyle w:val="Hiperligao"/>
          </w:rPr>
          <w:t>lourenco98@hotmail.com</w:t>
        </w:r>
      </w:hyperlink>
    </w:p>
    <w:p w:rsidR="00E44A13" w:rsidRDefault="004E2576">
      <w:r>
        <w:t xml:space="preserve">243102158, </w:t>
      </w:r>
      <w:r>
        <w:t>952147034</w:t>
      </w:r>
      <w:r w:rsidR="0035784B">
        <w:t xml:space="preserve">, </w:t>
      </w:r>
      <w:hyperlink r:id="rId26" w:history="1">
        <w:r w:rsidR="0035437F" w:rsidRPr="00D74EBA">
          <w:rPr>
            <w:rStyle w:val="Hiperligao"/>
          </w:rPr>
          <w:t>dinis@hotmail.com</w:t>
        </w:r>
      </w:hyperlink>
    </w:p>
    <w:p w:rsidR="00E44A13" w:rsidRDefault="004E2576">
      <w:r>
        <w:t>282499721, 980402004</w:t>
      </w:r>
      <w:r w:rsidR="0035784B">
        <w:t xml:space="preserve">, </w:t>
      </w:r>
      <w:hyperlink r:id="rId27" w:history="1">
        <w:r w:rsidR="0035437F" w:rsidRPr="00D74EBA">
          <w:rPr>
            <w:rStyle w:val="Hiperligao"/>
          </w:rPr>
          <w:t>constapereira@gmail.com</w:t>
        </w:r>
      </w:hyperlink>
    </w:p>
    <w:p w:rsidR="00E44A13" w:rsidRDefault="004E2576">
      <w:r>
        <w:t>204781355, 941207037</w:t>
      </w:r>
      <w:r w:rsidR="0035784B">
        <w:t xml:space="preserve">, </w:t>
      </w:r>
      <w:hyperlink r:id="rId28" w:history="1">
        <w:r w:rsidR="0035437F" w:rsidRPr="00D74EBA">
          <w:rPr>
            <w:rStyle w:val="Hiperligao"/>
          </w:rPr>
          <w:t>biirogeria@gmail.com</w:t>
        </w:r>
      </w:hyperlink>
    </w:p>
    <w:p w:rsidR="00E44A13" w:rsidRDefault="004E2576">
      <w:r>
        <w:t>265244795, 965471021</w:t>
      </w:r>
      <w:r w:rsidR="0035784B">
        <w:t xml:space="preserve">, </w:t>
      </w:r>
      <w:hyperlink r:id="rId29" w:history="1">
        <w:r w:rsidR="0035437F" w:rsidRPr="00D74EBA">
          <w:rPr>
            <w:rStyle w:val="Hiperligao"/>
          </w:rPr>
          <w:t>malfadasilva@hotmail.com</w:t>
        </w:r>
      </w:hyperlink>
    </w:p>
    <w:p w:rsidR="00E44A13" w:rsidRDefault="004E2576">
      <w:r>
        <w:t>252413687, 947102184</w:t>
      </w:r>
      <w:r w:rsidR="0035784B">
        <w:t xml:space="preserve">, </w:t>
      </w:r>
      <w:hyperlink r:id="rId30" w:history="1">
        <w:r w:rsidR="0035437F" w:rsidRPr="00D74EBA">
          <w:rPr>
            <w:rStyle w:val="Hiperligao"/>
          </w:rPr>
          <w:t>lucas@gmail.com</w:t>
        </w:r>
      </w:hyperlink>
    </w:p>
    <w:p w:rsidR="00E44A13" w:rsidRDefault="004E2576">
      <w:r>
        <w:t>211478544. 974120001</w:t>
      </w:r>
      <w:r w:rsidR="0035784B">
        <w:t xml:space="preserve">, </w:t>
      </w:r>
      <w:hyperlink r:id="rId31" w:history="1">
        <w:r w:rsidR="0035437F" w:rsidRPr="00D74EBA">
          <w:rPr>
            <w:rStyle w:val="Hiperligao"/>
          </w:rPr>
          <w:t>maralves@hotmail.com</w:t>
        </w:r>
      </w:hyperlink>
    </w:p>
    <w:p w:rsidR="00E44A13" w:rsidRDefault="004E2576">
      <w:r>
        <w:t>214547852, 931442258</w:t>
      </w:r>
      <w:r w:rsidR="0035784B">
        <w:t xml:space="preserve">, </w:t>
      </w:r>
      <w:hyperlink r:id="rId32" w:history="1">
        <w:r w:rsidR="0035437F" w:rsidRPr="00D74EBA">
          <w:rPr>
            <w:rStyle w:val="Hiperligao"/>
          </w:rPr>
          <w:t>afonsocunha@gmail.com</w:t>
        </w:r>
      </w:hyperlink>
    </w:p>
    <w:p w:rsidR="00E44A13" w:rsidRDefault="004E2576">
      <w:r>
        <w:t>235622457, 978413056</w:t>
      </w:r>
      <w:r w:rsidR="0035784B">
        <w:t xml:space="preserve">, </w:t>
      </w:r>
      <w:hyperlink r:id="rId33" w:history="1">
        <w:r w:rsidR="0035437F" w:rsidRPr="00D74EBA">
          <w:rPr>
            <w:rStyle w:val="Hiperligao"/>
          </w:rPr>
          <w:t>salvador@gmail.com</w:t>
        </w:r>
      </w:hyperlink>
    </w:p>
    <w:p w:rsidR="00E44A13" w:rsidRDefault="004E2576">
      <w:r>
        <w:t>215423336, 927418456</w:t>
      </w:r>
      <w:r w:rsidR="0035784B">
        <w:t xml:space="preserve">, </w:t>
      </w:r>
      <w:hyperlink r:id="rId34" w:history="1">
        <w:r w:rsidR="0035437F" w:rsidRPr="00D74EBA">
          <w:rPr>
            <w:rStyle w:val="Hiperligao"/>
          </w:rPr>
          <w:t>santiagoferro@gmail.com</w:t>
        </w:r>
      </w:hyperlink>
    </w:p>
    <w:p w:rsidR="00E44A13" w:rsidRDefault="004E2576">
      <w:r>
        <w:t>262589634, 963251407</w:t>
      </w:r>
      <w:r w:rsidR="0035784B">
        <w:t xml:space="preserve">, </w:t>
      </w:r>
      <w:hyperlink r:id="rId35" w:history="1">
        <w:r w:rsidR="0035437F" w:rsidRPr="00D74EBA">
          <w:rPr>
            <w:rStyle w:val="Hiperligao"/>
          </w:rPr>
          <w:t>rodrigomaradona@hotmail.com</w:t>
        </w:r>
      </w:hyperlink>
    </w:p>
    <w:p w:rsidR="00E44A13" w:rsidRDefault="004E2576">
      <w:r>
        <w:t>232212004, 962410044</w:t>
      </w:r>
      <w:r w:rsidR="0035784B">
        <w:t xml:space="preserve">, </w:t>
      </w:r>
      <w:hyperlink r:id="rId36" w:history="1">
        <w:r w:rsidR="0035437F" w:rsidRPr="00D74EBA">
          <w:rPr>
            <w:rStyle w:val="Hiperligao"/>
          </w:rPr>
          <w:t>joaofonseca@gmail.com</w:t>
        </w:r>
      </w:hyperlink>
    </w:p>
    <w:p w:rsidR="00E44A13" w:rsidRDefault="004E2576">
      <w:r>
        <w:lastRenderedPageBreak/>
        <w:t>231477890, 961452047</w:t>
      </w:r>
      <w:r w:rsidR="0035784B">
        <w:t xml:space="preserve">, </w:t>
      </w:r>
      <w:hyperlink r:id="rId37" w:history="1">
        <w:r w:rsidR="0035784B" w:rsidRPr="00D74EBA">
          <w:rPr>
            <w:rStyle w:val="Hiperligao"/>
          </w:rPr>
          <w:t>matilde@gmail.com</w:t>
        </w:r>
      </w:hyperlink>
    </w:p>
    <w:p w:rsidR="00E44A13" w:rsidRDefault="004E2576">
      <w:r>
        <w:t>212478807, 2013</w:t>
      </w:r>
      <w:r>
        <w:t>14741</w:t>
      </w:r>
      <w:r w:rsidR="0035784B">
        <w:t xml:space="preserve">, </w:t>
      </w:r>
      <w:hyperlink r:id="rId38" w:history="1">
        <w:r w:rsidR="0035784B" w:rsidRPr="00D74EBA">
          <w:rPr>
            <w:rStyle w:val="Hiperligao"/>
          </w:rPr>
          <w:t>bia130894@hotmail.com</w:t>
        </w:r>
      </w:hyperlink>
    </w:p>
    <w:p w:rsidR="00E44A13" w:rsidRDefault="004E2576">
      <w:r>
        <w:t>236041010, 987418511</w:t>
      </w:r>
      <w:r w:rsidR="0035784B">
        <w:t xml:space="preserve">, </w:t>
      </w:r>
      <w:hyperlink r:id="rId39" w:history="1">
        <w:r w:rsidR="0035437F" w:rsidRPr="00D74EBA">
          <w:rPr>
            <w:rStyle w:val="Hiperligao"/>
          </w:rPr>
          <w:t>franctotti@hotmail.com</w:t>
        </w:r>
      </w:hyperlink>
    </w:p>
    <w:p w:rsidR="00E44A13" w:rsidRDefault="004E2576">
      <w:r>
        <w:t>247891017, 987133474</w:t>
      </w:r>
      <w:r w:rsidR="0035784B">
        <w:t xml:space="preserve">, </w:t>
      </w:r>
      <w:hyperlink r:id="rId40" w:history="1">
        <w:r w:rsidR="0035784B" w:rsidRPr="00D74EBA">
          <w:rPr>
            <w:rStyle w:val="Hiperligao"/>
          </w:rPr>
          <w:t>analopes@gmail.com</w:t>
        </w:r>
      </w:hyperlink>
    </w:p>
    <w:p w:rsidR="00E44A13" w:rsidRDefault="004E2576">
      <w:r>
        <w:t>214741586, 950170784</w:t>
      </w:r>
      <w:r w:rsidR="0035784B">
        <w:t xml:space="preserve">, </w:t>
      </w:r>
      <w:hyperlink r:id="rId41" w:history="1">
        <w:r w:rsidR="0035437F" w:rsidRPr="00D74EBA">
          <w:rPr>
            <w:rStyle w:val="Hiperligao"/>
          </w:rPr>
          <w:t>vicentexpto@hotmail.com</w:t>
        </w:r>
      </w:hyperlink>
    </w:p>
    <w:p w:rsidR="00E44A13" w:rsidRDefault="004E2576">
      <w:r>
        <w:t>241503789, 921014741</w:t>
      </w:r>
      <w:r w:rsidR="0035784B">
        <w:t xml:space="preserve">, </w:t>
      </w:r>
      <w:hyperlink r:id="rId42" w:history="1">
        <w:r w:rsidR="0035437F" w:rsidRPr="00D74EBA">
          <w:rPr>
            <w:rStyle w:val="Hiperligao"/>
          </w:rPr>
          <w:t>tomasmuller@hotmail.com</w:t>
        </w:r>
      </w:hyperlink>
    </w:p>
    <w:p w:rsidR="00E44A13" w:rsidRDefault="004E2576">
      <w:r>
        <w:t>213663999, 932104755</w:t>
      </w:r>
      <w:r w:rsidR="0035784B">
        <w:t xml:space="preserve">, </w:t>
      </w:r>
      <w:hyperlink r:id="rId43" w:history="1">
        <w:r w:rsidR="0035437F" w:rsidRPr="00D74EBA">
          <w:rPr>
            <w:rStyle w:val="Hiperligao"/>
          </w:rPr>
          <w:t>guga@gmail.com</w:t>
        </w:r>
      </w:hyperlink>
    </w:p>
    <w:p w:rsidR="00E44A13" w:rsidRDefault="004E2576">
      <w:r>
        <w:t>245778532, 914741258</w:t>
      </w:r>
      <w:r w:rsidR="0035784B">
        <w:t xml:space="preserve">, </w:t>
      </w:r>
      <w:hyperlink r:id="rId44" w:history="1">
        <w:r w:rsidR="0035784B" w:rsidRPr="00D74EBA">
          <w:rPr>
            <w:rStyle w:val="Hiperligao"/>
          </w:rPr>
          <w:t>mariana0909@hotmail.com</w:t>
        </w:r>
      </w:hyperlink>
    </w:p>
    <w:p w:rsidR="00E44A13" w:rsidRDefault="004E2576">
      <w:r>
        <w:t>210445610, 932715064</w:t>
      </w:r>
      <w:r w:rsidR="0035784B">
        <w:t xml:space="preserve">, </w:t>
      </w:r>
      <w:hyperlink r:id="rId45" w:history="1">
        <w:r w:rsidR="0035437F" w:rsidRPr="00D74EBA">
          <w:rPr>
            <w:rStyle w:val="Hiperligao"/>
          </w:rPr>
          <w:t>miguelnogueira@gmail.com</w:t>
        </w:r>
      </w:hyperlink>
    </w:p>
    <w:p w:rsidR="00E44A13" w:rsidRDefault="004E2576">
      <w:r>
        <w:t>212640047, 914752033</w:t>
      </w:r>
      <w:r w:rsidR="0035784B">
        <w:t xml:space="preserve">, </w:t>
      </w:r>
      <w:hyperlink r:id="rId46" w:history="1">
        <w:r w:rsidR="0035437F" w:rsidRPr="00D74EBA">
          <w:rPr>
            <w:rStyle w:val="Hiperligao"/>
          </w:rPr>
          <w:t>guilhermecabral@hotmail.com</w:t>
        </w:r>
      </w:hyperlink>
    </w:p>
    <w:p w:rsidR="00E44A13" w:rsidRDefault="004E2576">
      <w:r>
        <w:t>255587963, 954712034</w:t>
      </w:r>
      <w:r w:rsidR="0035784B">
        <w:t xml:space="preserve">, </w:t>
      </w:r>
      <w:hyperlink r:id="rId47" w:history="1">
        <w:r w:rsidR="0035437F" w:rsidRPr="00D74EBA">
          <w:rPr>
            <w:rStyle w:val="Hiperligao"/>
          </w:rPr>
          <w:t>gabriel@gmail.com</w:t>
        </w:r>
      </w:hyperlink>
    </w:p>
    <w:p w:rsidR="00E44A13" w:rsidRDefault="004E2576">
      <w:r>
        <w:t>255388879, 961471032</w:t>
      </w:r>
      <w:r w:rsidR="0035784B">
        <w:t xml:space="preserve">, </w:t>
      </w:r>
      <w:hyperlink r:id="rId48" w:history="1">
        <w:r w:rsidR="0035437F" w:rsidRPr="00D74EBA">
          <w:rPr>
            <w:rStyle w:val="Hiperligao"/>
          </w:rPr>
          <w:t>josecidplatina@gmail.com</w:t>
        </w:r>
      </w:hyperlink>
    </w:p>
    <w:p w:rsidR="00E44A13" w:rsidRDefault="004E2576">
      <w:r>
        <w:t>223154550, 971584233</w:t>
      </w:r>
      <w:r w:rsidR="0035784B">
        <w:t xml:space="preserve">, </w:t>
      </w:r>
      <w:hyperlink r:id="rId49" w:history="1">
        <w:r w:rsidR="0035784B" w:rsidRPr="00D74EBA">
          <w:rPr>
            <w:rStyle w:val="Hiperligao"/>
          </w:rPr>
          <w:t>margarida@gmail.com</w:t>
        </w:r>
      </w:hyperlink>
    </w:p>
    <w:p w:rsidR="00E44A13" w:rsidRDefault="004E2576">
      <w:r>
        <w:t>255457899, 95174128</w:t>
      </w:r>
      <w:r>
        <w:t>0</w:t>
      </w:r>
      <w:r w:rsidR="0035784B">
        <w:t xml:space="preserve">, </w:t>
      </w:r>
      <w:hyperlink r:id="rId50" w:history="1">
        <w:r w:rsidR="0035784B" w:rsidRPr="00D74EBA">
          <w:rPr>
            <w:rStyle w:val="Hiperligao"/>
          </w:rPr>
          <w:t>inesgoncalves@hotmail.com</w:t>
        </w:r>
      </w:hyperlink>
    </w:p>
    <w:p w:rsidR="00E44A13" w:rsidRDefault="004E2576">
      <w:r>
        <w:t>231313564, 924171032</w:t>
      </w:r>
      <w:r w:rsidR="0035784B">
        <w:t xml:space="preserve">, </w:t>
      </w:r>
      <w:hyperlink r:id="rId51" w:history="1">
        <w:r w:rsidR="0035437F" w:rsidRPr="00D74EBA">
          <w:rPr>
            <w:rStyle w:val="Hiperligao"/>
          </w:rPr>
          <w:t>davidfonseca1995@hotmail.com</w:t>
        </w:r>
      </w:hyperlink>
      <w:bookmarkStart w:id="0" w:name="_GoBack"/>
      <w:bookmarkEnd w:id="0"/>
    </w:p>
    <w:p w:rsidR="00E44A13" w:rsidRDefault="004E2576">
      <w:r>
        <w:t>242452628, 974185212</w:t>
      </w:r>
      <w:r w:rsidR="0035784B">
        <w:t xml:space="preserve">, </w:t>
      </w:r>
      <w:hyperlink r:id="rId52" w:history="1">
        <w:r w:rsidR="0035437F" w:rsidRPr="00D74EBA">
          <w:rPr>
            <w:rStyle w:val="Hiperligao"/>
          </w:rPr>
          <w:t>goncalosilva@gmail.com</w:t>
        </w:r>
      </w:hyperlink>
    </w:p>
    <w:p w:rsidR="00E44A13" w:rsidRDefault="004E2576">
      <w:r>
        <w:t>274152453, 911741851</w:t>
      </w:r>
      <w:r w:rsidR="0035784B">
        <w:t xml:space="preserve">, </w:t>
      </w:r>
      <w:hyperlink r:id="rId53" w:history="1">
        <w:r w:rsidR="0035437F" w:rsidRPr="00D74EBA">
          <w:rPr>
            <w:rStyle w:val="Hiperligao"/>
          </w:rPr>
          <w:t>duartebelo@hotmail.com</w:t>
        </w:r>
      </w:hyperlink>
    </w:p>
    <w:p w:rsidR="00E44A13" w:rsidRDefault="004E2576">
      <w:r>
        <w:t>258418563, 951014223</w:t>
      </w:r>
      <w:r w:rsidR="0035784B">
        <w:t xml:space="preserve">, </w:t>
      </w:r>
      <w:hyperlink r:id="rId54" w:history="1">
        <w:r w:rsidR="0035437F" w:rsidRPr="00D74EBA">
          <w:rPr>
            <w:rStyle w:val="Hiperligao"/>
          </w:rPr>
          <w:t>simaosabrosa79@hotmail.com</w:t>
        </w:r>
      </w:hyperlink>
    </w:p>
    <w:p w:rsidR="00E44A13" w:rsidRDefault="004E2576">
      <w:r>
        <w:t>247856329, 994521478</w:t>
      </w:r>
      <w:r w:rsidR="0035784B">
        <w:t xml:space="preserve">, </w:t>
      </w:r>
      <w:hyperlink r:id="rId55" w:history="1">
        <w:r w:rsidR="0035784B" w:rsidRPr="00D74EBA">
          <w:rPr>
            <w:rStyle w:val="Hiperligao"/>
          </w:rPr>
          <w:t>carolina@gmail.com</w:t>
        </w:r>
      </w:hyperlink>
    </w:p>
    <w:p w:rsidR="00E44A13" w:rsidRDefault="00E44A13"/>
    <w:sectPr w:rsidR="00E44A1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76" w:rsidRDefault="004E2576">
      <w:pPr>
        <w:spacing w:after="0" w:line="240" w:lineRule="auto"/>
      </w:pPr>
      <w:r>
        <w:separator/>
      </w:r>
    </w:p>
  </w:endnote>
  <w:endnote w:type="continuationSeparator" w:id="0">
    <w:p w:rsidR="004E2576" w:rsidRDefault="004E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76" w:rsidRDefault="004E25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E2576" w:rsidRDefault="004E2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44A13"/>
    <w:rsid w:val="0035437F"/>
    <w:rsid w:val="0035784B"/>
    <w:rsid w:val="004E2576"/>
    <w:rsid w:val="00C74932"/>
    <w:rsid w:val="00E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75E3"/>
  <w15:docId w15:val="{DEA1CFB6-BF07-4636-9155-A29FA1B1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57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ris123@gmai.com" TargetMode="External"/><Relationship Id="rId18" Type="http://schemas.openxmlformats.org/officeDocument/2006/relationships/hyperlink" Target="mailto:martimanha@hotmail.com" TargetMode="External"/><Relationship Id="rId26" Type="http://schemas.openxmlformats.org/officeDocument/2006/relationships/hyperlink" Target="mailto:dinis@hotmail.com" TargetMode="External"/><Relationship Id="rId39" Type="http://schemas.openxmlformats.org/officeDocument/2006/relationships/hyperlink" Target="mailto:franctotti@hotmail.com" TargetMode="External"/><Relationship Id="rId21" Type="http://schemas.openxmlformats.org/officeDocument/2006/relationships/hyperlink" Target="mailto:jucunha@hotmail.com" TargetMode="External"/><Relationship Id="rId34" Type="http://schemas.openxmlformats.org/officeDocument/2006/relationships/hyperlink" Target="mailto:santiagoferro@gmail.com" TargetMode="External"/><Relationship Id="rId42" Type="http://schemas.openxmlformats.org/officeDocument/2006/relationships/hyperlink" Target="mailto:tomasmuller@hotmail.com" TargetMode="External"/><Relationship Id="rId47" Type="http://schemas.openxmlformats.org/officeDocument/2006/relationships/hyperlink" Target="mailto:gabriel@gmail.com" TargetMode="External"/><Relationship Id="rId50" Type="http://schemas.openxmlformats.org/officeDocument/2006/relationships/hyperlink" Target="mailto:inesgoncalves@hotmail.com" TargetMode="External"/><Relationship Id="rId55" Type="http://schemas.openxmlformats.org/officeDocument/2006/relationships/hyperlink" Target="mailto:carolina@gmail.com" TargetMode="External"/><Relationship Id="rId7" Type="http://schemas.openxmlformats.org/officeDocument/2006/relationships/hyperlink" Target="mailto:pedrodias@hotmail.com" TargetMode="External"/><Relationship Id="rId12" Type="http://schemas.openxmlformats.org/officeDocument/2006/relationships/hyperlink" Target="mailto:alicemaravilha@gmail.com" TargetMode="External"/><Relationship Id="rId17" Type="http://schemas.openxmlformats.org/officeDocument/2006/relationships/hyperlink" Target="mailto:lua@hotmail.com" TargetMode="External"/><Relationship Id="rId25" Type="http://schemas.openxmlformats.org/officeDocument/2006/relationships/hyperlink" Target="mailto:lourenco98@hotmail.com" TargetMode="External"/><Relationship Id="rId33" Type="http://schemas.openxmlformats.org/officeDocument/2006/relationships/hyperlink" Target="mailto:salvador@gmail.com" TargetMode="External"/><Relationship Id="rId38" Type="http://schemas.openxmlformats.org/officeDocument/2006/relationships/hyperlink" Target="mailto:bia130894@hotmail.com" TargetMode="External"/><Relationship Id="rId46" Type="http://schemas.openxmlformats.org/officeDocument/2006/relationships/hyperlink" Target="mailto:guilhermecabral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arasilva@gmail.com" TargetMode="External"/><Relationship Id="rId20" Type="http://schemas.openxmlformats.org/officeDocument/2006/relationships/hyperlink" Target="mailto:mdln1996@gmail.com" TargetMode="External"/><Relationship Id="rId29" Type="http://schemas.openxmlformats.org/officeDocument/2006/relationships/hyperlink" Target="mailto:malfadasilva@hotmail.com" TargetMode="External"/><Relationship Id="rId41" Type="http://schemas.openxmlformats.org/officeDocument/2006/relationships/hyperlink" Target="mailto:vicentexpto@hotmail.com" TargetMode="External"/><Relationship Id="rId54" Type="http://schemas.openxmlformats.org/officeDocument/2006/relationships/hyperlink" Target="mailto:simaosabrosa79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fifreitas@hotmail.com" TargetMode="External"/><Relationship Id="rId11" Type="http://schemas.openxmlformats.org/officeDocument/2006/relationships/hyperlink" Target="mailto:claridade@hotmail.com" TargetMode="External"/><Relationship Id="rId24" Type="http://schemas.openxmlformats.org/officeDocument/2006/relationships/hyperlink" Target="mailto:leocunha88@hotmail.com" TargetMode="External"/><Relationship Id="rId32" Type="http://schemas.openxmlformats.org/officeDocument/2006/relationships/hyperlink" Target="mailto:afonsocunha@gmail.com" TargetMode="External"/><Relationship Id="rId37" Type="http://schemas.openxmlformats.org/officeDocument/2006/relationships/hyperlink" Target="mailto:matilde@gmail.com" TargetMode="External"/><Relationship Id="rId40" Type="http://schemas.openxmlformats.org/officeDocument/2006/relationships/hyperlink" Target="mailto:analopes@gmail.com" TargetMode="External"/><Relationship Id="rId45" Type="http://schemas.openxmlformats.org/officeDocument/2006/relationships/hyperlink" Target="mailto:miguelnogueira@gmail.com" TargetMode="External"/><Relationship Id="rId53" Type="http://schemas.openxmlformats.org/officeDocument/2006/relationships/hyperlink" Target="mailto:duartebelo@hot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laurinhapereira@hotmail.com" TargetMode="External"/><Relationship Id="rId23" Type="http://schemas.openxmlformats.org/officeDocument/2006/relationships/hyperlink" Target="mailto:franciscacunha@gmail.com" TargetMode="External"/><Relationship Id="rId28" Type="http://schemas.openxmlformats.org/officeDocument/2006/relationships/hyperlink" Target="mailto:biirogeria@gmail.com" TargetMode="External"/><Relationship Id="rId36" Type="http://schemas.openxmlformats.org/officeDocument/2006/relationships/hyperlink" Target="mailto:joaofonseca@gmail.com" TargetMode="External"/><Relationship Id="rId49" Type="http://schemas.openxmlformats.org/officeDocument/2006/relationships/hyperlink" Target="mailto:margarida@gmail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tiagoteixeira@gmail.com" TargetMode="External"/><Relationship Id="rId19" Type="http://schemas.openxmlformats.org/officeDocument/2006/relationships/hyperlink" Target="mailto:rafasilva@hotmail.com" TargetMode="External"/><Relationship Id="rId31" Type="http://schemas.openxmlformats.org/officeDocument/2006/relationships/hyperlink" Target="mailto:maralves@hotmail.com" TargetMode="External"/><Relationship Id="rId44" Type="http://schemas.openxmlformats.org/officeDocument/2006/relationships/hyperlink" Target="mailto:mariana0909@hotmail.com" TargetMode="External"/><Relationship Id="rId52" Type="http://schemas.openxmlformats.org/officeDocument/2006/relationships/hyperlink" Target="mailto:goncalosilv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rasampaio@hotmail.com" TargetMode="External"/><Relationship Id="rId14" Type="http://schemas.openxmlformats.org/officeDocument/2006/relationships/hyperlink" Target="mailto:diana@gmail.com" TargetMode="External"/><Relationship Id="rId22" Type="http://schemas.openxmlformats.org/officeDocument/2006/relationships/hyperlink" Target="mailto:diogomendes@gmail.com" TargetMode="External"/><Relationship Id="rId27" Type="http://schemas.openxmlformats.org/officeDocument/2006/relationships/hyperlink" Target="mailto:constapereira@gmail.com" TargetMode="External"/><Relationship Id="rId30" Type="http://schemas.openxmlformats.org/officeDocument/2006/relationships/hyperlink" Target="mailto:lucas@gmail.com" TargetMode="External"/><Relationship Id="rId35" Type="http://schemas.openxmlformats.org/officeDocument/2006/relationships/hyperlink" Target="mailto:rodrigomaradona@hotmail.com" TargetMode="External"/><Relationship Id="rId43" Type="http://schemas.openxmlformats.org/officeDocument/2006/relationships/hyperlink" Target="mailto:guga@gmail.com" TargetMode="External"/><Relationship Id="rId48" Type="http://schemas.openxmlformats.org/officeDocument/2006/relationships/hyperlink" Target="mailto:josecidplatina@gmail.com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maria@gmail.com" TargetMode="External"/><Relationship Id="rId51" Type="http://schemas.openxmlformats.org/officeDocument/2006/relationships/hyperlink" Target="mailto:davidfonseca1995@hotmail.com" TargetMode="External"/><Relationship Id="rId3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sofia carvalho</cp:lastModifiedBy>
  <cp:revision>2</cp:revision>
  <dcterms:created xsi:type="dcterms:W3CDTF">2016-11-20T01:45:00Z</dcterms:created>
  <dcterms:modified xsi:type="dcterms:W3CDTF">2016-11-20T01:45:00Z</dcterms:modified>
</cp:coreProperties>
</file>